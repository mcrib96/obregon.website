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7830" w:rsidRPr="00CE1A51" w:rsidRDefault="00A80C33" w:rsidP="00CE1A51">
      <w:pPr>
        <w:rPr>
          <w:rFonts w:ascii="Century" w:hAnsi="Century"/>
        </w:rPr>
      </w:pPr>
      <w:bookmarkStart w:id="0" w:name="_GoBack"/>
      <w:bookmarkEnd w:id="0"/>
      <w:r w:rsidRPr="00CE1A51">
        <w:rPr>
          <w:rFonts w:ascii="Century" w:hAnsi="Century"/>
        </w:rPr>
        <w:t>To assist in expediting you</w:t>
      </w:r>
      <w:r w:rsidR="00CE1A51" w:rsidRPr="00CE1A51">
        <w:rPr>
          <w:rFonts w:ascii="Century" w:hAnsi="Century"/>
        </w:rPr>
        <w:t>r</w:t>
      </w:r>
      <w:r w:rsidRPr="00CE1A51">
        <w:rPr>
          <w:rFonts w:ascii="Century" w:hAnsi="Century"/>
        </w:rPr>
        <w:t xml:space="preserve"> requested insurance quotes for home and/or auto insurance</w:t>
      </w:r>
      <w:r w:rsidR="006650FE">
        <w:rPr>
          <w:rFonts w:ascii="Century" w:hAnsi="Century"/>
        </w:rPr>
        <w:t>,</w:t>
      </w:r>
      <w:r w:rsidRPr="00CE1A51">
        <w:rPr>
          <w:rFonts w:ascii="Century" w:hAnsi="Century"/>
        </w:rPr>
        <w:t xml:space="preserve"> please fill out t</w:t>
      </w:r>
      <w:r w:rsidR="00CE1A51" w:rsidRPr="00CE1A51">
        <w:rPr>
          <w:rFonts w:ascii="Century" w:hAnsi="Century"/>
        </w:rPr>
        <w:t>he information requested below. T</w:t>
      </w:r>
      <w:r w:rsidRPr="00CE1A51">
        <w:rPr>
          <w:rFonts w:ascii="Century" w:hAnsi="Century"/>
        </w:rPr>
        <w:t xml:space="preserve">o complete this form simply </w:t>
      </w:r>
      <w:r w:rsidR="00CE1A51" w:rsidRPr="00CE1A51">
        <w:rPr>
          <w:rFonts w:ascii="Century" w:hAnsi="Century"/>
        </w:rPr>
        <w:t xml:space="preserve">type in the </w:t>
      </w:r>
      <w:r w:rsidRPr="00CE1A51">
        <w:rPr>
          <w:rFonts w:ascii="Century" w:hAnsi="Century"/>
        </w:rPr>
        <w:t>answer</w:t>
      </w:r>
      <w:r w:rsidR="00CE1A51" w:rsidRPr="00CE1A51">
        <w:rPr>
          <w:rFonts w:ascii="Century" w:hAnsi="Century"/>
        </w:rPr>
        <w:t>s</w:t>
      </w:r>
      <w:r w:rsidRPr="00CE1A51">
        <w:rPr>
          <w:rFonts w:ascii="Century" w:hAnsi="Century"/>
        </w:rPr>
        <w:t xml:space="preserve"> </w:t>
      </w:r>
      <w:r w:rsidR="00CE1A51" w:rsidRPr="00CE1A51">
        <w:rPr>
          <w:rFonts w:ascii="Century" w:hAnsi="Century"/>
        </w:rPr>
        <w:t xml:space="preserve">to </w:t>
      </w:r>
      <w:r w:rsidRPr="00CE1A51">
        <w:rPr>
          <w:rFonts w:ascii="Century" w:hAnsi="Century"/>
        </w:rPr>
        <w:t xml:space="preserve">the questions, click save and forward the email back to me. If you have any </w:t>
      </w:r>
      <w:r w:rsidR="004A4400" w:rsidRPr="00CE1A51">
        <w:rPr>
          <w:rFonts w:ascii="Century" w:hAnsi="Century"/>
        </w:rPr>
        <w:t>questions,</w:t>
      </w:r>
      <w:r w:rsidRPr="00CE1A51">
        <w:rPr>
          <w:rFonts w:ascii="Century" w:hAnsi="Century"/>
        </w:rPr>
        <w:t xml:space="preserve"> please feel free to contact our office. We look forward t</w:t>
      </w:r>
      <w:r w:rsidR="006650FE">
        <w:rPr>
          <w:rFonts w:ascii="Century" w:hAnsi="Century"/>
        </w:rPr>
        <w:t>o serving your insurance needs!</w:t>
      </w:r>
    </w:p>
    <w:p w:rsidR="00406F08" w:rsidRDefault="00406F08">
      <w:pPr>
        <w:rPr>
          <w:color w:val="FF0000"/>
        </w:rPr>
      </w:pPr>
    </w:p>
    <w:p w:rsidR="00A80C33" w:rsidRDefault="00A80C33">
      <w:pPr>
        <w:rPr>
          <w:color w:val="FF0000"/>
        </w:rPr>
      </w:pPr>
      <w:r>
        <w:rPr>
          <w:color w:val="FF0000"/>
        </w:rPr>
        <w:t xml:space="preserve">We will need </w:t>
      </w:r>
      <w:r w:rsidR="00242A09">
        <w:rPr>
          <w:color w:val="FF0000"/>
        </w:rPr>
        <w:t>driver’s license numbers</w:t>
      </w:r>
      <w:r>
        <w:rPr>
          <w:color w:val="FF0000"/>
        </w:rPr>
        <w:t xml:space="preserve"> for </w:t>
      </w:r>
      <w:r w:rsidRPr="00242A09">
        <w:rPr>
          <w:color w:val="FF0000"/>
          <w:u w:val="single"/>
        </w:rPr>
        <w:t>ALL</w:t>
      </w:r>
      <w:r>
        <w:rPr>
          <w:color w:val="FF0000"/>
        </w:rPr>
        <w:t xml:space="preserve"> licensed drivers in your home. We </w:t>
      </w:r>
      <w:r w:rsidR="00242A09">
        <w:rPr>
          <w:color w:val="FF0000"/>
        </w:rPr>
        <w:t>w</w:t>
      </w:r>
      <w:r>
        <w:rPr>
          <w:color w:val="FF0000"/>
        </w:rPr>
        <w:t>ill also need the social security number of the first named insured (person requesting quotes).</w:t>
      </w:r>
    </w:p>
    <w:p w:rsidR="00406F08" w:rsidRDefault="00406F08">
      <w:pPr>
        <w:rPr>
          <w:b/>
          <w:sz w:val="28"/>
          <w:szCs w:val="28"/>
          <w:u w:val="single"/>
        </w:rPr>
      </w:pPr>
    </w:p>
    <w:tbl>
      <w:tblPr>
        <w:tblStyle w:val="TableGrid"/>
        <w:tblW w:w="9948" w:type="dxa"/>
        <w:tblInd w:w="435" w:type="dxa"/>
        <w:tblLook w:val="04A0" w:firstRow="1" w:lastRow="0" w:firstColumn="1" w:lastColumn="0" w:noHBand="0" w:noVBand="1"/>
      </w:tblPr>
      <w:tblGrid>
        <w:gridCol w:w="2880"/>
        <w:gridCol w:w="3906"/>
        <w:gridCol w:w="3162"/>
      </w:tblGrid>
      <w:tr w:rsidR="001E7116" w:rsidRPr="001042C5" w:rsidTr="00E96136">
        <w:trPr>
          <w:trHeight w:val="370"/>
        </w:trPr>
        <w:tc>
          <w:tcPr>
            <w:tcW w:w="2880" w:type="dxa"/>
          </w:tcPr>
          <w:p w:rsidR="001E7116" w:rsidRPr="001042C5" w:rsidRDefault="001E7116" w:rsidP="001042C5">
            <w:pPr>
              <w:jc w:val="center"/>
              <w:rPr>
                <w:b/>
                <w:sz w:val="28"/>
                <w:szCs w:val="28"/>
              </w:rPr>
            </w:pPr>
            <w:r w:rsidRPr="001042C5">
              <w:rPr>
                <w:b/>
                <w:sz w:val="28"/>
                <w:szCs w:val="28"/>
              </w:rPr>
              <w:t>APPLICANT</w:t>
            </w:r>
          </w:p>
        </w:tc>
        <w:tc>
          <w:tcPr>
            <w:tcW w:w="3906" w:type="dxa"/>
            <w:tcBorders>
              <w:bottom w:val="single" w:sz="4" w:space="0" w:color="auto"/>
            </w:tcBorders>
          </w:tcPr>
          <w:p w:rsidR="001E7116" w:rsidRPr="001042C5" w:rsidRDefault="001E7116" w:rsidP="001042C5">
            <w:pPr>
              <w:jc w:val="center"/>
              <w:rPr>
                <w:b/>
                <w:sz w:val="28"/>
                <w:szCs w:val="28"/>
              </w:rPr>
            </w:pPr>
            <w:r w:rsidRPr="001042C5">
              <w:rPr>
                <w:b/>
                <w:sz w:val="28"/>
                <w:szCs w:val="28"/>
              </w:rPr>
              <w:t>HUSBAND</w:t>
            </w:r>
          </w:p>
        </w:tc>
        <w:tc>
          <w:tcPr>
            <w:tcW w:w="3162" w:type="dxa"/>
          </w:tcPr>
          <w:p w:rsidR="001E7116" w:rsidRPr="001042C5" w:rsidRDefault="001E7116" w:rsidP="001042C5">
            <w:pPr>
              <w:jc w:val="center"/>
              <w:rPr>
                <w:b/>
                <w:sz w:val="28"/>
                <w:szCs w:val="28"/>
              </w:rPr>
            </w:pPr>
            <w:r w:rsidRPr="001042C5">
              <w:rPr>
                <w:b/>
                <w:sz w:val="28"/>
                <w:szCs w:val="28"/>
              </w:rPr>
              <w:t>WIFE</w:t>
            </w:r>
          </w:p>
        </w:tc>
      </w:tr>
      <w:tr w:rsidR="001E7116" w:rsidTr="00E96136">
        <w:trPr>
          <w:trHeight w:val="541"/>
        </w:trPr>
        <w:tc>
          <w:tcPr>
            <w:tcW w:w="2880" w:type="dxa"/>
          </w:tcPr>
          <w:p w:rsidR="001E7116" w:rsidRDefault="001E7116" w:rsidP="001E7116">
            <w:pPr>
              <w:rPr>
                <w:b/>
                <w:sz w:val="28"/>
                <w:szCs w:val="28"/>
                <w:u w:val="single"/>
              </w:rPr>
            </w:pPr>
            <w:r>
              <w:t>First Name</w:t>
            </w:r>
          </w:p>
        </w:tc>
        <w:sdt>
          <w:sdtPr>
            <w:rPr>
              <w:sz w:val="28"/>
              <w:szCs w:val="28"/>
            </w:rPr>
            <w:id w:val="326558460"/>
            <w:placeholder>
              <w:docPart w:val="EC5B23754A7046039E9DD62B6CE11E8E"/>
            </w:placeholder>
            <w:showingPlcHdr/>
            <w:text/>
          </w:sdtPr>
          <w:sdtEndPr/>
          <w:sdtContent>
            <w:tc>
              <w:tcPr>
                <w:tcW w:w="3906" w:type="dxa"/>
              </w:tcPr>
              <w:p w:rsidR="001E7116" w:rsidRPr="003F4AE9" w:rsidRDefault="00015AD4" w:rsidP="00015AD4">
                <w:pPr>
                  <w:rPr>
                    <w:sz w:val="28"/>
                    <w:szCs w:val="28"/>
                  </w:rPr>
                </w:pPr>
                <w:r w:rsidRPr="003F4AE9">
                  <w:rPr>
                    <w:rStyle w:val="PlaceholderText"/>
                  </w:rPr>
                  <w:t>Enter text here</w:t>
                </w:r>
              </w:p>
            </w:tc>
          </w:sdtContent>
        </w:sdt>
        <w:sdt>
          <w:sdtPr>
            <w:rPr>
              <w:sz w:val="28"/>
              <w:szCs w:val="28"/>
            </w:rPr>
            <w:id w:val="-2109962799"/>
            <w:placeholder>
              <w:docPart w:val="BA91B6B1318D4788AE0CC4307DBC3A3D"/>
            </w:placeholder>
            <w:showingPlcHdr/>
            <w:text/>
          </w:sdtPr>
          <w:sdtEndPr/>
          <w:sdtContent>
            <w:tc>
              <w:tcPr>
                <w:tcW w:w="3162" w:type="dxa"/>
              </w:tcPr>
              <w:p w:rsidR="001E7116" w:rsidRPr="003F4AE9" w:rsidRDefault="00015AD4">
                <w:pPr>
                  <w:rPr>
                    <w:sz w:val="28"/>
                    <w:szCs w:val="28"/>
                  </w:rPr>
                </w:pPr>
                <w:r w:rsidRPr="003F4AE9">
                  <w:rPr>
                    <w:rStyle w:val="PlaceholderText"/>
                  </w:rPr>
                  <w:t>Enter text here</w:t>
                </w:r>
              </w:p>
            </w:tc>
          </w:sdtContent>
        </w:sdt>
      </w:tr>
      <w:tr w:rsidR="001E7116" w:rsidTr="00E96136">
        <w:trPr>
          <w:trHeight w:val="541"/>
        </w:trPr>
        <w:tc>
          <w:tcPr>
            <w:tcW w:w="2880" w:type="dxa"/>
          </w:tcPr>
          <w:p w:rsidR="001E7116" w:rsidRPr="001E7116" w:rsidRDefault="001E7116">
            <w:r>
              <w:t>Last Name</w:t>
            </w:r>
          </w:p>
        </w:tc>
        <w:sdt>
          <w:sdtPr>
            <w:rPr>
              <w:sz w:val="28"/>
              <w:szCs w:val="28"/>
            </w:rPr>
            <w:id w:val="-86930560"/>
            <w:placeholder>
              <w:docPart w:val="9BBD3FB2EF704067A408D2607BB5B137"/>
            </w:placeholder>
            <w:showingPlcHdr/>
            <w:text/>
          </w:sdtPr>
          <w:sdtEndPr/>
          <w:sdtContent>
            <w:tc>
              <w:tcPr>
                <w:tcW w:w="3906" w:type="dxa"/>
              </w:tcPr>
              <w:p w:rsidR="001E7116" w:rsidRPr="003F4AE9" w:rsidRDefault="00015AD4">
                <w:pPr>
                  <w:rPr>
                    <w:sz w:val="28"/>
                    <w:szCs w:val="28"/>
                  </w:rPr>
                </w:pPr>
                <w:r w:rsidRPr="003F4AE9">
                  <w:rPr>
                    <w:rStyle w:val="PlaceholderText"/>
                  </w:rPr>
                  <w:t>Enter text here</w:t>
                </w:r>
              </w:p>
            </w:tc>
          </w:sdtContent>
        </w:sdt>
        <w:sdt>
          <w:sdtPr>
            <w:rPr>
              <w:sz w:val="28"/>
              <w:szCs w:val="28"/>
            </w:rPr>
            <w:id w:val="-1180032333"/>
            <w:placeholder>
              <w:docPart w:val="887E0CF26EBF4895851E0E5B5AF57E2A"/>
            </w:placeholder>
            <w:showingPlcHdr/>
            <w:text/>
          </w:sdtPr>
          <w:sdtEndPr/>
          <w:sdtContent>
            <w:tc>
              <w:tcPr>
                <w:tcW w:w="3162" w:type="dxa"/>
              </w:tcPr>
              <w:p w:rsidR="001E7116" w:rsidRPr="003F4AE9" w:rsidRDefault="00015AD4">
                <w:pPr>
                  <w:rPr>
                    <w:sz w:val="28"/>
                    <w:szCs w:val="28"/>
                  </w:rPr>
                </w:pPr>
                <w:r w:rsidRPr="003F4AE9">
                  <w:rPr>
                    <w:rStyle w:val="PlaceholderText"/>
                  </w:rPr>
                  <w:t>Enter text here</w:t>
                </w:r>
              </w:p>
            </w:tc>
          </w:sdtContent>
        </w:sdt>
      </w:tr>
      <w:tr w:rsidR="001E7116" w:rsidTr="00E96136">
        <w:trPr>
          <w:trHeight w:val="370"/>
        </w:trPr>
        <w:tc>
          <w:tcPr>
            <w:tcW w:w="2880" w:type="dxa"/>
          </w:tcPr>
          <w:p w:rsidR="001E7116" w:rsidRDefault="001E7116" w:rsidP="001E7116">
            <w:pPr>
              <w:rPr>
                <w:b/>
                <w:sz w:val="28"/>
                <w:szCs w:val="28"/>
                <w:u w:val="single"/>
              </w:rPr>
            </w:pPr>
            <w:r>
              <w:t>Mailing Address</w:t>
            </w:r>
          </w:p>
        </w:tc>
        <w:sdt>
          <w:sdtPr>
            <w:rPr>
              <w:sz w:val="28"/>
              <w:szCs w:val="28"/>
            </w:rPr>
            <w:id w:val="-623539843"/>
            <w:placeholder>
              <w:docPart w:val="4326421EB26C41C18DC804A349A56E8B"/>
            </w:placeholder>
            <w:showingPlcHdr/>
            <w:text/>
          </w:sdtPr>
          <w:sdtEndPr/>
          <w:sdtContent>
            <w:tc>
              <w:tcPr>
                <w:tcW w:w="3906" w:type="dxa"/>
              </w:tcPr>
              <w:p w:rsidR="001E7116" w:rsidRPr="003F4AE9" w:rsidRDefault="00015AD4">
                <w:pPr>
                  <w:rPr>
                    <w:sz w:val="28"/>
                    <w:szCs w:val="28"/>
                  </w:rPr>
                </w:pPr>
                <w:r w:rsidRPr="003F4AE9">
                  <w:rPr>
                    <w:rStyle w:val="PlaceholderText"/>
                  </w:rPr>
                  <w:t>Enter text here</w:t>
                </w:r>
              </w:p>
            </w:tc>
          </w:sdtContent>
        </w:sdt>
        <w:sdt>
          <w:sdtPr>
            <w:rPr>
              <w:sz w:val="28"/>
              <w:szCs w:val="28"/>
            </w:rPr>
            <w:id w:val="-1856950415"/>
            <w:placeholder>
              <w:docPart w:val="785CAE5ABCCC4C858E163F5AFCF748E3"/>
            </w:placeholder>
            <w:showingPlcHdr/>
            <w:text/>
          </w:sdtPr>
          <w:sdtEndPr/>
          <w:sdtContent>
            <w:tc>
              <w:tcPr>
                <w:tcW w:w="3162" w:type="dxa"/>
              </w:tcPr>
              <w:p w:rsidR="001E7116" w:rsidRPr="003F4AE9" w:rsidRDefault="00015AD4">
                <w:pPr>
                  <w:rPr>
                    <w:sz w:val="28"/>
                    <w:szCs w:val="28"/>
                  </w:rPr>
                </w:pPr>
                <w:r w:rsidRPr="003F4AE9">
                  <w:rPr>
                    <w:rStyle w:val="PlaceholderText"/>
                  </w:rPr>
                  <w:t>Enter text here</w:t>
                </w:r>
              </w:p>
            </w:tc>
          </w:sdtContent>
        </w:sdt>
      </w:tr>
      <w:tr w:rsidR="001E7116" w:rsidTr="00E96136">
        <w:trPr>
          <w:trHeight w:val="370"/>
        </w:trPr>
        <w:tc>
          <w:tcPr>
            <w:tcW w:w="2880" w:type="dxa"/>
          </w:tcPr>
          <w:p w:rsidR="001E7116" w:rsidRDefault="001E7116" w:rsidP="001E7116">
            <w:pPr>
              <w:rPr>
                <w:b/>
                <w:sz w:val="28"/>
                <w:szCs w:val="28"/>
                <w:u w:val="single"/>
              </w:rPr>
            </w:pPr>
            <w:r>
              <w:t>Cell Phone/Home phone</w:t>
            </w:r>
          </w:p>
        </w:tc>
        <w:sdt>
          <w:sdtPr>
            <w:rPr>
              <w:sz w:val="28"/>
              <w:szCs w:val="28"/>
            </w:rPr>
            <w:id w:val="1373804507"/>
            <w:placeholder>
              <w:docPart w:val="85FBC86CE75740D2ACE2098A461945C4"/>
            </w:placeholder>
            <w:showingPlcHdr/>
            <w:text/>
          </w:sdtPr>
          <w:sdtEndPr/>
          <w:sdtContent>
            <w:tc>
              <w:tcPr>
                <w:tcW w:w="3906" w:type="dxa"/>
              </w:tcPr>
              <w:p w:rsidR="001E7116" w:rsidRPr="003F4AE9" w:rsidRDefault="00015AD4">
                <w:pPr>
                  <w:rPr>
                    <w:sz w:val="28"/>
                    <w:szCs w:val="28"/>
                  </w:rPr>
                </w:pPr>
                <w:r w:rsidRPr="003F4AE9">
                  <w:rPr>
                    <w:rStyle w:val="PlaceholderText"/>
                  </w:rPr>
                  <w:t>Enter text here</w:t>
                </w:r>
              </w:p>
            </w:tc>
          </w:sdtContent>
        </w:sdt>
        <w:sdt>
          <w:sdtPr>
            <w:rPr>
              <w:sz w:val="28"/>
              <w:szCs w:val="28"/>
            </w:rPr>
            <w:id w:val="1965621706"/>
            <w:placeholder>
              <w:docPart w:val="A1297A5E62A6478ABF36ACE75228B150"/>
            </w:placeholder>
            <w:showingPlcHdr/>
            <w:text/>
          </w:sdtPr>
          <w:sdtEndPr/>
          <w:sdtContent>
            <w:tc>
              <w:tcPr>
                <w:tcW w:w="3162" w:type="dxa"/>
              </w:tcPr>
              <w:p w:rsidR="001E7116" w:rsidRPr="003F4AE9" w:rsidRDefault="00015AD4">
                <w:pPr>
                  <w:rPr>
                    <w:sz w:val="28"/>
                    <w:szCs w:val="28"/>
                  </w:rPr>
                </w:pPr>
                <w:r w:rsidRPr="003F4AE9">
                  <w:rPr>
                    <w:rStyle w:val="PlaceholderText"/>
                  </w:rPr>
                  <w:t>Enter text here</w:t>
                </w:r>
              </w:p>
            </w:tc>
          </w:sdtContent>
        </w:sdt>
      </w:tr>
      <w:tr w:rsidR="001E7116" w:rsidTr="00E96136">
        <w:trPr>
          <w:trHeight w:val="387"/>
        </w:trPr>
        <w:tc>
          <w:tcPr>
            <w:tcW w:w="2880" w:type="dxa"/>
          </w:tcPr>
          <w:p w:rsidR="001E7116" w:rsidRDefault="001E7116" w:rsidP="001E7116">
            <w:pPr>
              <w:rPr>
                <w:b/>
                <w:sz w:val="28"/>
                <w:szCs w:val="28"/>
                <w:u w:val="single"/>
              </w:rPr>
            </w:pPr>
            <w:r>
              <w:t>Email Address:</w:t>
            </w:r>
          </w:p>
        </w:tc>
        <w:sdt>
          <w:sdtPr>
            <w:rPr>
              <w:sz w:val="28"/>
              <w:szCs w:val="28"/>
            </w:rPr>
            <w:id w:val="-1964267361"/>
            <w:placeholder>
              <w:docPart w:val="1F1CD636CAE94DCBB5A5FF88CFA7A940"/>
            </w:placeholder>
            <w:showingPlcHdr/>
            <w:text/>
          </w:sdtPr>
          <w:sdtEndPr/>
          <w:sdtContent>
            <w:tc>
              <w:tcPr>
                <w:tcW w:w="3906" w:type="dxa"/>
              </w:tcPr>
              <w:p w:rsidR="001E7116" w:rsidRPr="003F4AE9" w:rsidRDefault="00015AD4">
                <w:pPr>
                  <w:rPr>
                    <w:sz w:val="28"/>
                    <w:szCs w:val="28"/>
                  </w:rPr>
                </w:pPr>
                <w:r w:rsidRPr="003F4AE9">
                  <w:rPr>
                    <w:rStyle w:val="PlaceholderText"/>
                  </w:rPr>
                  <w:t>Enter text here</w:t>
                </w:r>
              </w:p>
            </w:tc>
          </w:sdtContent>
        </w:sdt>
        <w:sdt>
          <w:sdtPr>
            <w:rPr>
              <w:sz w:val="28"/>
              <w:szCs w:val="28"/>
            </w:rPr>
            <w:id w:val="-1337834402"/>
            <w:placeholder>
              <w:docPart w:val="30173B040FD84EF2846A46866BAEFBEA"/>
            </w:placeholder>
            <w:showingPlcHdr/>
            <w:text/>
          </w:sdtPr>
          <w:sdtEndPr/>
          <w:sdtContent>
            <w:tc>
              <w:tcPr>
                <w:tcW w:w="3162" w:type="dxa"/>
              </w:tcPr>
              <w:p w:rsidR="001E7116" w:rsidRPr="003F4AE9" w:rsidRDefault="00015AD4">
                <w:pPr>
                  <w:rPr>
                    <w:sz w:val="28"/>
                    <w:szCs w:val="28"/>
                  </w:rPr>
                </w:pPr>
                <w:r w:rsidRPr="003F4AE9">
                  <w:rPr>
                    <w:rStyle w:val="PlaceholderText"/>
                  </w:rPr>
                  <w:t>Enter text here</w:t>
                </w:r>
              </w:p>
            </w:tc>
          </w:sdtContent>
        </w:sdt>
      </w:tr>
      <w:tr w:rsidR="001E7116" w:rsidTr="00E96136">
        <w:trPr>
          <w:trHeight w:val="370"/>
        </w:trPr>
        <w:tc>
          <w:tcPr>
            <w:tcW w:w="2880" w:type="dxa"/>
          </w:tcPr>
          <w:p w:rsidR="001E7116" w:rsidRDefault="001E7116" w:rsidP="001E7116">
            <w:pPr>
              <w:rPr>
                <w:b/>
                <w:sz w:val="28"/>
                <w:szCs w:val="28"/>
                <w:u w:val="single"/>
              </w:rPr>
            </w:pPr>
            <w:r>
              <w:t>Date of Birth</w:t>
            </w:r>
          </w:p>
        </w:tc>
        <w:sdt>
          <w:sdtPr>
            <w:rPr>
              <w:sz w:val="28"/>
              <w:szCs w:val="28"/>
            </w:rPr>
            <w:id w:val="-864589257"/>
            <w:placeholder>
              <w:docPart w:val="7C71A37406DB4DE99AC1A7364E2572AE"/>
            </w:placeholder>
            <w:showingPlcHdr/>
            <w:date>
              <w:dateFormat w:val="M/d/yyyy"/>
              <w:lid w:val="en-US"/>
              <w:storeMappedDataAs w:val="dateTime"/>
              <w:calendar w:val="gregorian"/>
            </w:date>
          </w:sdtPr>
          <w:sdtEndPr/>
          <w:sdtContent>
            <w:tc>
              <w:tcPr>
                <w:tcW w:w="3906" w:type="dxa"/>
              </w:tcPr>
              <w:p w:rsidR="001E7116" w:rsidRPr="003F4AE9" w:rsidRDefault="00015AD4">
                <w:pPr>
                  <w:rPr>
                    <w:sz w:val="28"/>
                    <w:szCs w:val="28"/>
                  </w:rPr>
                </w:pPr>
                <w:r w:rsidRPr="003F4AE9">
                  <w:rPr>
                    <w:rStyle w:val="PlaceholderText"/>
                  </w:rPr>
                  <w:t>Click here to enter a date.</w:t>
                </w:r>
              </w:p>
            </w:tc>
          </w:sdtContent>
        </w:sdt>
        <w:sdt>
          <w:sdtPr>
            <w:rPr>
              <w:sz w:val="28"/>
              <w:szCs w:val="28"/>
            </w:rPr>
            <w:id w:val="-705016602"/>
            <w:placeholder>
              <w:docPart w:val="7250F4E1456C438F9B28C34F52BB99CB"/>
            </w:placeholder>
            <w:showingPlcHdr/>
            <w:date>
              <w:dateFormat w:val="M/d/yyyy"/>
              <w:lid w:val="en-US"/>
              <w:storeMappedDataAs w:val="dateTime"/>
              <w:calendar w:val="gregorian"/>
            </w:date>
          </w:sdtPr>
          <w:sdtEndPr/>
          <w:sdtContent>
            <w:tc>
              <w:tcPr>
                <w:tcW w:w="3162" w:type="dxa"/>
              </w:tcPr>
              <w:p w:rsidR="001E7116" w:rsidRPr="003F4AE9" w:rsidRDefault="00015AD4">
                <w:pPr>
                  <w:rPr>
                    <w:sz w:val="28"/>
                    <w:szCs w:val="28"/>
                  </w:rPr>
                </w:pPr>
                <w:r w:rsidRPr="003F4AE9">
                  <w:rPr>
                    <w:rStyle w:val="PlaceholderText"/>
                  </w:rPr>
                  <w:t>Click here to enter a date.</w:t>
                </w:r>
              </w:p>
            </w:tc>
          </w:sdtContent>
        </w:sdt>
      </w:tr>
      <w:tr w:rsidR="001E7116" w:rsidTr="00E96136">
        <w:trPr>
          <w:trHeight w:val="370"/>
        </w:trPr>
        <w:tc>
          <w:tcPr>
            <w:tcW w:w="2880" w:type="dxa"/>
          </w:tcPr>
          <w:p w:rsidR="001E7116" w:rsidRDefault="001E7116" w:rsidP="001E7116">
            <w:pPr>
              <w:rPr>
                <w:b/>
                <w:sz w:val="28"/>
                <w:szCs w:val="28"/>
                <w:u w:val="single"/>
              </w:rPr>
            </w:pPr>
            <w:r>
              <w:t>DL# &amp; State</w:t>
            </w:r>
          </w:p>
        </w:tc>
        <w:sdt>
          <w:sdtPr>
            <w:rPr>
              <w:sz w:val="28"/>
              <w:szCs w:val="28"/>
            </w:rPr>
            <w:id w:val="1862388676"/>
            <w:placeholder>
              <w:docPart w:val="AE75CA2A0BC84E5E8A1FB3323F9D2253"/>
            </w:placeholder>
            <w:showingPlcHdr/>
            <w:text/>
          </w:sdtPr>
          <w:sdtEndPr/>
          <w:sdtContent>
            <w:tc>
              <w:tcPr>
                <w:tcW w:w="3906" w:type="dxa"/>
              </w:tcPr>
              <w:p w:rsidR="001E7116" w:rsidRPr="003F4AE9" w:rsidRDefault="00015AD4">
                <w:pPr>
                  <w:rPr>
                    <w:sz w:val="28"/>
                    <w:szCs w:val="28"/>
                  </w:rPr>
                </w:pPr>
                <w:r w:rsidRPr="003F4AE9">
                  <w:rPr>
                    <w:rStyle w:val="PlaceholderText"/>
                  </w:rPr>
                  <w:t>Enter text here</w:t>
                </w:r>
              </w:p>
            </w:tc>
          </w:sdtContent>
        </w:sdt>
        <w:sdt>
          <w:sdtPr>
            <w:rPr>
              <w:sz w:val="28"/>
              <w:szCs w:val="28"/>
            </w:rPr>
            <w:id w:val="1633907100"/>
            <w:placeholder>
              <w:docPart w:val="8CC2198EBB564AC19B84B2F63E42DC9D"/>
            </w:placeholder>
            <w:showingPlcHdr/>
            <w:text/>
          </w:sdtPr>
          <w:sdtEndPr/>
          <w:sdtContent>
            <w:tc>
              <w:tcPr>
                <w:tcW w:w="3162" w:type="dxa"/>
              </w:tcPr>
              <w:p w:rsidR="001E7116" w:rsidRPr="003F4AE9" w:rsidRDefault="00015AD4">
                <w:pPr>
                  <w:rPr>
                    <w:sz w:val="28"/>
                    <w:szCs w:val="28"/>
                  </w:rPr>
                </w:pPr>
                <w:r w:rsidRPr="003F4AE9">
                  <w:rPr>
                    <w:rStyle w:val="PlaceholderText"/>
                  </w:rPr>
                  <w:t>Enter text here</w:t>
                </w:r>
              </w:p>
            </w:tc>
          </w:sdtContent>
        </w:sdt>
      </w:tr>
      <w:tr w:rsidR="001E7116" w:rsidTr="00E96136">
        <w:trPr>
          <w:trHeight w:val="635"/>
        </w:trPr>
        <w:tc>
          <w:tcPr>
            <w:tcW w:w="2880" w:type="dxa"/>
          </w:tcPr>
          <w:p w:rsidR="001E7116" w:rsidRDefault="001E7116" w:rsidP="009A3C8B">
            <w:r>
              <w:t xml:space="preserve">SS# </w:t>
            </w:r>
            <w:r>
              <w:rPr>
                <w:color w:val="FF0000"/>
              </w:rPr>
              <w:t>(phone in</w:t>
            </w:r>
            <w:r w:rsidR="009A3C8B">
              <w:rPr>
                <w:color w:val="FF0000"/>
              </w:rPr>
              <w:t xml:space="preserve">, </w:t>
            </w:r>
            <w:r>
              <w:rPr>
                <w:color w:val="FF0000"/>
              </w:rPr>
              <w:t>if desired)</w:t>
            </w:r>
          </w:p>
        </w:tc>
        <w:sdt>
          <w:sdtPr>
            <w:rPr>
              <w:sz w:val="28"/>
              <w:szCs w:val="28"/>
            </w:rPr>
            <w:id w:val="-539898916"/>
            <w:placeholder>
              <w:docPart w:val="F487721687FE484FA17D5DB9F852F2F5"/>
            </w:placeholder>
            <w:showingPlcHdr/>
            <w:text/>
          </w:sdtPr>
          <w:sdtEndPr/>
          <w:sdtContent>
            <w:tc>
              <w:tcPr>
                <w:tcW w:w="3906" w:type="dxa"/>
              </w:tcPr>
              <w:p w:rsidR="001E7116" w:rsidRPr="003F4AE9" w:rsidRDefault="00015AD4">
                <w:pPr>
                  <w:rPr>
                    <w:sz w:val="28"/>
                    <w:szCs w:val="28"/>
                  </w:rPr>
                </w:pPr>
                <w:r w:rsidRPr="003F4AE9">
                  <w:rPr>
                    <w:rStyle w:val="PlaceholderText"/>
                  </w:rPr>
                  <w:t>Enter text here</w:t>
                </w:r>
              </w:p>
            </w:tc>
          </w:sdtContent>
        </w:sdt>
        <w:sdt>
          <w:sdtPr>
            <w:rPr>
              <w:sz w:val="28"/>
              <w:szCs w:val="28"/>
            </w:rPr>
            <w:id w:val="1889143883"/>
            <w:placeholder>
              <w:docPart w:val="8B8A5A799E824158A4627D6E83BFF10F"/>
            </w:placeholder>
            <w:showingPlcHdr/>
            <w:text/>
          </w:sdtPr>
          <w:sdtEndPr/>
          <w:sdtContent>
            <w:tc>
              <w:tcPr>
                <w:tcW w:w="3162" w:type="dxa"/>
              </w:tcPr>
              <w:p w:rsidR="001E7116" w:rsidRPr="003F4AE9" w:rsidRDefault="00015AD4">
                <w:pPr>
                  <w:rPr>
                    <w:sz w:val="28"/>
                    <w:szCs w:val="28"/>
                  </w:rPr>
                </w:pPr>
                <w:r w:rsidRPr="003F4AE9">
                  <w:rPr>
                    <w:rStyle w:val="PlaceholderText"/>
                  </w:rPr>
                  <w:t>Enter text here</w:t>
                </w:r>
              </w:p>
            </w:tc>
          </w:sdtContent>
        </w:sdt>
      </w:tr>
      <w:tr w:rsidR="001E7116" w:rsidTr="00E96136">
        <w:trPr>
          <w:trHeight w:val="652"/>
        </w:trPr>
        <w:tc>
          <w:tcPr>
            <w:tcW w:w="2880" w:type="dxa"/>
          </w:tcPr>
          <w:p w:rsidR="001E7116" w:rsidRDefault="001E7116" w:rsidP="001E7116">
            <w:r>
              <w:t>Residence: Owned or Rented?</w:t>
            </w:r>
          </w:p>
        </w:tc>
        <w:sdt>
          <w:sdtPr>
            <w:rPr>
              <w:sz w:val="28"/>
              <w:szCs w:val="28"/>
            </w:rPr>
            <w:id w:val="1735745250"/>
            <w:placeholder>
              <w:docPart w:val="DF757ABED0E64D8791E376B08556A880"/>
            </w:placeholder>
            <w:showingPlcHdr/>
            <w:dropDownList>
              <w:listItem w:value="Choose an item."/>
              <w:listItem w:displayText="Own" w:value="Own"/>
              <w:listItem w:displayText="Rent" w:value="Rent"/>
            </w:dropDownList>
          </w:sdtPr>
          <w:sdtEndPr/>
          <w:sdtContent>
            <w:tc>
              <w:tcPr>
                <w:tcW w:w="3906" w:type="dxa"/>
              </w:tcPr>
              <w:p w:rsidR="001E7116" w:rsidRPr="003F4AE9" w:rsidRDefault="00015AD4">
                <w:pPr>
                  <w:rPr>
                    <w:sz w:val="28"/>
                    <w:szCs w:val="28"/>
                  </w:rPr>
                </w:pPr>
                <w:r w:rsidRPr="003F4AE9">
                  <w:rPr>
                    <w:rStyle w:val="PlaceholderText"/>
                  </w:rPr>
                  <w:t>Choose an item.</w:t>
                </w:r>
              </w:p>
            </w:tc>
          </w:sdtContent>
        </w:sdt>
        <w:sdt>
          <w:sdtPr>
            <w:rPr>
              <w:sz w:val="28"/>
              <w:szCs w:val="28"/>
            </w:rPr>
            <w:id w:val="-1198388298"/>
            <w:placeholder>
              <w:docPart w:val="0BAE2351E99B4B509C8B7CB7FC2F69AC"/>
            </w:placeholder>
            <w:showingPlcHdr/>
            <w:dropDownList>
              <w:listItem w:value="Choose an item."/>
              <w:listItem w:displayText="Own" w:value="Own"/>
              <w:listItem w:displayText="Rent" w:value="Rent"/>
            </w:dropDownList>
          </w:sdtPr>
          <w:sdtEndPr/>
          <w:sdtContent>
            <w:tc>
              <w:tcPr>
                <w:tcW w:w="3162" w:type="dxa"/>
              </w:tcPr>
              <w:p w:rsidR="001E7116" w:rsidRPr="003F4AE9" w:rsidRDefault="00015AD4">
                <w:pPr>
                  <w:rPr>
                    <w:sz w:val="28"/>
                    <w:szCs w:val="28"/>
                  </w:rPr>
                </w:pPr>
                <w:r w:rsidRPr="003F4AE9">
                  <w:rPr>
                    <w:rStyle w:val="PlaceholderText"/>
                  </w:rPr>
                  <w:t>Choose an item.</w:t>
                </w:r>
              </w:p>
            </w:tc>
          </w:sdtContent>
        </w:sdt>
      </w:tr>
      <w:tr w:rsidR="001E7116" w:rsidTr="00E96136">
        <w:trPr>
          <w:trHeight w:val="635"/>
        </w:trPr>
        <w:tc>
          <w:tcPr>
            <w:tcW w:w="2880" w:type="dxa"/>
          </w:tcPr>
          <w:p w:rsidR="001E7116" w:rsidRDefault="00074291" w:rsidP="001E7116">
            <w:r>
              <w:t>How many years at</w:t>
            </w:r>
            <w:r w:rsidR="001E7116">
              <w:t xml:space="preserve"> this address</w:t>
            </w:r>
            <w:r>
              <w:t>?</w:t>
            </w:r>
          </w:p>
        </w:tc>
        <w:sdt>
          <w:sdtPr>
            <w:rPr>
              <w:sz w:val="28"/>
              <w:szCs w:val="28"/>
            </w:rPr>
            <w:id w:val="-619218875"/>
            <w:placeholder>
              <w:docPart w:val="D6206515D0244A09AD38AE3AE40B72F3"/>
            </w:placeholder>
            <w:showingPlcHdr/>
            <w:text/>
          </w:sdtPr>
          <w:sdtEndPr/>
          <w:sdtContent>
            <w:tc>
              <w:tcPr>
                <w:tcW w:w="3906" w:type="dxa"/>
              </w:tcPr>
              <w:p w:rsidR="001E7116" w:rsidRPr="003F4AE9" w:rsidRDefault="00015AD4">
                <w:pPr>
                  <w:rPr>
                    <w:sz w:val="28"/>
                    <w:szCs w:val="28"/>
                  </w:rPr>
                </w:pPr>
                <w:r w:rsidRPr="003F4AE9">
                  <w:rPr>
                    <w:rStyle w:val="PlaceholderText"/>
                  </w:rPr>
                  <w:t>Enter text here</w:t>
                </w:r>
              </w:p>
            </w:tc>
          </w:sdtContent>
        </w:sdt>
        <w:sdt>
          <w:sdtPr>
            <w:rPr>
              <w:sz w:val="28"/>
              <w:szCs w:val="28"/>
            </w:rPr>
            <w:id w:val="1861857605"/>
            <w:placeholder>
              <w:docPart w:val="DE0355CDFBEB44F3A83E9CC4B4F1680A"/>
            </w:placeholder>
            <w:showingPlcHdr/>
            <w:text/>
          </w:sdtPr>
          <w:sdtEndPr/>
          <w:sdtContent>
            <w:tc>
              <w:tcPr>
                <w:tcW w:w="3162" w:type="dxa"/>
              </w:tcPr>
              <w:p w:rsidR="001E7116" w:rsidRPr="003F4AE9" w:rsidRDefault="00015AD4">
                <w:pPr>
                  <w:rPr>
                    <w:sz w:val="28"/>
                    <w:szCs w:val="28"/>
                  </w:rPr>
                </w:pPr>
                <w:r w:rsidRPr="003F4AE9">
                  <w:rPr>
                    <w:rStyle w:val="PlaceholderText"/>
                  </w:rPr>
                  <w:t>Enter text here</w:t>
                </w:r>
              </w:p>
            </w:tc>
          </w:sdtContent>
        </w:sdt>
      </w:tr>
      <w:tr w:rsidR="001E7116" w:rsidTr="00E96136">
        <w:trPr>
          <w:trHeight w:val="652"/>
        </w:trPr>
        <w:tc>
          <w:tcPr>
            <w:tcW w:w="2880" w:type="dxa"/>
          </w:tcPr>
          <w:p w:rsidR="001E7116" w:rsidRDefault="001E7116" w:rsidP="001E7116">
            <w:r>
              <w:t>Previous Address if recently moved</w:t>
            </w:r>
          </w:p>
        </w:tc>
        <w:sdt>
          <w:sdtPr>
            <w:rPr>
              <w:sz w:val="28"/>
              <w:szCs w:val="28"/>
            </w:rPr>
            <w:id w:val="2130743501"/>
            <w:placeholder>
              <w:docPart w:val="C3427816DA584196BD59A95F6A1CB044"/>
            </w:placeholder>
            <w:showingPlcHdr/>
            <w:text/>
          </w:sdtPr>
          <w:sdtEndPr/>
          <w:sdtContent>
            <w:tc>
              <w:tcPr>
                <w:tcW w:w="3906" w:type="dxa"/>
              </w:tcPr>
              <w:p w:rsidR="001E7116" w:rsidRPr="003F4AE9" w:rsidRDefault="00015AD4">
                <w:pPr>
                  <w:rPr>
                    <w:sz w:val="28"/>
                    <w:szCs w:val="28"/>
                  </w:rPr>
                </w:pPr>
                <w:r w:rsidRPr="003F4AE9">
                  <w:rPr>
                    <w:rStyle w:val="PlaceholderText"/>
                  </w:rPr>
                  <w:t>Enter text here</w:t>
                </w:r>
              </w:p>
            </w:tc>
          </w:sdtContent>
        </w:sdt>
        <w:sdt>
          <w:sdtPr>
            <w:rPr>
              <w:sz w:val="28"/>
              <w:szCs w:val="28"/>
            </w:rPr>
            <w:id w:val="-1510830263"/>
            <w:placeholder>
              <w:docPart w:val="829749B8366346C9A3E0AB0AB35951E3"/>
            </w:placeholder>
            <w:showingPlcHdr/>
            <w:text/>
          </w:sdtPr>
          <w:sdtEndPr/>
          <w:sdtContent>
            <w:tc>
              <w:tcPr>
                <w:tcW w:w="3162" w:type="dxa"/>
              </w:tcPr>
              <w:p w:rsidR="001E7116" w:rsidRPr="003F4AE9" w:rsidRDefault="00015AD4">
                <w:pPr>
                  <w:rPr>
                    <w:sz w:val="28"/>
                    <w:szCs w:val="28"/>
                  </w:rPr>
                </w:pPr>
                <w:r w:rsidRPr="003F4AE9">
                  <w:rPr>
                    <w:rStyle w:val="PlaceholderText"/>
                  </w:rPr>
                  <w:t>Enter text here</w:t>
                </w:r>
              </w:p>
            </w:tc>
          </w:sdtContent>
        </w:sdt>
      </w:tr>
    </w:tbl>
    <w:p w:rsidR="00406F08" w:rsidRDefault="00406F08">
      <w:pPr>
        <w:rPr>
          <w:b/>
          <w:sz w:val="28"/>
          <w:szCs w:val="28"/>
          <w:u w:val="single"/>
        </w:rPr>
      </w:pPr>
    </w:p>
    <w:p w:rsidR="00B81F6D" w:rsidRDefault="00B81F6D" w:rsidP="00B81F6D">
      <w:r>
        <w:rPr>
          <w:b/>
          <w:u w:val="single"/>
        </w:rPr>
        <w:t>Please list additional drivers here:</w:t>
      </w:r>
    </w:p>
    <w:p w:rsidR="00B81F6D" w:rsidRDefault="00B81F6D">
      <w:pPr>
        <w:rPr>
          <w:b/>
          <w:sz w:val="28"/>
          <w:szCs w:val="28"/>
          <w:u w:val="single"/>
        </w:rPr>
      </w:pPr>
    </w:p>
    <w:tbl>
      <w:tblPr>
        <w:tblStyle w:val="TableGrid"/>
        <w:tblW w:w="10406" w:type="dxa"/>
        <w:jc w:val="center"/>
        <w:tblInd w:w="-840" w:type="dxa"/>
        <w:tblLook w:val="04A0" w:firstRow="1" w:lastRow="0" w:firstColumn="1" w:lastColumn="0" w:noHBand="0" w:noVBand="1"/>
      </w:tblPr>
      <w:tblGrid>
        <w:gridCol w:w="2081"/>
        <w:gridCol w:w="2081"/>
        <w:gridCol w:w="2081"/>
        <w:gridCol w:w="2081"/>
        <w:gridCol w:w="2082"/>
      </w:tblGrid>
      <w:tr w:rsidR="00B81F6D" w:rsidRPr="00EC11A5" w:rsidTr="00B81F6D">
        <w:trPr>
          <w:trHeight w:val="284"/>
          <w:jc w:val="center"/>
        </w:trPr>
        <w:tc>
          <w:tcPr>
            <w:tcW w:w="2081" w:type="dxa"/>
          </w:tcPr>
          <w:p w:rsidR="00B81F6D" w:rsidRPr="00EC11A5" w:rsidRDefault="00B81F6D" w:rsidP="00B81F6D">
            <w:pPr>
              <w:rPr>
                <w:b/>
                <w:sz w:val="28"/>
                <w:szCs w:val="28"/>
                <w:u w:val="single"/>
              </w:rPr>
            </w:pPr>
            <w:r w:rsidRPr="00EC11A5">
              <w:rPr>
                <w:b/>
              </w:rPr>
              <w:t>Name</w:t>
            </w:r>
          </w:p>
        </w:tc>
        <w:tc>
          <w:tcPr>
            <w:tcW w:w="2081" w:type="dxa"/>
          </w:tcPr>
          <w:p w:rsidR="00B81F6D" w:rsidRPr="00EC11A5" w:rsidRDefault="00B81F6D">
            <w:pPr>
              <w:rPr>
                <w:b/>
                <w:sz w:val="28"/>
                <w:szCs w:val="28"/>
                <w:u w:val="single"/>
              </w:rPr>
            </w:pPr>
            <w:r w:rsidRPr="00EC11A5">
              <w:rPr>
                <w:b/>
              </w:rPr>
              <w:t>DL#</w:t>
            </w:r>
          </w:p>
        </w:tc>
        <w:tc>
          <w:tcPr>
            <w:tcW w:w="2081" w:type="dxa"/>
          </w:tcPr>
          <w:p w:rsidR="00B81F6D" w:rsidRPr="00EC11A5" w:rsidRDefault="00B81F6D">
            <w:pPr>
              <w:rPr>
                <w:b/>
                <w:sz w:val="28"/>
                <w:szCs w:val="28"/>
                <w:u w:val="single"/>
              </w:rPr>
            </w:pPr>
            <w:r w:rsidRPr="00EC11A5">
              <w:rPr>
                <w:b/>
              </w:rPr>
              <w:t>Date of Birth</w:t>
            </w:r>
          </w:p>
        </w:tc>
        <w:tc>
          <w:tcPr>
            <w:tcW w:w="2081" w:type="dxa"/>
          </w:tcPr>
          <w:p w:rsidR="00B81F6D" w:rsidRPr="00EC11A5" w:rsidRDefault="00B81F6D">
            <w:pPr>
              <w:rPr>
                <w:b/>
                <w:sz w:val="28"/>
                <w:szCs w:val="28"/>
                <w:u w:val="single"/>
              </w:rPr>
            </w:pPr>
            <w:r w:rsidRPr="00EC11A5">
              <w:rPr>
                <w:b/>
              </w:rPr>
              <w:t>Marital Status</w:t>
            </w:r>
          </w:p>
        </w:tc>
        <w:tc>
          <w:tcPr>
            <w:tcW w:w="2082" w:type="dxa"/>
          </w:tcPr>
          <w:p w:rsidR="00B81F6D" w:rsidRPr="00EC11A5" w:rsidRDefault="00B81F6D">
            <w:pPr>
              <w:rPr>
                <w:b/>
                <w:sz w:val="28"/>
                <w:szCs w:val="28"/>
                <w:u w:val="single"/>
              </w:rPr>
            </w:pPr>
            <w:r w:rsidRPr="00EC11A5">
              <w:rPr>
                <w:b/>
              </w:rPr>
              <w:t>Occupation</w:t>
            </w:r>
          </w:p>
        </w:tc>
      </w:tr>
      <w:tr w:rsidR="00B81F6D" w:rsidTr="00B81F6D">
        <w:trPr>
          <w:trHeight w:val="284"/>
          <w:jc w:val="center"/>
        </w:trPr>
        <w:tc>
          <w:tcPr>
            <w:tcW w:w="2081" w:type="dxa"/>
          </w:tcPr>
          <w:p w:rsidR="00B81F6D" w:rsidRDefault="008C0DBF" w:rsidP="00B81F6D">
            <w:sdt>
              <w:sdtPr>
                <w:id w:val="-1353954652"/>
                <w:placeholder>
                  <w:docPart w:val="DE2F9DD88E6244168EF267FC6372F36F"/>
                </w:placeholder>
                <w:showingPlcHdr/>
                <w:text/>
              </w:sdtPr>
              <w:sdtEndPr/>
              <w:sdtContent>
                <w:r w:rsidR="00B81F6D">
                  <w:t>E</w:t>
                </w:r>
                <w:r w:rsidR="00B81F6D" w:rsidRPr="00A91B2B">
                  <w:rPr>
                    <w:rStyle w:val="PlaceholderText"/>
                  </w:rPr>
                  <w:t>nter text</w:t>
                </w:r>
              </w:sdtContent>
            </w:sdt>
          </w:p>
        </w:tc>
        <w:tc>
          <w:tcPr>
            <w:tcW w:w="2081" w:type="dxa"/>
          </w:tcPr>
          <w:p w:rsidR="00B81F6D" w:rsidRDefault="008C0DBF">
            <w:sdt>
              <w:sdtPr>
                <w:id w:val="1185321318"/>
                <w:placeholder>
                  <w:docPart w:val="945DA17637C343DDAADED37616465A9A"/>
                </w:placeholder>
                <w:showingPlcHdr/>
                <w:text/>
              </w:sdtPr>
              <w:sdtEndPr/>
              <w:sdtContent>
                <w:r w:rsidR="00B81F6D">
                  <w:t>E</w:t>
                </w:r>
                <w:r w:rsidR="00B81F6D" w:rsidRPr="00A91B2B">
                  <w:rPr>
                    <w:rStyle w:val="PlaceholderText"/>
                  </w:rPr>
                  <w:t>nter text</w:t>
                </w:r>
              </w:sdtContent>
            </w:sdt>
          </w:p>
        </w:tc>
        <w:sdt>
          <w:sdtPr>
            <w:id w:val="-1430040717"/>
            <w:placeholder>
              <w:docPart w:val="121157724B7B45AC9C074FBD355CE4DC"/>
            </w:placeholder>
            <w:showingPlcHdr/>
            <w:date>
              <w:dateFormat w:val="M/d/yyyy"/>
              <w:lid w:val="en-US"/>
              <w:storeMappedDataAs w:val="dateTime"/>
              <w:calendar w:val="gregorian"/>
            </w:date>
          </w:sdtPr>
          <w:sdtEndPr/>
          <w:sdtContent>
            <w:tc>
              <w:tcPr>
                <w:tcW w:w="2081" w:type="dxa"/>
              </w:tcPr>
              <w:p w:rsidR="00B81F6D" w:rsidRDefault="00B81F6D" w:rsidP="00B81F6D">
                <w:r>
                  <w:t>Pick</w:t>
                </w:r>
                <w:r w:rsidRPr="00A91B2B">
                  <w:rPr>
                    <w:rStyle w:val="PlaceholderText"/>
                  </w:rPr>
                  <w:t xml:space="preserve"> a date</w:t>
                </w:r>
              </w:p>
            </w:tc>
          </w:sdtContent>
        </w:sdt>
        <w:sdt>
          <w:sdtPr>
            <w:id w:val="-890725854"/>
            <w:placeholder>
              <w:docPart w:val="8C2A6756B13242C3825B6ABDD4281929"/>
            </w:placeholder>
            <w:showingPlcHdr/>
            <w:dropDownList>
              <w:listItem w:value="Choose"/>
              <w:listItem w:displayText="Single" w:value="Single"/>
              <w:listItem w:displayText="Married/Remarried" w:value="Married/Remarried"/>
              <w:listItem w:displayText="Separated" w:value="Separated"/>
              <w:listItem w:displayText="Divorced" w:value="Divorced"/>
              <w:listItem w:displayText="Widowed" w:value="Widowed"/>
            </w:dropDownList>
          </w:sdtPr>
          <w:sdtEndPr/>
          <w:sdtContent>
            <w:tc>
              <w:tcPr>
                <w:tcW w:w="2081" w:type="dxa"/>
              </w:tcPr>
              <w:p w:rsidR="00B81F6D" w:rsidRDefault="00B81F6D" w:rsidP="00B81F6D">
                <w:r w:rsidRPr="00A91B2B">
                  <w:rPr>
                    <w:rStyle w:val="PlaceholderText"/>
                  </w:rPr>
                  <w:t>Choose</w:t>
                </w:r>
              </w:p>
            </w:tc>
          </w:sdtContent>
        </w:sdt>
        <w:tc>
          <w:tcPr>
            <w:tcW w:w="2082" w:type="dxa"/>
          </w:tcPr>
          <w:p w:rsidR="00B81F6D" w:rsidRDefault="008C0DBF">
            <w:sdt>
              <w:sdtPr>
                <w:id w:val="1707680980"/>
                <w:placeholder>
                  <w:docPart w:val="F0C032F206FB456C836AA7CBCF6E0EFF"/>
                </w:placeholder>
                <w:showingPlcHdr/>
                <w:text/>
              </w:sdtPr>
              <w:sdtEndPr/>
              <w:sdtContent>
                <w:r w:rsidR="00B81F6D">
                  <w:t>E</w:t>
                </w:r>
                <w:r w:rsidR="00B81F6D" w:rsidRPr="00A91B2B">
                  <w:rPr>
                    <w:rStyle w:val="PlaceholderText"/>
                  </w:rPr>
                  <w:t>nter text</w:t>
                </w:r>
              </w:sdtContent>
            </w:sdt>
          </w:p>
        </w:tc>
      </w:tr>
      <w:tr w:rsidR="00B81F6D" w:rsidTr="00EC11A5">
        <w:trPr>
          <w:trHeight w:val="305"/>
          <w:jc w:val="center"/>
        </w:trPr>
        <w:tc>
          <w:tcPr>
            <w:tcW w:w="2081" w:type="dxa"/>
          </w:tcPr>
          <w:p w:rsidR="00B81F6D" w:rsidRDefault="008C0DBF">
            <w:sdt>
              <w:sdtPr>
                <w:id w:val="-1922552842"/>
                <w:placeholder>
                  <w:docPart w:val="4289748AAEC843BFBA3DD62BD3EB9BB6"/>
                </w:placeholder>
                <w:showingPlcHdr/>
                <w:text/>
              </w:sdtPr>
              <w:sdtEndPr/>
              <w:sdtContent>
                <w:r w:rsidR="00B81F6D">
                  <w:t>E</w:t>
                </w:r>
                <w:r w:rsidR="00B81F6D" w:rsidRPr="00A91B2B">
                  <w:rPr>
                    <w:rStyle w:val="PlaceholderText"/>
                  </w:rPr>
                  <w:t>nter text</w:t>
                </w:r>
              </w:sdtContent>
            </w:sdt>
          </w:p>
        </w:tc>
        <w:tc>
          <w:tcPr>
            <w:tcW w:w="2081" w:type="dxa"/>
          </w:tcPr>
          <w:p w:rsidR="00B81F6D" w:rsidRDefault="008C0DBF">
            <w:sdt>
              <w:sdtPr>
                <w:id w:val="739824676"/>
                <w:placeholder>
                  <w:docPart w:val="8DEF8CDFED8143C99CD9862867057DFC"/>
                </w:placeholder>
                <w:showingPlcHdr/>
                <w:text/>
              </w:sdtPr>
              <w:sdtEndPr/>
              <w:sdtContent>
                <w:r w:rsidR="00B81F6D">
                  <w:t>E</w:t>
                </w:r>
                <w:r w:rsidR="00B81F6D" w:rsidRPr="00A91B2B">
                  <w:rPr>
                    <w:rStyle w:val="PlaceholderText"/>
                  </w:rPr>
                  <w:t>nter text</w:t>
                </w:r>
              </w:sdtContent>
            </w:sdt>
          </w:p>
        </w:tc>
        <w:sdt>
          <w:sdtPr>
            <w:id w:val="241380983"/>
            <w:placeholder>
              <w:docPart w:val="D51128A7174E4D479A2CFD2A6213B8ED"/>
            </w:placeholder>
            <w:showingPlcHdr/>
            <w:date>
              <w:dateFormat w:val="M/d/yyyy"/>
              <w:lid w:val="en-US"/>
              <w:storeMappedDataAs w:val="dateTime"/>
              <w:calendar w:val="gregorian"/>
            </w:date>
          </w:sdtPr>
          <w:sdtEndPr/>
          <w:sdtContent>
            <w:tc>
              <w:tcPr>
                <w:tcW w:w="2081" w:type="dxa"/>
              </w:tcPr>
              <w:p w:rsidR="00B81F6D" w:rsidRDefault="00B81F6D">
                <w:r>
                  <w:t>Pick</w:t>
                </w:r>
                <w:r w:rsidRPr="00A91B2B">
                  <w:rPr>
                    <w:rStyle w:val="PlaceholderText"/>
                  </w:rPr>
                  <w:t xml:space="preserve"> a date</w:t>
                </w:r>
              </w:p>
            </w:tc>
          </w:sdtContent>
        </w:sdt>
        <w:sdt>
          <w:sdtPr>
            <w:id w:val="1448361112"/>
            <w:placeholder>
              <w:docPart w:val="AA7F9828D1A74D3680508924D8D8FCE8"/>
            </w:placeholder>
            <w:showingPlcHdr/>
            <w:dropDownList>
              <w:listItem w:value="Choose"/>
              <w:listItem w:displayText="Single" w:value="Single"/>
              <w:listItem w:displayText="Married/Remarried" w:value="Married/Remarried"/>
              <w:listItem w:displayText="Separated" w:value="Separated"/>
              <w:listItem w:displayText="Divorced" w:value="Divorced"/>
              <w:listItem w:displayText="Widowed" w:value="Widowed"/>
            </w:dropDownList>
          </w:sdtPr>
          <w:sdtEndPr/>
          <w:sdtContent>
            <w:tc>
              <w:tcPr>
                <w:tcW w:w="2081" w:type="dxa"/>
              </w:tcPr>
              <w:p w:rsidR="00B81F6D" w:rsidRDefault="00EC11A5">
                <w:r w:rsidRPr="00A91B2B">
                  <w:rPr>
                    <w:rStyle w:val="PlaceholderText"/>
                  </w:rPr>
                  <w:t>Choose</w:t>
                </w:r>
              </w:p>
            </w:tc>
          </w:sdtContent>
        </w:sdt>
        <w:tc>
          <w:tcPr>
            <w:tcW w:w="2082" w:type="dxa"/>
          </w:tcPr>
          <w:p w:rsidR="00B81F6D" w:rsidRDefault="008C0DBF">
            <w:sdt>
              <w:sdtPr>
                <w:id w:val="-215205466"/>
                <w:placeholder>
                  <w:docPart w:val="CB959D8358A64A01B2066FAB8174CB13"/>
                </w:placeholder>
                <w:showingPlcHdr/>
                <w:text/>
              </w:sdtPr>
              <w:sdtEndPr/>
              <w:sdtContent>
                <w:r w:rsidR="00B81F6D">
                  <w:t>E</w:t>
                </w:r>
                <w:r w:rsidR="00B81F6D" w:rsidRPr="00A91B2B">
                  <w:rPr>
                    <w:rStyle w:val="PlaceholderText"/>
                  </w:rPr>
                  <w:t>nter text</w:t>
                </w:r>
              </w:sdtContent>
            </w:sdt>
          </w:p>
        </w:tc>
      </w:tr>
      <w:tr w:rsidR="00B81F6D" w:rsidTr="00B81F6D">
        <w:trPr>
          <w:trHeight w:val="284"/>
          <w:jc w:val="center"/>
        </w:trPr>
        <w:tc>
          <w:tcPr>
            <w:tcW w:w="2081" w:type="dxa"/>
          </w:tcPr>
          <w:p w:rsidR="00B81F6D" w:rsidRDefault="008C0DBF">
            <w:sdt>
              <w:sdtPr>
                <w:id w:val="1965999764"/>
                <w:placeholder>
                  <w:docPart w:val="B7594193E449454FB0383915B6673633"/>
                </w:placeholder>
                <w:showingPlcHdr/>
                <w:text/>
              </w:sdtPr>
              <w:sdtEndPr/>
              <w:sdtContent>
                <w:r w:rsidR="00B81F6D">
                  <w:t>E</w:t>
                </w:r>
                <w:r w:rsidR="00B81F6D" w:rsidRPr="00A91B2B">
                  <w:rPr>
                    <w:rStyle w:val="PlaceholderText"/>
                  </w:rPr>
                  <w:t>nter text</w:t>
                </w:r>
              </w:sdtContent>
            </w:sdt>
          </w:p>
        </w:tc>
        <w:tc>
          <w:tcPr>
            <w:tcW w:w="2081" w:type="dxa"/>
          </w:tcPr>
          <w:p w:rsidR="00B81F6D" w:rsidRDefault="008C0DBF">
            <w:sdt>
              <w:sdtPr>
                <w:id w:val="1099911169"/>
                <w:placeholder>
                  <w:docPart w:val="ADF94A5290C64A0DA60F96A09BAD2E3A"/>
                </w:placeholder>
                <w:showingPlcHdr/>
                <w:text/>
              </w:sdtPr>
              <w:sdtEndPr/>
              <w:sdtContent>
                <w:r w:rsidR="00B81F6D">
                  <w:t>E</w:t>
                </w:r>
                <w:r w:rsidR="00B81F6D" w:rsidRPr="00A91B2B">
                  <w:rPr>
                    <w:rStyle w:val="PlaceholderText"/>
                  </w:rPr>
                  <w:t>nter text</w:t>
                </w:r>
              </w:sdtContent>
            </w:sdt>
          </w:p>
        </w:tc>
        <w:sdt>
          <w:sdtPr>
            <w:id w:val="-1707011337"/>
            <w:placeholder>
              <w:docPart w:val="BF9E42DF58A343948A147D410F6A1876"/>
            </w:placeholder>
            <w:showingPlcHdr/>
            <w:date>
              <w:dateFormat w:val="M/d/yyyy"/>
              <w:lid w:val="en-US"/>
              <w:storeMappedDataAs w:val="dateTime"/>
              <w:calendar w:val="gregorian"/>
            </w:date>
          </w:sdtPr>
          <w:sdtEndPr/>
          <w:sdtContent>
            <w:tc>
              <w:tcPr>
                <w:tcW w:w="2081" w:type="dxa"/>
              </w:tcPr>
              <w:p w:rsidR="00B81F6D" w:rsidRDefault="00B81F6D">
                <w:r>
                  <w:t>Pick</w:t>
                </w:r>
                <w:r w:rsidRPr="00A91B2B">
                  <w:rPr>
                    <w:rStyle w:val="PlaceholderText"/>
                  </w:rPr>
                  <w:t xml:space="preserve"> a date</w:t>
                </w:r>
              </w:p>
            </w:tc>
          </w:sdtContent>
        </w:sdt>
        <w:sdt>
          <w:sdtPr>
            <w:id w:val="-600115658"/>
            <w:placeholder>
              <w:docPart w:val="11811A1113C247C98FA245EE4095DA81"/>
            </w:placeholder>
            <w:showingPlcHdr/>
            <w:dropDownList>
              <w:listItem w:value="Choose"/>
              <w:listItem w:displayText="Single" w:value="Single"/>
              <w:listItem w:displayText="Married/Remarried" w:value="Married/Remarried"/>
              <w:listItem w:displayText="Separated" w:value="Separated"/>
              <w:listItem w:displayText="Divorced" w:value="Divorced"/>
              <w:listItem w:displayText="Widowed" w:value="Widowed"/>
            </w:dropDownList>
          </w:sdtPr>
          <w:sdtEndPr/>
          <w:sdtContent>
            <w:tc>
              <w:tcPr>
                <w:tcW w:w="2081" w:type="dxa"/>
              </w:tcPr>
              <w:p w:rsidR="00B81F6D" w:rsidRDefault="00EC11A5">
                <w:r w:rsidRPr="00A91B2B">
                  <w:rPr>
                    <w:rStyle w:val="PlaceholderText"/>
                  </w:rPr>
                  <w:t>Choose</w:t>
                </w:r>
              </w:p>
            </w:tc>
          </w:sdtContent>
        </w:sdt>
        <w:tc>
          <w:tcPr>
            <w:tcW w:w="2082" w:type="dxa"/>
          </w:tcPr>
          <w:p w:rsidR="00B81F6D" w:rsidRDefault="008C0DBF">
            <w:sdt>
              <w:sdtPr>
                <w:id w:val="-315337567"/>
                <w:placeholder>
                  <w:docPart w:val="AA3F073C42974FDDB7E0AC5707AA7500"/>
                </w:placeholder>
                <w:showingPlcHdr/>
                <w:text/>
              </w:sdtPr>
              <w:sdtEndPr/>
              <w:sdtContent>
                <w:r w:rsidR="00B81F6D">
                  <w:t>E</w:t>
                </w:r>
                <w:r w:rsidR="00B81F6D" w:rsidRPr="00A91B2B">
                  <w:rPr>
                    <w:rStyle w:val="PlaceholderText"/>
                  </w:rPr>
                  <w:t>nter text</w:t>
                </w:r>
              </w:sdtContent>
            </w:sdt>
          </w:p>
        </w:tc>
      </w:tr>
      <w:tr w:rsidR="00B81F6D" w:rsidTr="00B81F6D">
        <w:trPr>
          <w:trHeight w:val="300"/>
          <w:jc w:val="center"/>
        </w:trPr>
        <w:tc>
          <w:tcPr>
            <w:tcW w:w="2081" w:type="dxa"/>
          </w:tcPr>
          <w:p w:rsidR="00B81F6D" w:rsidRDefault="008C0DBF">
            <w:sdt>
              <w:sdtPr>
                <w:id w:val="837510153"/>
                <w:placeholder>
                  <w:docPart w:val="0088159F86744433AF55F9F90C7D31E4"/>
                </w:placeholder>
                <w:showingPlcHdr/>
                <w:text/>
              </w:sdtPr>
              <w:sdtEndPr/>
              <w:sdtContent>
                <w:r w:rsidR="00B81F6D">
                  <w:t>E</w:t>
                </w:r>
                <w:r w:rsidR="00B81F6D" w:rsidRPr="00A91B2B">
                  <w:rPr>
                    <w:rStyle w:val="PlaceholderText"/>
                  </w:rPr>
                  <w:t>nter text</w:t>
                </w:r>
              </w:sdtContent>
            </w:sdt>
          </w:p>
        </w:tc>
        <w:tc>
          <w:tcPr>
            <w:tcW w:w="2081" w:type="dxa"/>
          </w:tcPr>
          <w:p w:rsidR="00B81F6D" w:rsidRDefault="008C0DBF">
            <w:sdt>
              <w:sdtPr>
                <w:id w:val="1272058045"/>
                <w:placeholder>
                  <w:docPart w:val="E67B8CACBA534D2B8A21ED619B16FE21"/>
                </w:placeholder>
                <w:showingPlcHdr/>
                <w:text/>
              </w:sdtPr>
              <w:sdtEndPr/>
              <w:sdtContent>
                <w:r w:rsidR="00B81F6D">
                  <w:t>E</w:t>
                </w:r>
                <w:r w:rsidR="00B81F6D" w:rsidRPr="00A91B2B">
                  <w:rPr>
                    <w:rStyle w:val="PlaceholderText"/>
                  </w:rPr>
                  <w:t>nter text</w:t>
                </w:r>
              </w:sdtContent>
            </w:sdt>
          </w:p>
        </w:tc>
        <w:sdt>
          <w:sdtPr>
            <w:id w:val="-676036280"/>
            <w:placeholder>
              <w:docPart w:val="8609A609CF724D5CBB9C1E6C42581A31"/>
            </w:placeholder>
            <w:showingPlcHdr/>
            <w:date>
              <w:dateFormat w:val="M/d/yyyy"/>
              <w:lid w:val="en-US"/>
              <w:storeMappedDataAs w:val="dateTime"/>
              <w:calendar w:val="gregorian"/>
            </w:date>
          </w:sdtPr>
          <w:sdtEndPr/>
          <w:sdtContent>
            <w:tc>
              <w:tcPr>
                <w:tcW w:w="2081" w:type="dxa"/>
              </w:tcPr>
              <w:p w:rsidR="00B81F6D" w:rsidRDefault="00B81F6D">
                <w:r>
                  <w:t>Pick</w:t>
                </w:r>
                <w:r w:rsidRPr="00A91B2B">
                  <w:rPr>
                    <w:rStyle w:val="PlaceholderText"/>
                  </w:rPr>
                  <w:t xml:space="preserve"> a date</w:t>
                </w:r>
              </w:p>
            </w:tc>
          </w:sdtContent>
        </w:sdt>
        <w:sdt>
          <w:sdtPr>
            <w:id w:val="422925392"/>
            <w:placeholder>
              <w:docPart w:val="CB087600665445B08C58E0C6C14EF60B"/>
            </w:placeholder>
            <w:showingPlcHdr/>
            <w:dropDownList>
              <w:listItem w:value="Choose"/>
              <w:listItem w:displayText="Single" w:value="Single"/>
              <w:listItem w:displayText="Married/Remarried" w:value="Married/Remarried"/>
              <w:listItem w:displayText="Separated" w:value="Separated"/>
              <w:listItem w:displayText="Divorced" w:value="Divorced"/>
              <w:listItem w:displayText="Widowed" w:value="Widowed"/>
            </w:dropDownList>
          </w:sdtPr>
          <w:sdtEndPr/>
          <w:sdtContent>
            <w:tc>
              <w:tcPr>
                <w:tcW w:w="2081" w:type="dxa"/>
              </w:tcPr>
              <w:p w:rsidR="00B81F6D" w:rsidRDefault="00EC11A5">
                <w:r w:rsidRPr="00A91B2B">
                  <w:rPr>
                    <w:rStyle w:val="PlaceholderText"/>
                  </w:rPr>
                  <w:t>Choose</w:t>
                </w:r>
              </w:p>
            </w:tc>
          </w:sdtContent>
        </w:sdt>
        <w:tc>
          <w:tcPr>
            <w:tcW w:w="2082" w:type="dxa"/>
          </w:tcPr>
          <w:p w:rsidR="00B81F6D" w:rsidRDefault="008C0DBF">
            <w:sdt>
              <w:sdtPr>
                <w:id w:val="-714580111"/>
                <w:placeholder>
                  <w:docPart w:val="1FFEB9AA4CEC4056A3E36D74A8F02FC1"/>
                </w:placeholder>
                <w:showingPlcHdr/>
                <w:text/>
              </w:sdtPr>
              <w:sdtEndPr/>
              <w:sdtContent>
                <w:r w:rsidR="00B81F6D">
                  <w:t>E</w:t>
                </w:r>
                <w:r w:rsidR="00B81F6D" w:rsidRPr="00A91B2B">
                  <w:rPr>
                    <w:rStyle w:val="PlaceholderText"/>
                  </w:rPr>
                  <w:t>nter text</w:t>
                </w:r>
              </w:sdtContent>
            </w:sdt>
          </w:p>
        </w:tc>
      </w:tr>
      <w:tr w:rsidR="00B81F6D" w:rsidTr="00B81F6D">
        <w:trPr>
          <w:trHeight w:val="284"/>
          <w:jc w:val="center"/>
        </w:trPr>
        <w:tc>
          <w:tcPr>
            <w:tcW w:w="2081" w:type="dxa"/>
          </w:tcPr>
          <w:p w:rsidR="00B81F6D" w:rsidRDefault="008C0DBF">
            <w:sdt>
              <w:sdtPr>
                <w:id w:val="-1474667662"/>
                <w:placeholder>
                  <w:docPart w:val="D6251728608F4ADF964A797F70748AAB"/>
                </w:placeholder>
                <w:showingPlcHdr/>
                <w:text/>
              </w:sdtPr>
              <w:sdtEndPr/>
              <w:sdtContent>
                <w:r w:rsidR="00B81F6D">
                  <w:t>E</w:t>
                </w:r>
                <w:r w:rsidR="00B81F6D" w:rsidRPr="00A91B2B">
                  <w:rPr>
                    <w:rStyle w:val="PlaceholderText"/>
                  </w:rPr>
                  <w:t>nter text</w:t>
                </w:r>
              </w:sdtContent>
            </w:sdt>
          </w:p>
        </w:tc>
        <w:tc>
          <w:tcPr>
            <w:tcW w:w="2081" w:type="dxa"/>
          </w:tcPr>
          <w:p w:rsidR="00B81F6D" w:rsidRDefault="008C0DBF">
            <w:sdt>
              <w:sdtPr>
                <w:id w:val="-1984925492"/>
                <w:placeholder>
                  <w:docPart w:val="62F3867D6E1445A3801294AE7029C840"/>
                </w:placeholder>
                <w:showingPlcHdr/>
                <w:text/>
              </w:sdtPr>
              <w:sdtEndPr/>
              <w:sdtContent>
                <w:r w:rsidR="00B81F6D">
                  <w:t>E</w:t>
                </w:r>
                <w:r w:rsidR="00B81F6D" w:rsidRPr="00A91B2B">
                  <w:rPr>
                    <w:rStyle w:val="PlaceholderText"/>
                  </w:rPr>
                  <w:t>nter text</w:t>
                </w:r>
              </w:sdtContent>
            </w:sdt>
          </w:p>
        </w:tc>
        <w:sdt>
          <w:sdtPr>
            <w:id w:val="-1499342512"/>
            <w:placeholder>
              <w:docPart w:val="BBC5C735F4A640D9A7EE32E92AAAD9CB"/>
            </w:placeholder>
            <w:showingPlcHdr/>
            <w:date>
              <w:dateFormat w:val="M/d/yyyy"/>
              <w:lid w:val="en-US"/>
              <w:storeMappedDataAs w:val="dateTime"/>
              <w:calendar w:val="gregorian"/>
            </w:date>
          </w:sdtPr>
          <w:sdtEndPr/>
          <w:sdtContent>
            <w:tc>
              <w:tcPr>
                <w:tcW w:w="2081" w:type="dxa"/>
              </w:tcPr>
              <w:p w:rsidR="00B81F6D" w:rsidRDefault="00B81F6D">
                <w:r>
                  <w:t>Pick</w:t>
                </w:r>
                <w:r w:rsidRPr="00A91B2B">
                  <w:rPr>
                    <w:rStyle w:val="PlaceholderText"/>
                  </w:rPr>
                  <w:t xml:space="preserve"> a date</w:t>
                </w:r>
              </w:p>
            </w:tc>
          </w:sdtContent>
        </w:sdt>
        <w:sdt>
          <w:sdtPr>
            <w:id w:val="-830905086"/>
            <w:placeholder>
              <w:docPart w:val="5F1366FE61ED4AEEB66FF8CEA30293D0"/>
            </w:placeholder>
            <w:showingPlcHdr/>
            <w:dropDownList>
              <w:listItem w:value="Choose"/>
              <w:listItem w:displayText="Single" w:value="Single"/>
              <w:listItem w:displayText="Married/Remarried" w:value="Married/Remarried"/>
              <w:listItem w:displayText="Separated" w:value="Separated"/>
              <w:listItem w:displayText="Divorced" w:value="Divorced"/>
              <w:listItem w:displayText="Widowed" w:value="Widowed"/>
            </w:dropDownList>
          </w:sdtPr>
          <w:sdtEndPr/>
          <w:sdtContent>
            <w:tc>
              <w:tcPr>
                <w:tcW w:w="2081" w:type="dxa"/>
              </w:tcPr>
              <w:p w:rsidR="00B81F6D" w:rsidRDefault="00EC11A5">
                <w:r w:rsidRPr="00A91B2B">
                  <w:rPr>
                    <w:rStyle w:val="PlaceholderText"/>
                  </w:rPr>
                  <w:t>Choose</w:t>
                </w:r>
              </w:p>
            </w:tc>
          </w:sdtContent>
        </w:sdt>
        <w:tc>
          <w:tcPr>
            <w:tcW w:w="2082" w:type="dxa"/>
          </w:tcPr>
          <w:p w:rsidR="00B81F6D" w:rsidRDefault="008C0DBF">
            <w:sdt>
              <w:sdtPr>
                <w:id w:val="2025438495"/>
                <w:placeholder>
                  <w:docPart w:val="6E1EC712B10C438C86D9D2F6E597BCDA"/>
                </w:placeholder>
                <w:showingPlcHdr/>
                <w:text/>
              </w:sdtPr>
              <w:sdtEndPr/>
              <w:sdtContent>
                <w:r w:rsidR="00B81F6D">
                  <w:t>E</w:t>
                </w:r>
                <w:r w:rsidR="00B81F6D" w:rsidRPr="00A91B2B">
                  <w:rPr>
                    <w:rStyle w:val="PlaceholderText"/>
                  </w:rPr>
                  <w:t>nter text</w:t>
                </w:r>
              </w:sdtContent>
            </w:sdt>
          </w:p>
        </w:tc>
      </w:tr>
    </w:tbl>
    <w:p w:rsidR="00A80C33" w:rsidRDefault="00A80C33"/>
    <w:p w:rsidR="001F3E66" w:rsidRDefault="00A80C33">
      <w:pPr>
        <w:rPr>
          <w:i/>
          <w:color w:val="FF0000"/>
        </w:rPr>
      </w:pPr>
      <w:r>
        <w:rPr>
          <w:i/>
          <w:color w:val="FF0000"/>
        </w:rPr>
        <w:t>Please note: if you have had Defensive Driving or Drivers Training in the last year and would like that used toward a discount please provide a certificate of completion.</w:t>
      </w:r>
    </w:p>
    <w:p w:rsidR="001F3E66" w:rsidRDefault="001F3E66">
      <w:pPr>
        <w:rPr>
          <w:i/>
          <w:color w:val="FF0000"/>
        </w:rPr>
      </w:pPr>
      <w:r>
        <w:rPr>
          <w:i/>
          <w:color w:val="FF0000"/>
        </w:rPr>
        <w:br w:type="page"/>
      </w:r>
    </w:p>
    <w:p w:rsidR="00A80C33" w:rsidRDefault="00A80C33">
      <w:pPr>
        <w:rPr>
          <w:i/>
          <w:color w:val="FF0000"/>
        </w:rPr>
      </w:pPr>
    </w:p>
    <w:p w:rsidR="00A80C33" w:rsidRDefault="00A80C33">
      <w:pPr>
        <w:rPr>
          <w:sz w:val="28"/>
          <w:szCs w:val="28"/>
        </w:rPr>
      </w:pPr>
      <w:r>
        <w:rPr>
          <w:b/>
          <w:sz w:val="28"/>
          <w:szCs w:val="28"/>
          <w:u w:val="single"/>
        </w:rPr>
        <w:t>AUTO INFORMATION</w:t>
      </w:r>
      <w:r w:rsidR="00A57F67">
        <w:rPr>
          <w:b/>
          <w:sz w:val="28"/>
          <w:szCs w:val="28"/>
          <w:u w:val="single"/>
        </w:rPr>
        <w:br/>
      </w:r>
    </w:p>
    <w:tbl>
      <w:tblPr>
        <w:tblStyle w:val="TableGrid"/>
        <w:tblW w:w="7905" w:type="dxa"/>
        <w:tblInd w:w="523" w:type="dxa"/>
        <w:tblLook w:val="04A0" w:firstRow="1" w:lastRow="0" w:firstColumn="1" w:lastColumn="0" w:noHBand="0" w:noVBand="1"/>
      </w:tblPr>
      <w:tblGrid>
        <w:gridCol w:w="3005"/>
        <w:gridCol w:w="4900"/>
      </w:tblGrid>
      <w:tr w:rsidR="001F3E66" w:rsidTr="001F6163">
        <w:trPr>
          <w:trHeight w:val="347"/>
        </w:trPr>
        <w:tc>
          <w:tcPr>
            <w:tcW w:w="3005" w:type="dxa"/>
          </w:tcPr>
          <w:p w:rsidR="001F3E66" w:rsidRDefault="001F3E66">
            <w:r>
              <w:t>Current Carrier:</w:t>
            </w:r>
          </w:p>
        </w:tc>
        <w:sdt>
          <w:sdtPr>
            <w:id w:val="707760810"/>
            <w:placeholder>
              <w:docPart w:val="87995FB2C45E452896E55BA840E75518"/>
            </w:placeholder>
            <w:showingPlcHdr/>
            <w:text/>
          </w:sdtPr>
          <w:sdtEndPr/>
          <w:sdtContent>
            <w:tc>
              <w:tcPr>
                <w:tcW w:w="4900" w:type="dxa"/>
              </w:tcPr>
              <w:p w:rsidR="001F3E66" w:rsidRDefault="001F3E66">
                <w:r w:rsidRPr="00A91B2B">
                  <w:rPr>
                    <w:rStyle w:val="PlaceholderText"/>
                  </w:rPr>
                  <w:t>Click here to enter text.</w:t>
                </w:r>
              </w:p>
            </w:tc>
          </w:sdtContent>
        </w:sdt>
      </w:tr>
      <w:tr w:rsidR="001F3E66" w:rsidTr="001F6163">
        <w:trPr>
          <w:trHeight w:val="347"/>
        </w:trPr>
        <w:tc>
          <w:tcPr>
            <w:tcW w:w="3005" w:type="dxa"/>
          </w:tcPr>
          <w:p w:rsidR="001F3E66" w:rsidRDefault="001F3E66" w:rsidP="001F3E66">
            <w:r>
              <w:t>How long w/ currant carrier?</w:t>
            </w:r>
          </w:p>
        </w:tc>
        <w:sdt>
          <w:sdtPr>
            <w:id w:val="-330447777"/>
            <w:placeholder>
              <w:docPart w:val="F90A1B848459492C8759B71135208CCA"/>
            </w:placeholder>
            <w:showingPlcHdr/>
            <w:text/>
          </w:sdtPr>
          <w:sdtEndPr/>
          <w:sdtContent>
            <w:tc>
              <w:tcPr>
                <w:tcW w:w="4900" w:type="dxa"/>
              </w:tcPr>
              <w:p w:rsidR="001F3E66" w:rsidRDefault="001F3E66">
                <w:r w:rsidRPr="00A91B2B">
                  <w:rPr>
                    <w:rStyle w:val="PlaceholderText"/>
                  </w:rPr>
                  <w:t>Click here to enter text.</w:t>
                </w:r>
              </w:p>
            </w:tc>
          </w:sdtContent>
        </w:sdt>
      </w:tr>
      <w:tr w:rsidR="001F3E66" w:rsidTr="001F6163">
        <w:trPr>
          <w:trHeight w:val="347"/>
        </w:trPr>
        <w:tc>
          <w:tcPr>
            <w:tcW w:w="3005" w:type="dxa"/>
          </w:tcPr>
          <w:p w:rsidR="001F3E66" w:rsidRDefault="001F3E66" w:rsidP="001F3E66">
            <w:r>
              <w:t>Current Expiration date</w:t>
            </w:r>
          </w:p>
        </w:tc>
        <w:sdt>
          <w:sdtPr>
            <w:id w:val="-891195049"/>
            <w:placeholder>
              <w:docPart w:val="B15BFF6783BB42CFB186A3A9F7BD76D3"/>
            </w:placeholder>
            <w:showingPlcHdr/>
            <w:date>
              <w:dateFormat w:val="M/d/yyyy"/>
              <w:lid w:val="en-US"/>
              <w:storeMappedDataAs w:val="dateTime"/>
              <w:calendar w:val="gregorian"/>
            </w:date>
          </w:sdtPr>
          <w:sdtEndPr/>
          <w:sdtContent>
            <w:tc>
              <w:tcPr>
                <w:tcW w:w="4900" w:type="dxa"/>
              </w:tcPr>
              <w:p w:rsidR="001F3E66" w:rsidRDefault="001F3E66">
                <w:r w:rsidRPr="00A91B2B">
                  <w:rPr>
                    <w:rStyle w:val="PlaceholderText"/>
                  </w:rPr>
                  <w:t>Click here to enter a date.</w:t>
                </w:r>
              </w:p>
            </w:tc>
          </w:sdtContent>
        </w:sdt>
      </w:tr>
      <w:tr w:rsidR="001F3E66" w:rsidTr="001F6163">
        <w:trPr>
          <w:trHeight w:val="347"/>
        </w:trPr>
        <w:tc>
          <w:tcPr>
            <w:tcW w:w="3005" w:type="dxa"/>
          </w:tcPr>
          <w:p w:rsidR="001F3E66" w:rsidRDefault="001F3E66" w:rsidP="001F3E66">
            <w:r>
              <w:t>Current Policy #</w:t>
            </w:r>
          </w:p>
        </w:tc>
        <w:sdt>
          <w:sdtPr>
            <w:id w:val="1658885368"/>
            <w:placeholder>
              <w:docPart w:val="3766AC416CCE406CA45D70F07C57341F"/>
            </w:placeholder>
            <w:showingPlcHdr/>
            <w:text/>
          </w:sdtPr>
          <w:sdtEndPr/>
          <w:sdtContent>
            <w:tc>
              <w:tcPr>
                <w:tcW w:w="4900" w:type="dxa"/>
              </w:tcPr>
              <w:p w:rsidR="001F3E66" w:rsidRDefault="001F3E66">
                <w:r w:rsidRPr="00A91B2B">
                  <w:rPr>
                    <w:rStyle w:val="PlaceholderText"/>
                  </w:rPr>
                  <w:t>Click here to enter text.</w:t>
                </w:r>
              </w:p>
            </w:tc>
          </w:sdtContent>
        </w:sdt>
      </w:tr>
      <w:tr w:rsidR="001F3E66" w:rsidTr="001F6163">
        <w:trPr>
          <w:trHeight w:val="366"/>
        </w:trPr>
        <w:tc>
          <w:tcPr>
            <w:tcW w:w="3005" w:type="dxa"/>
          </w:tcPr>
          <w:p w:rsidR="001F3E66" w:rsidRDefault="001F3E66" w:rsidP="001F3E66">
            <w:r w:rsidRPr="00EF799B">
              <w:rPr>
                <w:color w:val="FF0000"/>
              </w:rPr>
              <w:t>Effective date of new pol</w:t>
            </w:r>
            <w:r>
              <w:rPr>
                <w:color w:val="FF0000"/>
              </w:rPr>
              <w:t>icy</w:t>
            </w:r>
          </w:p>
        </w:tc>
        <w:sdt>
          <w:sdtPr>
            <w:id w:val="1498992331"/>
            <w:placeholder>
              <w:docPart w:val="9A1D459D1A1343F6B8D96F1CA532ED6B"/>
            </w:placeholder>
            <w:showingPlcHdr/>
            <w:date>
              <w:dateFormat w:val="M/d/yyyy"/>
              <w:lid w:val="en-US"/>
              <w:storeMappedDataAs w:val="dateTime"/>
              <w:calendar w:val="gregorian"/>
            </w:date>
          </w:sdtPr>
          <w:sdtEndPr/>
          <w:sdtContent>
            <w:tc>
              <w:tcPr>
                <w:tcW w:w="4900" w:type="dxa"/>
              </w:tcPr>
              <w:p w:rsidR="001F3E66" w:rsidRDefault="001F3E66">
                <w:r w:rsidRPr="00A91B2B">
                  <w:rPr>
                    <w:rStyle w:val="PlaceholderText"/>
                  </w:rPr>
                  <w:t>Click here to enter a date.</w:t>
                </w:r>
              </w:p>
            </w:tc>
          </w:sdtContent>
        </w:sdt>
      </w:tr>
    </w:tbl>
    <w:p w:rsidR="001F3E66" w:rsidRDefault="001F3E66"/>
    <w:p w:rsidR="00A80C33" w:rsidRDefault="00CE1363" w:rsidP="001F3E66">
      <w:pPr>
        <w:ind w:firstLine="720"/>
      </w:pPr>
      <w:r>
        <w:rPr>
          <w:b/>
        </w:rPr>
        <w:t>VEHICLE INFORMATION</w:t>
      </w:r>
    </w:p>
    <w:tbl>
      <w:tblPr>
        <w:tblStyle w:val="TableGrid"/>
        <w:tblW w:w="0" w:type="auto"/>
        <w:tblInd w:w="828" w:type="dxa"/>
        <w:tblLook w:val="04A0" w:firstRow="1" w:lastRow="0" w:firstColumn="1" w:lastColumn="0" w:noHBand="0" w:noVBand="1"/>
      </w:tblPr>
      <w:tblGrid>
        <w:gridCol w:w="1989"/>
        <w:gridCol w:w="1834"/>
        <w:gridCol w:w="1667"/>
        <w:gridCol w:w="4320"/>
      </w:tblGrid>
      <w:tr w:rsidR="00CE1363" w:rsidRPr="00945E1D" w:rsidTr="00945E1D">
        <w:trPr>
          <w:trHeight w:val="357"/>
        </w:trPr>
        <w:tc>
          <w:tcPr>
            <w:tcW w:w="1989" w:type="dxa"/>
          </w:tcPr>
          <w:p w:rsidR="00CE1363" w:rsidRPr="00945E1D" w:rsidRDefault="00CE1363" w:rsidP="001F3E66">
            <w:pPr>
              <w:rPr>
                <w:b/>
              </w:rPr>
            </w:pPr>
            <w:r w:rsidRPr="00945E1D">
              <w:rPr>
                <w:b/>
              </w:rPr>
              <w:t>Year</w:t>
            </w:r>
          </w:p>
        </w:tc>
        <w:tc>
          <w:tcPr>
            <w:tcW w:w="1834" w:type="dxa"/>
          </w:tcPr>
          <w:p w:rsidR="00CE1363" w:rsidRPr="00945E1D" w:rsidRDefault="00CE1363" w:rsidP="001F3E66">
            <w:pPr>
              <w:rPr>
                <w:b/>
              </w:rPr>
            </w:pPr>
            <w:r w:rsidRPr="00945E1D">
              <w:rPr>
                <w:b/>
              </w:rPr>
              <w:t>Make</w:t>
            </w:r>
          </w:p>
        </w:tc>
        <w:tc>
          <w:tcPr>
            <w:tcW w:w="1667" w:type="dxa"/>
          </w:tcPr>
          <w:p w:rsidR="00CE1363" w:rsidRPr="00945E1D" w:rsidRDefault="00CE1363" w:rsidP="001F3E66">
            <w:pPr>
              <w:rPr>
                <w:b/>
              </w:rPr>
            </w:pPr>
            <w:r w:rsidRPr="00945E1D">
              <w:rPr>
                <w:b/>
              </w:rPr>
              <w:t>Model</w:t>
            </w:r>
          </w:p>
        </w:tc>
        <w:tc>
          <w:tcPr>
            <w:tcW w:w="4320" w:type="dxa"/>
          </w:tcPr>
          <w:p w:rsidR="00CE1363" w:rsidRPr="00945E1D" w:rsidRDefault="00CE1363" w:rsidP="001F3E66">
            <w:pPr>
              <w:rPr>
                <w:b/>
              </w:rPr>
            </w:pPr>
            <w:r w:rsidRPr="00945E1D">
              <w:rPr>
                <w:b/>
              </w:rPr>
              <w:t>Vin #</w:t>
            </w:r>
          </w:p>
        </w:tc>
      </w:tr>
      <w:tr w:rsidR="00CE1363" w:rsidTr="00945E1D">
        <w:trPr>
          <w:trHeight w:val="357"/>
        </w:trPr>
        <w:sdt>
          <w:sdtPr>
            <w:id w:val="-156684326"/>
            <w:placeholder>
              <w:docPart w:val="EC648C340BF2420BB937890A5A2FFC23"/>
            </w:placeholder>
            <w:text/>
          </w:sdtPr>
          <w:sdtEndPr/>
          <w:sdtContent>
            <w:tc>
              <w:tcPr>
                <w:tcW w:w="1989" w:type="dxa"/>
              </w:tcPr>
              <w:p w:rsidR="00CE1363" w:rsidRDefault="00CE1363" w:rsidP="00CE1363">
                <w:r>
                  <w:t>Enter year</w:t>
                </w:r>
              </w:p>
            </w:tc>
          </w:sdtContent>
        </w:sdt>
        <w:sdt>
          <w:sdtPr>
            <w:id w:val="2013328762"/>
            <w:placeholder>
              <w:docPart w:val="85E8859A55744293A51DAE64910442EB"/>
            </w:placeholder>
            <w:text/>
          </w:sdtPr>
          <w:sdtEndPr/>
          <w:sdtContent>
            <w:tc>
              <w:tcPr>
                <w:tcW w:w="1834" w:type="dxa"/>
              </w:tcPr>
              <w:p w:rsidR="00CE1363" w:rsidRDefault="00CE1363" w:rsidP="00CE1363">
                <w:r>
                  <w:t>Enter make</w:t>
                </w:r>
              </w:p>
            </w:tc>
          </w:sdtContent>
        </w:sdt>
        <w:sdt>
          <w:sdtPr>
            <w:id w:val="-1699619308"/>
            <w:placeholder>
              <w:docPart w:val="2655204E1F2E438EB020656825E42767"/>
            </w:placeholder>
            <w:text/>
          </w:sdtPr>
          <w:sdtEndPr/>
          <w:sdtContent>
            <w:tc>
              <w:tcPr>
                <w:tcW w:w="1667" w:type="dxa"/>
              </w:tcPr>
              <w:p w:rsidR="00CE1363" w:rsidRDefault="00CE1363" w:rsidP="00CE1363">
                <w:r>
                  <w:t>Enter model</w:t>
                </w:r>
              </w:p>
            </w:tc>
          </w:sdtContent>
        </w:sdt>
        <w:sdt>
          <w:sdtPr>
            <w:id w:val="-966281094"/>
            <w:placeholder>
              <w:docPart w:val="5A3F13B5E7634DD2B93CE0A20F9A4A00"/>
            </w:placeholder>
            <w:showingPlcHdr/>
            <w:text/>
          </w:sdtPr>
          <w:sdtEndPr/>
          <w:sdtContent>
            <w:tc>
              <w:tcPr>
                <w:tcW w:w="4320" w:type="dxa"/>
              </w:tcPr>
              <w:p w:rsidR="00CE1363" w:rsidRDefault="00CE1363" w:rsidP="001F3E66">
                <w:r w:rsidRPr="00A91B2B">
                  <w:rPr>
                    <w:rStyle w:val="PlaceholderText"/>
                  </w:rPr>
                  <w:t>Click here to enter text.</w:t>
                </w:r>
              </w:p>
            </w:tc>
          </w:sdtContent>
        </w:sdt>
      </w:tr>
      <w:tr w:rsidR="00CE1363" w:rsidTr="00945E1D">
        <w:trPr>
          <w:trHeight w:val="357"/>
        </w:trPr>
        <w:sdt>
          <w:sdtPr>
            <w:id w:val="-1328588464"/>
            <w:placeholder>
              <w:docPart w:val="F4D9668F5FCD4C24B41AA40E7C98D25F"/>
            </w:placeholder>
            <w:text/>
          </w:sdtPr>
          <w:sdtEndPr/>
          <w:sdtContent>
            <w:tc>
              <w:tcPr>
                <w:tcW w:w="1989" w:type="dxa"/>
              </w:tcPr>
              <w:p w:rsidR="00CE1363" w:rsidRDefault="00CE1363" w:rsidP="001F3E66">
                <w:r>
                  <w:t>Enter year</w:t>
                </w:r>
              </w:p>
            </w:tc>
          </w:sdtContent>
        </w:sdt>
        <w:sdt>
          <w:sdtPr>
            <w:id w:val="1322236112"/>
            <w:placeholder>
              <w:docPart w:val="3BC9470B6DF54F53903BA7D6A3CAE37A"/>
            </w:placeholder>
            <w:text/>
          </w:sdtPr>
          <w:sdtEndPr/>
          <w:sdtContent>
            <w:tc>
              <w:tcPr>
                <w:tcW w:w="1834" w:type="dxa"/>
              </w:tcPr>
              <w:p w:rsidR="00CE1363" w:rsidRDefault="00CE1363" w:rsidP="001F3E66">
                <w:r>
                  <w:t>Enter make</w:t>
                </w:r>
              </w:p>
            </w:tc>
          </w:sdtContent>
        </w:sdt>
        <w:sdt>
          <w:sdtPr>
            <w:id w:val="1817760101"/>
            <w:placeholder>
              <w:docPart w:val="367CC770083D4892B90AB886CEAB6793"/>
            </w:placeholder>
            <w:text/>
          </w:sdtPr>
          <w:sdtEndPr/>
          <w:sdtContent>
            <w:tc>
              <w:tcPr>
                <w:tcW w:w="1667" w:type="dxa"/>
              </w:tcPr>
              <w:p w:rsidR="00CE1363" w:rsidRDefault="00CE1363" w:rsidP="001F3E66">
                <w:r>
                  <w:t>Enter model</w:t>
                </w:r>
              </w:p>
            </w:tc>
          </w:sdtContent>
        </w:sdt>
        <w:sdt>
          <w:sdtPr>
            <w:id w:val="-1865361537"/>
            <w:placeholder>
              <w:docPart w:val="CD777F3344A04058A2EF3C4F34D2DB2C"/>
            </w:placeholder>
            <w:showingPlcHdr/>
            <w:text/>
          </w:sdtPr>
          <w:sdtEndPr/>
          <w:sdtContent>
            <w:tc>
              <w:tcPr>
                <w:tcW w:w="4320" w:type="dxa"/>
              </w:tcPr>
              <w:p w:rsidR="00CE1363" w:rsidRDefault="00CE1363" w:rsidP="001F3E66">
                <w:r w:rsidRPr="00A91B2B">
                  <w:rPr>
                    <w:rStyle w:val="PlaceholderText"/>
                  </w:rPr>
                  <w:t>Click here to enter text.</w:t>
                </w:r>
              </w:p>
            </w:tc>
          </w:sdtContent>
        </w:sdt>
      </w:tr>
      <w:tr w:rsidR="00CE1363" w:rsidTr="00945E1D">
        <w:trPr>
          <w:trHeight w:val="357"/>
        </w:trPr>
        <w:sdt>
          <w:sdtPr>
            <w:id w:val="-613828177"/>
            <w:placeholder>
              <w:docPart w:val="FCF9A7EB3EBA4494941698A8AB17B825"/>
            </w:placeholder>
            <w:text/>
          </w:sdtPr>
          <w:sdtEndPr/>
          <w:sdtContent>
            <w:tc>
              <w:tcPr>
                <w:tcW w:w="1989" w:type="dxa"/>
              </w:tcPr>
              <w:p w:rsidR="00CE1363" w:rsidRDefault="00CE1363" w:rsidP="001F3E66">
                <w:r>
                  <w:t>Enter year</w:t>
                </w:r>
              </w:p>
            </w:tc>
          </w:sdtContent>
        </w:sdt>
        <w:sdt>
          <w:sdtPr>
            <w:id w:val="-2102322325"/>
            <w:placeholder>
              <w:docPart w:val="95B679A7ACEB43EA8041E23B0E3645EC"/>
            </w:placeholder>
            <w:text/>
          </w:sdtPr>
          <w:sdtEndPr/>
          <w:sdtContent>
            <w:tc>
              <w:tcPr>
                <w:tcW w:w="1834" w:type="dxa"/>
              </w:tcPr>
              <w:p w:rsidR="00CE1363" w:rsidRDefault="00CE1363" w:rsidP="001F3E66">
                <w:r>
                  <w:t>Enter make</w:t>
                </w:r>
              </w:p>
            </w:tc>
          </w:sdtContent>
        </w:sdt>
        <w:sdt>
          <w:sdtPr>
            <w:id w:val="1226576720"/>
            <w:placeholder>
              <w:docPart w:val="80ACAE02BB91498A9BFDF7E764692853"/>
            </w:placeholder>
            <w:text/>
          </w:sdtPr>
          <w:sdtEndPr/>
          <w:sdtContent>
            <w:tc>
              <w:tcPr>
                <w:tcW w:w="1667" w:type="dxa"/>
              </w:tcPr>
              <w:p w:rsidR="00CE1363" w:rsidRDefault="00CE1363" w:rsidP="001F3E66">
                <w:r>
                  <w:t>Enter model</w:t>
                </w:r>
              </w:p>
            </w:tc>
          </w:sdtContent>
        </w:sdt>
        <w:sdt>
          <w:sdtPr>
            <w:id w:val="-1233469613"/>
            <w:placeholder>
              <w:docPart w:val="3601F779132A4CC88E8A08AAE5330125"/>
            </w:placeholder>
            <w:showingPlcHdr/>
            <w:text/>
          </w:sdtPr>
          <w:sdtEndPr/>
          <w:sdtContent>
            <w:tc>
              <w:tcPr>
                <w:tcW w:w="4320" w:type="dxa"/>
              </w:tcPr>
              <w:p w:rsidR="00CE1363" w:rsidRDefault="00CE1363" w:rsidP="001F3E66">
                <w:r w:rsidRPr="00A91B2B">
                  <w:rPr>
                    <w:rStyle w:val="PlaceholderText"/>
                  </w:rPr>
                  <w:t>Click here to enter text.</w:t>
                </w:r>
              </w:p>
            </w:tc>
          </w:sdtContent>
        </w:sdt>
      </w:tr>
      <w:tr w:rsidR="00CE1363" w:rsidTr="00945E1D">
        <w:trPr>
          <w:trHeight w:val="357"/>
        </w:trPr>
        <w:sdt>
          <w:sdtPr>
            <w:id w:val="-735012136"/>
            <w:placeholder>
              <w:docPart w:val="5BEC5908F9BA4C1A8ECF8C91C868111C"/>
            </w:placeholder>
            <w:text/>
          </w:sdtPr>
          <w:sdtEndPr/>
          <w:sdtContent>
            <w:tc>
              <w:tcPr>
                <w:tcW w:w="1989" w:type="dxa"/>
              </w:tcPr>
              <w:p w:rsidR="00CE1363" w:rsidRDefault="00CE1363" w:rsidP="001F3E66">
                <w:r>
                  <w:t>Enter year</w:t>
                </w:r>
              </w:p>
            </w:tc>
          </w:sdtContent>
        </w:sdt>
        <w:sdt>
          <w:sdtPr>
            <w:id w:val="480893883"/>
            <w:placeholder>
              <w:docPart w:val="150ABEE29CFC458C9351FFCC6337AA6B"/>
            </w:placeholder>
            <w:text/>
          </w:sdtPr>
          <w:sdtEndPr/>
          <w:sdtContent>
            <w:tc>
              <w:tcPr>
                <w:tcW w:w="1834" w:type="dxa"/>
              </w:tcPr>
              <w:p w:rsidR="00CE1363" w:rsidRDefault="00CE1363" w:rsidP="001F3E66">
                <w:r>
                  <w:t>Enter make</w:t>
                </w:r>
              </w:p>
            </w:tc>
          </w:sdtContent>
        </w:sdt>
        <w:sdt>
          <w:sdtPr>
            <w:id w:val="1079176834"/>
            <w:placeholder>
              <w:docPart w:val="398C5F7265A1442BBB59BD6D36227888"/>
            </w:placeholder>
            <w:text/>
          </w:sdtPr>
          <w:sdtEndPr/>
          <w:sdtContent>
            <w:tc>
              <w:tcPr>
                <w:tcW w:w="1667" w:type="dxa"/>
              </w:tcPr>
              <w:p w:rsidR="00CE1363" w:rsidRDefault="00CE1363" w:rsidP="001F3E66">
                <w:r>
                  <w:t>Enter model</w:t>
                </w:r>
              </w:p>
            </w:tc>
          </w:sdtContent>
        </w:sdt>
        <w:sdt>
          <w:sdtPr>
            <w:id w:val="-1984455521"/>
            <w:placeholder>
              <w:docPart w:val="D5FB81EB6B7E44C5A299A215AFFA7AFB"/>
            </w:placeholder>
            <w:showingPlcHdr/>
            <w:text/>
          </w:sdtPr>
          <w:sdtEndPr/>
          <w:sdtContent>
            <w:tc>
              <w:tcPr>
                <w:tcW w:w="4320" w:type="dxa"/>
              </w:tcPr>
              <w:p w:rsidR="00CE1363" w:rsidRDefault="00CE1363" w:rsidP="001F3E66">
                <w:r w:rsidRPr="00A91B2B">
                  <w:rPr>
                    <w:rStyle w:val="PlaceholderText"/>
                  </w:rPr>
                  <w:t>Click here to enter text.</w:t>
                </w:r>
              </w:p>
            </w:tc>
          </w:sdtContent>
        </w:sdt>
      </w:tr>
      <w:tr w:rsidR="00945E1D" w:rsidTr="007A1C7F">
        <w:trPr>
          <w:trHeight w:val="357"/>
        </w:trPr>
        <w:sdt>
          <w:sdtPr>
            <w:id w:val="189267542"/>
            <w:placeholder>
              <w:docPart w:val="67240329AD4248A1B5CD5342AE46E5A6"/>
            </w:placeholder>
            <w:text/>
          </w:sdtPr>
          <w:sdtEndPr/>
          <w:sdtContent>
            <w:tc>
              <w:tcPr>
                <w:tcW w:w="1989" w:type="dxa"/>
              </w:tcPr>
              <w:p w:rsidR="00945E1D" w:rsidRDefault="00945E1D" w:rsidP="007A1C7F">
                <w:r>
                  <w:t>Enter year</w:t>
                </w:r>
              </w:p>
            </w:tc>
          </w:sdtContent>
        </w:sdt>
        <w:sdt>
          <w:sdtPr>
            <w:id w:val="-1560077735"/>
            <w:placeholder>
              <w:docPart w:val="4EF3EE2965D045518CC3AE9FE747EBED"/>
            </w:placeholder>
            <w:text/>
          </w:sdtPr>
          <w:sdtEndPr/>
          <w:sdtContent>
            <w:tc>
              <w:tcPr>
                <w:tcW w:w="1834" w:type="dxa"/>
              </w:tcPr>
              <w:p w:rsidR="00945E1D" w:rsidRDefault="00945E1D" w:rsidP="007A1C7F">
                <w:r>
                  <w:t>Enter make</w:t>
                </w:r>
              </w:p>
            </w:tc>
          </w:sdtContent>
        </w:sdt>
        <w:sdt>
          <w:sdtPr>
            <w:id w:val="259186384"/>
            <w:placeholder>
              <w:docPart w:val="642818A4DF114552BCF075DF6B3C27C8"/>
            </w:placeholder>
            <w:text/>
          </w:sdtPr>
          <w:sdtEndPr/>
          <w:sdtContent>
            <w:tc>
              <w:tcPr>
                <w:tcW w:w="1667" w:type="dxa"/>
              </w:tcPr>
              <w:p w:rsidR="00945E1D" w:rsidRDefault="00945E1D" w:rsidP="007A1C7F">
                <w:r>
                  <w:t>Enter model</w:t>
                </w:r>
              </w:p>
            </w:tc>
          </w:sdtContent>
        </w:sdt>
        <w:sdt>
          <w:sdtPr>
            <w:id w:val="973568086"/>
            <w:placeholder>
              <w:docPart w:val="FCB405779FE8435EBAA7B04EA5A7762A"/>
            </w:placeholder>
            <w:showingPlcHdr/>
            <w:text/>
          </w:sdtPr>
          <w:sdtEndPr/>
          <w:sdtContent>
            <w:tc>
              <w:tcPr>
                <w:tcW w:w="4320" w:type="dxa"/>
              </w:tcPr>
              <w:p w:rsidR="00945E1D" w:rsidRDefault="00945E1D" w:rsidP="007A1C7F">
                <w:r w:rsidRPr="00A91B2B">
                  <w:rPr>
                    <w:rStyle w:val="PlaceholderText"/>
                  </w:rPr>
                  <w:t>Click here to enter text.</w:t>
                </w:r>
              </w:p>
            </w:tc>
          </w:sdtContent>
        </w:sdt>
      </w:tr>
      <w:tr w:rsidR="00945E1D" w:rsidTr="007A1C7F">
        <w:trPr>
          <w:trHeight w:val="357"/>
        </w:trPr>
        <w:sdt>
          <w:sdtPr>
            <w:id w:val="-376007149"/>
            <w:placeholder>
              <w:docPart w:val="C39626A2C17C4347A5EB673DE20A99F6"/>
            </w:placeholder>
            <w:text/>
          </w:sdtPr>
          <w:sdtEndPr/>
          <w:sdtContent>
            <w:tc>
              <w:tcPr>
                <w:tcW w:w="1989" w:type="dxa"/>
              </w:tcPr>
              <w:p w:rsidR="00945E1D" w:rsidRDefault="00945E1D" w:rsidP="007A1C7F">
                <w:r>
                  <w:t>Enter year</w:t>
                </w:r>
              </w:p>
            </w:tc>
          </w:sdtContent>
        </w:sdt>
        <w:sdt>
          <w:sdtPr>
            <w:id w:val="-1054235860"/>
            <w:placeholder>
              <w:docPart w:val="42E8D9D5394A4A1A890F7806CB70A036"/>
            </w:placeholder>
            <w:text/>
          </w:sdtPr>
          <w:sdtEndPr/>
          <w:sdtContent>
            <w:tc>
              <w:tcPr>
                <w:tcW w:w="1834" w:type="dxa"/>
              </w:tcPr>
              <w:p w:rsidR="00945E1D" w:rsidRDefault="00945E1D" w:rsidP="007A1C7F">
                <w:r>
                  <w:t>Enter make</w:t>
                </w:r>
              </w:p>
            </w:tc>
          </w:sdtContent>
        </w:sdt>
        <w:sdt>
          <w:sdtPr>
            <w:id w:val="596142228"/>
            <w:placeholder>
              <w:docPart w:val="08F74439337C4E489D9C47E83BE950F2"/>
            </w:placeholder>
            <w:text/>
          </w:sdtPr>
          <w:sdtEndPr/>
          <w:sdtContent>
            <w:tc>
              <w:tcPr>
                <w:tcW w:w="1667" w:type="dxa"/>
              </w:tcPr>
              <w:p w:rsidR="00945E1D" w:rsidRDefault="00945E1D" w:rsidP="007A1C7F">
                <w:r>
                  <w:t>Enter model</w:t>
                </w:r>
              </w:p>
            </w:tc>
          </w:sdtContent>
        </w:sdt>
        <w:sdt>
          <w:sdtPr>
            <w:id w:val="1473019471"/>
            <w:placeholder>
              <w:docPart w:val="D98C9F3F11C44E1A91B42C148CB956D5"/>
            </w:placeholder>
            <w:showingPlcHdr/>
            <w:text/>
          </w:sdtPr>
          <w:sdtEndPr/>
          <w:sdtContent>
            <w:tc>
              <w:tcPr>
                <w:tcW w:w="4320" w:type="dxa"/>
              </w:tcPr>
              <w:p w:rsidR="00945E1D" w:rsidRDefault="00945E1D" w:rsidP="007A1C7F">
                <w:r w:rsidRPr="00A91B2B">
                  <w:rPr>
                    <w:rStyle w:val="PlaceholderText"/>
                  </w:rPr>
                  <w:t>Click here to enter text.</w:t>
                </w:r>
              </w:p>
            </w:tc>
          </w:sdtContent>
        </w:sdt>
      </w:tr>
    </w:tbl>
    <w:p w:rsidR="001F3E66" w:rsidRPr="001F3E66" w:rsidRDefault="001F3E66" w:rsidP="001F3E66">
      <w:pPr>
        <w:ind w:firstLine="720"/>
      </w:pPr>
    </w:p>
    <w:p w:rsidR="00406F08" w:rsidRDefault="00406F08">
      <w:pPr>
        <w:rPr>
          <w:b/>
          <w:sz w:val="28"/>
          <w:szCs w:val="28"/>
          <w:u w:val="single"/>
        </w:rPr>
      </w:pPr>
    </w:p>
    <w:p w:rsidR="00A57F67" w:rsidRDefault="002F4574">
      <w:pPr>
        <w:rPr>
          <w:b/>
          <w:sz w:val="28"/>
          <w:szCs w:val="28"/>
          <w:u w:val="single"/>
        </w:rPr>
      </w:pPr>
      <w:r w:rsidRPr="002F4574">
        <w:rPr>
          <w:b/>
          <w:sz w:val="28"/>
          <w:szCs w:val="28"/>
          <w:u w:val="single"/>
        </w:rPr>
        <w:t>AUTO LIMITS</w:t>
      </w:r>
    </w:p>
    <w:p w:rsidR="002F4574" w:rsidRDefault="00A57F67">
      <w:pPr>
        <w:rPr>
          <w:color w:val="FF0000"/>
          <w:sz w:val="28"/>
          <w:szCs w:val="28"/>
        </w:rPr>
      </w:pPr>
      <w:r w:rsidRPr="00074291">
        <w:rPr>
          <w:color w:val="FF0000"/>
          <w:szCs w:val="28"/>
        </w:rPr>
        <w:t>I</w:t>
      </w:r>
      <w:r w:rsidR="002F4574" w:rsidRPr="00074291">
        <w:rPr>
          <w:color w:val="FF0000"/>
          <w:szCs w:val="28"/>
        </w:rPr>
        <w:t>f you do not know the limits you need</w:t>
      </w:r>
      <w:r w:rsidR="00EF22D7" w:rsidRPr="00074291">
        <w:rPr>
          <w:color w:val="FF0000"/>
          <w:szCs w:val="28"/>
        </w:rPr>
        <w:t xml:space="preserve"> you can fax or email your curre</w:t>
      </w:r>
      <w:r w:rsidRPr="00074291">
        <w:rPr>
          <w:color w:val="FF0000"/>
          <w:szCs w:val="28"/>
        </w:rPr>
        <w:t>nt declarations page to us and</w:t>
      </w:r>
      <w:r w:rsidR="002F4574" w:rsidRPr="00074291">
        <w:rPr>
          <w:color w:val="FF0000"/>
          <w:szCs w:val="28"/>
        </w:rPr>
        <w:t xml:space="preserve"> we</w:t>
      </w:r>
      <w:r w:rsidRPr="00074291">
        <w:rPr>
          <w:color w:val="FF0000"/>
          <w:szCs w:val="28"/>
        </w:rPr>
        <w:t xml:space="preserve"> wi</w:t>
      </w:r>
      <w:r w:rsidR="002F4574" w:rsidRPr="00074291">
        <w:rPr>
          <w:color w:val="FF0000"/>
          <w:szCs w:val="28"/>
        </w:rPr>
        <w:t>ll use it to quote the limits</w:t>
      </w:r>
      <w:r w:rsidR="00074291">
        <w:rPr>
          <w:color w:val="FF0000"/>
          <w:szCs w:val="28"/>
        </w:rPr>
        <w:t>.</w:t>
      </w:r>
      <w:r>
        <w:rPr>
          <w:color w:val="FF0000"/>
          <w:sz w:val="28"/>
          <w:szCs w:val="28"/>
        </w:rPr>
        <w:br/>
      </w:r>
    </w:p>
    <w:tbl>
      <w:tblPr>
        <w:tblStyle w:val="TableGrid"/>
        <w:tblW w:w="0" w:type="auto"/>
        <w:tblInd w:w="1027" w:type="dxa"/>
        <w:tblLook w:val="04A0" w:firstRow="1" w:lastRow="0" w:firstColumn="1" w:lastColumn="0" w:noHBand="0" w:noVBand="1"/>
      </w:tblPr>
      <w:tblGrid>
        <w:gridCol w:w="3959"/>
        <w:gridCol w:w="5344"/>
      </w:tblGrid>
      <w:tr w:rsidR="00A57F67" w:rsidTr="0053666F">
        <w:trPr>
          <w:trHeight w:val="329"/>
        </w:trPr>
        <w:tc>
          <w:tcPr>
            <w:tcW w:w="3959" w:type="dxa"/>
          </w:tcPr>
          <w:p w:rsidR="00A57F67" w:rsidRDefault="00A57F67">
            <w:r>
              <w:t>Bodily Injury</w:t>
            </w:r>
          </w:p>
        </w:tc>
        <w:sdt>
          <w:sdtPr>
            <w:id w:val="319925929"/>
            <w:placeholder>
              <w:docPart w:val="F6B7242FAD574136A83F8DAF1AAD573D"/>
            </w:placeholder>
            <w:showingPlcHdr/>
            <w:text/>
          </w:sdtPr>
          <w:sdtEndPr/>
          <w:sdtContent>
            <w:tc>
              <w:tcPr>
                <w:tcW w:w="5344" w:type="dxa"/>
              </w:tcPr>
              <w:p w:rsidR="00A57F67" w:rsidRDefault="00A57F67">
                <w:r w:rsidRPr="00A91B2B">
                  <w:rPr>
                    <w:rStyle w:val="PlaceholderText"/>
                  </w:rPr>
                  <w:t>Click here to enter text.</w:t>
                </w:r>
              </w:p>
            </w:tc>
          </w:sdtContent>
        </w:sdt>
      </w:tr>
      <w:tr w:rsidR="00A57F67" w:rsidTr="0053666F">
        <w:trPr>
          <w:trHeight w:val="329"/>
        </w:trPr>
        <w:tc>
          <w:tcPr>
            <w:tcW w:w="3959" w:type="dxa"/>
          </w:tcPr>
          <w:p w:rsidR="00A57F67" w:rsidRDefault="00A57F67">
            <w:r>
              <w:t>Property Damage</w:t>
            </w:r>
          </w:p>
        </w:tc>
        <w:sdt>
          <w:sdtPr>
            <w:id w:val="1455910039"/>
            <w:placeholder>
              <w:docPart w:val="39DF821B7C50416CAF5E967367CBABF1"/>
            </w:placeholder>
            <w:showingPlcHdr/>
            <w:text/>
          </w:sdtPr>
          <w:sdtEndPr/>
          <w:sdtContent>
            <w:tc>
              <w:tcPr>
                <w:tcW w:w="5344" w:type="dxa"/>
              </w:tcPr>
              <w:p w:rsidR="00A57F67" w:rsidRDefault="00A57F67">
                <w:r w:rsidRPr="00A91B2B">
                  <w:rPr>
                    <w:rStyle w:val="PlaceholderText"/>
                  </w:rPr>
                  <w:t>Click here to enter text.</w:t>
                </w:r>
              </w:p>
            </w:tc>
          </w:sdtContent>
        </w:sdt>
      </w:tr>
      <w:tr w:rsidR="00A57F67" w:rsidTr="0053666F">
        <w:trPr>
          <w:trHeight w:val="329"/>
        </w:trPr>
        <w:tc>
          <w:tcPr>
            <w:tcW w:w="3959" w:type="dxa"/>
          </w:tcPr>
          <w:p w:rsidR="00A57F67" w:rsidRDefault="00A57F67">
            <w:r>
              <w:t>Medical Payments</w:t>
            </w:r>
          </w:p>
        </w:tc>
        <w:sdt>
          <w:sdtPr>
            <w:id w:val="516202318"/>
            <w:placeholder>
              <w:docPart w:val="29A73B1C85ED4E33A2FDF9906DB4CE4C"/>
            </w:placeholder>
            <w:showingPlcHdr/>
            <w:text/>
          </w:sdtPr>
          <w:sdtEndPr/>
          <w:sdtContent>
            <w:tc>
              <w:tcPr>
                <w:tcW w:w="5344" w:type="dxa"/>
              </w:tcPr>
              <w:p w:rsidR="00A57F67" w:rsidRDefault="00A57F67">
                <w:r w:rsidRPr="00A91B2B">
                  <w:rPr>
                    <w:rStyle w:val="PlaceholderText"/>
                  </w:rPr>
                  <w:t>Click here to enter text.</w:t>
                </w:r>
              </w:p>
            </w:tc>
          </w:sdtContent>
        </w:sdt>
      </w:tr>
      <w:tr w:rsidR="00A57F67" w:rsidTr="0053666F">
        <w:trPr>
          <w:trHeight w:val="329"/>
        </w:trPr>
        <w:tc>
          <w:tcPr>
            <w:tcW w:w="3959" w:type="dxa"/>
          </w:tcPr>
          <w:p w:rsidR="00A57F67" w:rsidRDefault="00A57F67">
            <w:r>
              <w:t>PIP (personal injury protection)</w:t>
            </w:r>
          </w:p>
        </w:tc>
        <w:sdt>
          <w:sdtPr>
            <w:id w:val="-767701476"/>
            <w:placeholder>
              <w:docPart w:val="172CF4D3371344FF920DBFD9E0A55844"/>
            </w:placeholder>
            <w:showingPlcHdr/>
            <w:text/>
          </w:sdtPr>
          <w:sdtEndPr/>
          <w:sdtContent>
            <w:tc>
              <w:tcPr>
                <w:tcW w:w="5344" w:type="dxa"/>
              </w:tcPr>
              <w:p w:rsidR="00A57F67" w:rsidRDefault="00A57F67">
                <w:r w:rsidRPr="00A91B2B">
                  <w:rPr>
                    <w:rStyle w:val="PlaceholderText"/>
                  </w:rPr>
                  <w:t>Click here to enter text.</w:t>
                </w:r>
              </w:p>
            </w:tc>
          </w:sdtContent>
        </w:sdt>
      </w:tr>
      <w:tr w:rsidR="00A57F67" w:rsidTr="0053666F">
        <w:trPr>
          <w:trHeight w:val="329"/>
        </w:trPr>
        <w:tc>
          <w:tcPr>
            <w:tcW w:w="3959" w:type="dxa"/>
          </w:tcPr>
          <w:p w:rsidR="00A57F67" w:rsidRDefault="00A57F67" w:rsidP="00A57F67">
            <w:r>
              <w:t>Comprehensive</w:t>
            </w:r>
          </w:p>
        </w:tc>
        <w:sdt>
          <w:sdtPr>
            <w:id w:val="-166791315"/>
            <w:placeholder>
              <w:docPart w:val="35190C3A1A7746BA88F260536EAF2F72"/>
            </w:placeholder>
            <w:showingPlcHdr/>
            <w:text/>
          </w:sdtPr>
          <w:sdtEndPr/>
          <w:sdtContent>
            <w:tc>
              <w:tcPr>
                <w:tcW w:w="5344" w:type="dxa"/>
              </w:tcPr>
              <w:p w:rsidR="00A57F67" w:rsidRDefault="00A57F67">
                <w:r w:rsidRPr="00A91B2B">
                  <w:rPr>
                    <w:rStyle w:val="PlaceholderText"/>
                  </w:rPr>
                  <w:t>Click here to enter text.</w:t>
                </w:r>
              </w:p>
            </w:tc>
          </w:sdtContent>
        </w:sdt>
      </w:tr>
      <w:tr w:rsidR="00A57F67" w:rsidTr="0053666F">
        <w:trPr>
          <w:trHeight w:val="329"/>
        </w:trPr>
        <w:tc>
          <w:tcPr>
            <w:tcW w:w="3959" w:type="dxa"/>
          </w:tcPr>
          <w:p w:rsidR="00A57F67" w:rsidRDefault="00A57F67" w:rsidP="00A57F67">
            <w:r>
              <w:t>Collision</w:t>
            </w:r>
          </w:p>
        </w:tc>
        <w:sdt>
          <w:sdtPr>
            <w:id w:val="-630629360"/>
            <w:placeholder>
              <w:docPart w:val="49589DCB1E564E96A682E31B50016000"/>
            </w:placeholder>
            <w:showingPlcHdr/>
            <w:text/>
          </w:sdtPr>
          <w:sdtEndPr/>
          <w:sdtContent>
            <w:tc>
              <w:tcPr>
                <w:tcW w:w="5344" w:type="dxa"/>
              </w:tcPr>
              <w:p w:rsidR="00A57F67" w:rsidRDefault="00A57F67">
                <w:r w:rsidRPr="00A91B2B">
                  <w:rPr>
                    <w:rStyle w:val="PlaceholderText"/>
                  </w:rPr>
                  <w:t>Click here to enter text.</w:t>
                </w:r>
              </w:p>
            </w:tc>
          </w:sdtContent>
        </w:sdt>
      </w:tr>
      <w:tr w:rsidR="00A57F67" w:rsidTr="0053666F">
        <w:trPr>
          <w:trHeight w:val="329"/>
        </w:trPr>
        <w:tc>
          <w:tcPr>
            <w:tcW w:w="3959" w:type="dxa"/>
          </w:tcPr>
          <w:p w:rsidR="00A57F67" w:rsidRDefault="00A57F67" w:rsidP="00A57F67">
            <w:r>
              <w:t>Uninsured</w:t>
            </w:r>
            <w:r w:rsidR="0053666F">
              <w:t>/Underinsured</w:t>
            </w:r>
            <w:r>
              <w:t xml:space="preserve"> Motorists</w:t>
            </w:r>
          </w:p>
        </w:tc>
        <w:sdt>
          <w:sdtPr>
            <w:id w:val="139773112"/>
            <w:placeholder>
              <w:docPart w:val="E5F002FD2DAC4280A5A33C61A4AEF6B6"/>
            </w:placeholder>
            <w:showingPlcHdr/>
            <w:text/>
          </w:sdtPr>
          <w:sdtEndPr/>
          <w:sdtContent>
            <w:tc>
              <w:tcPr>
                <w:tcW w:w="5344" w:type="dxa"/>
              </w:tcPr>
              <w:p w:rsidR="00A57F67" w:rsidRDefault="00A57F67">
                <w:r w:rsidRPr="00A91B2B">
                  <w:rPr>
                    <w:rStyle w:val="PlaceholderText"/>
                  </w:rPr>
                  <w:t>Click here to enter text.</w:t>
                </w:r>
              </w:p>
            </w:tc>
          </w:sdtContent>
        </w:sdt>
      </w:tr>
      <w:tr w:rsidR="00A57F67" w:rsidTr="0053666F">
        <w:trPr>
          <w:trHeight w:val="329"/>
        </w:trPr>
        <w:tc>
          <w:tcPr>
            <w:tcW w:w="3959" w:type="dxa"/>
          </w:tcPr>
          <w:p w:rsidR="00A57F67" w:rsidRDefault="00A57F67" w:rsidP="00A57F67">
            <w:r>
              <w:t>Towing/Labor</w:t>
            </w:r>
          </w:p>
        </w:tc>
        <w:sdt>
          <w:sdtPr>
            <w:id w:val="1914278432"/>
            <w:placeholder>
              <w:docPart w:val="C54FBFB07C124FF382A29B5303D1225F"/>
            </w:placeholder>
            <w:showingPlcHdr/>
            <w:text/>
          </w:sdtPr>
          <w:sdtEndPr/>
          <w:sdtContent>
            <w:tc>
              <w:tcPr>
                <w:tcW w:w="5344" w:type="dxa"/>
              </w:tcPr>
              <w:p w:rsidR="00A57F67" w:rsidRDefault="00A57F67">
                <w:r w:rsidRPr="00A91B2B">
                  <w:rPr>
                    <w:rStyle w:val="PlaceholderText"/>
                  </w:rPr>
                  <w:t>Click here to enter text.</w:t>
                </w:r>
              </w:p>
            </w:tc>
          </w:sdtContent>
        </w:sdt>
      </w:tr>
      <w:tr w:rsidR="0053666F" w:rsidTr="0053666F">
        <w:trPr>
          <w:trHeight w:val="329"/>
        </w:trPr>
        <w:tc>
          <w:tcPr>
            <w:tcW w:w="3959" w:type="dxa"/>
          </w:tcPr>
          <w:p w:rsidR="0053666F" w:rsidRDefault="0053666F" w:rsidP="00A57F67">
            <w:r>
              <w:t>UN/UM Property Damage</w:t>
            </w:r>
          </w:p>
        </w:tc>
        <w:sdt>
          <w:sdtPr>
            <w:id w:val="1860241548"/>
            <w:placeholder>
              <w:docPart w:val="31CB3BD6D14648E895C0A6582020E3F3"/>
            </w:placeholder>
            <w:showingPlcHdr/>
            <w:text/>
          </w:sdtPr>
          <w:sdtEndPr/>
          <w:sdtContent>
            <w:tc>
              <w:tcPr>
                <w:tcW w:w="5344" w:type="dxa"/>
              </w:tcPr>
              <w:p w:rsidR="0053666F" w:rsidRDefault="0053666F">
                <w:r w:rsidRPr="00A91B2B">
                  <w:rPr>
                    <w:rStyle w:val="PlaceholderText"/>
                  </w:rPr>
                  <w:t>Click here to enter text.</w:t>
                </w:r>
              </w:p>
            </w:tc>
          </w:sdtContent>
        </w:sdt>
      </w:tr>
      <w:tr w:rsidR="00A57F67" w:rsidTr="0053666F">
        <w:trPr>
          <w:trHeight w:val="348"/>
        </w:trPr>
        <w:tc>
          <w:tcPr>
            <w:tcW w:w="3959" w:type="dxa"/>
          </w:tcPr>
          <w:p w:rsidR="00A57F67" w:rsidRDefault="00A57F67" w:rsidP="00A57F67">
            <w:r>
              <w:t>Rental Reimbursement</w:t>
            </w:r>
          </w:p>
        </w:tc>
        <w:sdt>
          <w:sdtPr>
            <w:id w:val="-1327516346"/>
            <w:placeholder>
              <w:docPart w:val="6B1B99F8C54C4B8D9399BC645562FDFE"/>
            </w:placeholder>
            <w:showingPlcHdr/>
            <w:text/>
          </w:sdtPr>
          <w:sdtEndPr/>
          <w:sdtContent>
            <w:tc>
              <w:tcPr>
                <w:tcW w:w="5344" w:type="dxa"/>
              </w:tcPr>
              <w:p w:rsidR="00A57F67" w:rsidRDefault="00A57F67">
                <w:r w:rsidRPr="00A91B2B">
                  <w:rPr>
                    <w:rStyle w:val="PlaceholderText"/>
                  </w:rPr>
                  <w:t>Click here to enter text.</w:t>
                </w:r>
              </w:p>
            </w:tc>
          </w:sdtContent>
        </w:sdt>
      </w:tr>
    </w:tbl>
    <w:p w:rsidR="00A57F67" w:rsidRPr="002F4574" w:rsidRDefault="00A57F67"/>
    <w:p w:rsidR="009A3C8B" w:rsidRDefault="009A3C8B">
      <w:r>
        <w:br w:type="page"/>
      </w:r>
    </w:p>
    <w:p w:rsidR="00406F08" w:rsidRDefault="00406F08"/>
    <w:p w:rsidR="002F4574" w:rsidRDefault="002F4574">
      <w:pPr>
        <w:rPr>
          <w:color w:val="FF0000"/>
          <w:szCs w:val="28"/>
        </w:rPr>
      </w:pPr>
      <w:r>
        <w:rPr>
          <w:b/>
          <w:sz w:val="28"/>
          <w:szCs w:val="28"/>
          <w:u w:val="single"/>
        </w:rPr>
        <w:t>HOMEOWNERS INSURANCE</w:t>
      </w:r>
      <w:r>
        <w:rPr>
          <w:color w:val="FF0000"/>
          <w:sz w:val="28"/>
          <w:szCs w:val="28"/>
        </w:rPr>
        <w:t xml:space="preserve"> </w:t>
      </w:r>
      <w:r w:rsidR="00074291">
        <w:rPr>
          <w:color w:val="FF0000"/>
          <w:sz w:val="28"/>
          <w:szCs w:val="28"/>
        </w:rPr>
        <w:br/>
      </w:r>
      <w:r w:rsidR="00074291" w:rsidRPr="00074291">
        <w:rPr>
          <w:color w:val="FF0000"/>
          <w:szCs w:val="28"/>
        </w:rPr>
        <w:t>If you do not know the limits you need you can fax or email your current declarations page to us and we will use it to quote the limits</w:t>
      </w:r>
      <w:r w:rsidR="00074291">
        <w:rPr>
          <w:color w:val="FF0000"/>
          <w:szCs w:val="28"/>
        </w:rPr>
        <w:t>.</w:t>
      </w:r>
      <w:r w:rsidR="007065D0">
        <w:rPr>
          <w:color w:val="FF0000"/>
          <w:szCs w:val="28"/>
        </w:rPr>
        <w:br/>
      </w:r>
    </w:p>
    <w:tbl>
      <w:tblPr>
        <w:tblStyle w:val="TableGrid"/>
        <w:tblW w:w="0" w:type="auto"/>
        <w:tblLook w:val="04A0" w:firstRow="1" w:lastRow="0" w:firstColumn="1" w:lastColumn="0" w:noHBand="0" w:noVBand="1"/>
      </w:tblPr>
      <w:tblGrid>
        <w:gridCol w:w="4307"/>
        <w:gridCol w:w="6048"/>
      </w:tblGrid>
      <w:tr w:rsidR="00074291" w:rsidTr="001F6163">
        <w:trPr>
          <w:trHeight w:val="422"/>
        </w:trPr>
        <w:tc>
          <w:tcPr>
            <w:tcW w:w="4307" w:type="dxa"/>
          </w:tcPr>
          <w:p w:rsidR="00074291" w:rsidRDefault="001F6163" w:rsidP="007D5B07">
            <w:pPr>
              <w:rPr>
                <w:color w:val="FF0000"/>
              </w:rPr>
            </w:pPr>
            <w:r>
              <w:t>Current Carrier</w:t>
            </w:r>
          </w:p>
        </w:tc>
        <w:sdt>
          <w:sdtPr>
            <w:rPr>
              <w:color w:val="FF0000"/>
            </w:rPr>
            <w:id w:val="-999576581"/>
            <w:placeholder>
              <w:docPart w:val="04744EF08D38485AAF2C2B8B7C35AC87"/>
            </w:placeholder>
            <w:showingPlcHdr/>
            <w:text/>
          </w:sdtPr>
          <w:sdtEndPr/>
          <w:sdtContent>
            <w:tc>
              <w:tcPr>
                <w:tcW w:w="6048" w:type="dxa"/>
              </w:tcPr>
              <w:p w:rsidR="00074291" w:rsidRDefault="00074291">
                <w:pPr>
                  <w:rPr>
                    <w:color w:val="FF0000"/>
                  </w:rPr>
                </w:pPr>
                <w:r w:rsidRPr="00A91B2B">
                  <w:rPr>
                    <w:rStyle w:val="PlaceholderText"/>
                  </w:rPr>
                  <w:t>Click here to enter text.</w:t>
                </w:r>
              </w:p>
            </w:tc>
          </w:sdtContent>
        </w:sdt>
      </w:tr>
      <w:tr w:rsidR="00074291" w:rsidTr="001F6163">
        <w:trPr>
          <w:trHeight w:val="440"/>
        </w:trPr>
        <w:tc>
          <w:tcPr>
            <w:tcW w:w="4307" w:type="dxa"/>
          </w:tcPr>
          <w:p w:rsidR="00074291" w:rsidRDefault="001F6163" w:rsidP="007D5B07">
            <w:pPr>
              <w:rPr>
                <w:color w:val="FF0000"/>
              </w:rPr>
            </w:pPr>
            <w:r>
              <w:t>Current Policy</w:t>
            </w:r>
          </w:p>
        </w:tc>
        <w:sdt>
          <w:sdtPr>
            <w:rPr>
              <w:color w:val="FF0000"/>
            </w:rPr>
            <w:id w:val="-1764292491"/>
            <w:placeholder>
              <w:docPart w:val="6F5196AB8C6D48C28B68F3EF13ACAB01"/>
            </w:placeholder>
            <w:showingPlcHdr/>
            <w:text/>
          </w:sdtPr>
          <w:sdtEndPr/>
          <w:sdtContent>
            <w:tc>
              <w:tcPr>
                <w:tcW w:w="6048" w:type="dxa"/>
              </w:tcPr>
              <w:p w:rsidR="00074291" w:rsidRDefault="00074291">
                <w:pPr>
                  <w:rPr>
                    <w:color w:val="FF0000"/>
                  </w:rPr>
                </w:pPr>
                <w:r w:rsidRPr="00A91B2B">
                  <w:rPr>
                    <w:rStyle w:val="PlaceholderText"/>
                  </w:rPr>
                  <w:t>Click here to enter text.</w:t>
                </w:r>
              </w:p>
            </w:tc>
          </w:sdtContent>
        </w:sdt>
      </w:tr>
      <w:tr w:rsidR="00074291" w:rsidTr="001F6163">
        <w:trPr>
          <w:trHeight w:val="440"/>
        </w:trPr>
        <w:tc>
          <w:tcPr>
            <w:tcW w:w="4307" w:type="dxa"/>
          </w:tcPr>
          <w:p w:rsidR="00074291" w:rsidRDefault="00074291" w:rsidP="007D5B07">
            <w:pPr>
              <w:rPr>
                <w:color w:val="FF0000"/>
              </w:rPr>
            </w:pPr>
            <w:r>
              <w:t xml:space="preserve">How </w:t>
            </w:r>
            <w:r w:rsidR="001F6163">
              <w:t>many years with current carrier</w:t>
            </w:r>
          </w:p>
        </w:tc>
        <w:sdt>
          <w:sdtPr>
            <w:rPr>
              <w:color w:val="FF0000"/>
            </w:rPr>
            <w:id w:val="1087887778"/>
            <w:placeholder>
              <w:docPart w:val="F22630D4768749F8B190D5DF980C0BAA"/>
            </w:placeholder>
            <w:showingPlcHdr/>
            <w:text/>
          </w:sdtPr>
          <w:sdtEndPr/>
          <w:sdtContent>
            <w:tc>
              <w:tcPr>
                <w:tcW w:w="6048" w:type="dxa"/>
              </w:tcPr>
              <w:p w:rsidR="00074291" w:rsidRDefault="00074291">
                <w:pPr>
                  <w:rPr>
                    <w:color w:val="FF0000"/>
                  </w:rPr>
                </w:pPr>
                <w:r w:rsidRPr="00A91B2B">
                  <w:rPr>
                    <w:rStyle w:val="PlaceholderText"/>
                  </w:rPr>
                  <w:t>Click here to enter text.</w:t>
                </w:r>
              </w:p>
            </w:tc>
          </w:sdtContent>
        </w:sdt>
      </w:tr>
      <w:tr w:rsidR="00074291" w:rsidTr="001F6163">
        <w:trPr>
          <w:trHeight w:val="440"/>
        </w:trPr>
        <w:tc>
          <w:tcPr>
            <w:tcW w:w="4307" w:type="dxa"/>
          </w:tcPr>
          <w:p w:rsidR="00074291" w:rsidRPr="001F6163" w:rsidRDefault="00074291" w:rsidP="007D5B07">
            <w:r>
              <w:t>Expiration Date Current Policy</w:t>
            </w:r>
          </w:p>
        </w:tc>
        <w:sdt>
          <w:sdtPr>
            <w:rPr>
              <w:color w:val="FF0000"/>
            </w:rPr>
            <w:id w:val="598765703"/>
            <w:placeholder>
              <w:docPart w:val="D0570E4942AF45D29EF56D05C933750D"/>
            </w:placeholder>
            <w:showingPlcHdr/>
            <w:date>
              <w:dateFormat w:val="M/d/yyyy"/>
              <w:lid w:val="en-US"/>
              <w:storeMappedDataAs w:val="dateTime"/>
              <w:calendar w:val="gregorian"/>
            </w:date>
          </w:sdtPr>
          <w:sdtEndPr/>
          <w:sdtContent>
            <w:tc>
              <w:tcPr>
                <w:tcW w:w="6048" w:type="dxa"/>
              </w:tcPr>
              <w:p w:rsidR="00074291" w:rsidRDefault="00074291">
                <w:pPr>
                  <w:rPr>
                    <w:color w:val="FF0000"/>
                  </w:rPr>
                </w:pPr>
                <w:r w:rsidRPr="00A91B2B">
                  <w:rPr>
                    <w:rStyle w:val="PlaceholderText"/>
                  </w:rPr>
                  <w:t>Click here to enter a date.</w:t>
                </w:r>
              </w:p>
            </w:tc>
          </w:sdtContent>
        </w:sdt>
      </w:tr>
      <w:tr w:rsidR="00074291" w:rsidTr="001F6163">
        <w:trPr>
          <w:trHeight w:val="350"/>
        </w:trPr>
        <w:tc>
          <w:tcPr>
            <w:tcW w:w="4307" w:type="dxa"/>
          </w:tcPr>
          <w:p w:rsidR="00074291" w:rsidRPr="001F6163" w:rsidRDefault="00074291" w:rsidP="007D5B07">
            <w:r>
              <w:t>Desired effective date of new policy</w:t>
            </w:r>
          </w:p>
        </w:tc>
        <w:sdt>
          <w:sdtPr>
            <w:rPr>
              <w:color w:val="FF0000"/>
            </w:rPr>
            <w:id w:val="1867095935"/>
            <w:placeholder>
              <w:docPart w:val="7C60D1AC602B4F068905816E392AE810"/>
            </w:placeholder>
            <w:showingPlcHdr/>
            <w:date>
              <w:dateFormat w:val="M/d/yyyy"/>
              <w:lid w:val="en-US"/>
              <w:storeMappedDataAs w:val="dateTime"/>
              <w:calendar w:val="gregorian"/>
            </w:date>
          </w:sdtPr>
          <w:sdtEndPr/>
          <w:sdtContent>
            <w:tc>
              <w:tcPr>
                <w:tcW w:w="6048" w:type="dxa"/>
              </w:tcPr>
              <w:p w:rsidR="00074291" w:rsidRDefault="00074291">
                <w:pPr>
                  <w:rPr>
                    <w:color w:val="FF0000"/>
                  </w:rPr>
                </w:pPr>
                <w:r w:rsidRPr="00A91B2B">
                  <w:rPr>
                    <w:rStyle w:val="PlaceholderText"/>
                  </w:rPr>
                  <w:t>Click here to enter a date.</w:t>
                </w:r>
              </w:p>
            </w:tc>
          </w:sdtContent>
        </w:sdt>
      </w:tr>
      <w:tr w:rsidR="00074291" w:rsidTr="001F6163">
        <w:trPr>
          <w:trHeight w:val="440"/>
        </w:trPr>
        <w:tc>
          <w:tcPr>
            <w:tcW w:w="4307" w:type="dxa"/>
          </w:tcPr>
          <w:p w:rsidR="00074291" w:rsidRPr="001F6163" w:rsidRDefault="00074291" w:rsidP="007D5B07">
            <w:r>
              <w:t>Year Built</w:t>
            </w:r>
          </w:p>
        </w:tc>
        <w:sdt>
          <w:sdtPr>
            <w:rPr>
              <w:color w:val="FF0000"/>
            </w:rPr>
            <w:id w:val="-873467478"/>
            <w:placeholder>
              <w:docPart w:val="542BC64349424B18988AA2654B6AB771"/>
            </w:placeholder>
            <w:showingPlcHdr/>
            <w:text/>
          </w:sdtPr>
          <w:sdtEndPr/>
          <w:sdtContent>
            <w:tc>
              <w:tcPr>
                <w:tcW w:w="6048" w:type="dxa"/>
              </w:tcPr>
              <w:p w:rsidR="00074291" w:rsidRDefault="00074291">
                <w:pPr>
                  <w:rPr>
                    <w:color w:val="FF0000"/>
                  </w:rPr>
                </w:pPr>
                <w:r w:rsidRPr="00A91B2B">
                  <w:rPr>
                    <w:rStyle w:val="PlaceholderText"/>
                  </w:rPr>
                  <w:t>Click here to enter text.</w:t>
                </w:r>
              </w:p>
            </w:tc>
          </w:sdtContent>
        </w:sdt>
      </w:tr>
      <w:tr w:rsidR="00074291" w:rsidTr="001F6163">
        <w:trPr>
          <w:trHeight w:val="440"/>
        </w:trPr>
        <w:tc>
          <w:tcPr>
            <w:tcW w:w="4307" w:type="dxa"/>
          </w:tcPr>
          <w:p w:rsidR="00074291" w:rsidRPr="001F6163" w:rsidRDefault="00074291" w:rsidP="007D5B07">
            <w:r>
              <w:t>Square Footage</w:t>
            </w:r>
          </w:p>
        </w:tc>
        <w:sdt>
          <w:sdtPr>
            <w:rPr>
              <w:color w:val="FF0000"/>
            </w:rPr>
            <w:id w:val="365261105"/>
            <w:placeholder>
              <w:docPart w:val="8B4B7CD4EDC04541ABA8134D6FCD10A4"/>
            </w:placeholder>
            <w:showingPlcHdr/>
            <w:text/>
          </w:sdtPr>
          <w:sdtEndPr/>
          <w:sdtContent>
            <w:tc>
              <w:tcPr>
                <w:tcW w:w="6048" w:type="dxa"/>
              </w:tcPr>
              <w:p w:rsidR="00074291" w:rsidRDefault="00074291">
                <w:pPr>
                  <w:rPr>
                    <w:color w:val="FF0000"/>
                  </w:rPr>
                </w:pPr>
                <w:r w:rsidRPr="00A91B2B">
                  <w:rPr>
                    <w:rStyle w:val="PlaceholderText"/>
                  </w:rPr>
                  <w:t>Click here to enter text.</w:t>
                </w:r>
              </w:p>
            </w:tc>
          </w:sdtContent>
        </w:sdt>
      </w:tr>
      <w:tr w:rsidR="00074291" w:rsidTr="001F6163">
        <w:trPr>
          <w:trHeight w:val="350"/>
        </w:trPr>
        <w:tc>
          <w:tcPr>
            <w:tcW w:w="4307" w:type="dxa"/>
          </w:tcPr>
          <w:p w:rsidR="00074291" w:rsidRDefault="001F6163" w:rsidP="007D5B07">
            <w:r>
              <w:t>Number of Stories</w:t>
            </w:r>
          </w:p>
        </w:tc>
        <w:sdt>
          <w:sdtPr>
            <w:rPr>
              <w:color w:val="FF0000"/>
            </w:rPr>
            <w:id w:val="-1418478105"/>
            <w:placeholder>
              <w:docPart w:val="FF4D01FE1CFF417D8AD186F296E56452"/>
            </w:placeholder>
            <w:showingPlcHdr/>
            <w:comboBox>
              <w:listItem w:displayText="1" w:value="1"/>
              <w:listItem w:displayText="2" w:value="2"/>
              <w:listItem w:displayText="3" w:value="3"/>
            </w:comboBox>
          </w:sdtPr>
          <w:sdtEndPr/>
          <w:sdtContent>
            <w:tc>
              <w:tcPr>
                <w:tcW w:w="6048" w:type="dxa"/>
              </w:tcPr>
              <w:p w:rsidR="00074291" w:rsidRDefault="00074291">
                <w:pPr>
                  <w:rPr>
                    <w:color w:val="FF0000"/>
                  </w:rPr>
                </w:pPr>
                <w:r w:rsidRPr="00A91B2B">
                  <w:rPr>
                    <w:rStyle w:val="PlaceholderText"/>
                  </w:rPr>
                  <w:t>Choose an item.</w:t>
                </w:r>
              </w:p>
            </w:tc>
          </w:sdtContent>
        </w:sdt>
      </w:tr>
      <w:tr w:rsidR="00074291" w:rsidTr="001F6163">
        <w:trPr>
          <w:trHeight w:val="440"/>
        </w:trPr>
        <w:tc>
          <w:tcPr>
            <w:tcW w:w="4307" w:type="dxa"/>
          </w:tcPr>
          <w:p w:rsidR="00074291" w:rsidRDefault="001F6163" w:rsidP="007D5B07">
            <w:r>
              <w:t>How many full baths</w:t>
            </w:r>
          </w:p>
        </w:tc>
        <w:sdt>
          <w:sdtPr>
            <w:rPr>
              <w:color w:val="FF0000"/>
            </w:rPr>
            <w:id w:val="2107685281"/>
            <w:placeholder>
              <w:docPart w:val="476D59B7AB3F46B7935B9CA7EAD8A570"/>
            </w:placeholder>
            <w:showingPlcHdr/>
            <w:comboBox>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comboBox>
          </w:sdtPr>
          <w:sdtEndPr/>
          <w:sdtContent>
            <w:tc>
              <w:tcPr>
                <w:tcW w:w="6048" w:type="dxa"/>
              </w:tcPr>
              <w:p w:rsidR="00074291" w:rsidRDefault="00074291">
                <w:pPr>
                  <w:rPr>
                    <w:color w:val="FF0000"/>
                  </w:rPr>
                </w:pPr>
                <w:r w:rsidRPr="00A91B2B">
                  <w:rPr>
                    <w:rStyle w:val="PlaceholderText"/>
                  </w:rPr>
                  <w:t>Choose an item.</w:t>
                </w:r>
              </w:p>
            </w:tc>
          </w:sdtContent>
        </w:sdt>
      </w:tr>
      <w:tr w:rsidR="00074291" w:rsidTr="001F6163">
        <w:trPr>
          <w:trHeight w:val="271"/>
        </w:trPr>
        <w:tc>
          <w:tcPr>
            <w:tcW w:w="4307" w:type="dxa"/>
          </w:tcPr>
          <w:p w:rsidR="00074291" w:rsidRDefault="00074291" w:rsidP="007D5B07">
            <w:r>
              <w:t>Half Baths</w:t>
            </w:r>
          </w:p>
        </w:tc>
        <w:sdt>
          <w:sdtPr>
            <w:rPr>
              <w:color w:val="FF0000"/>
            </w:rPr>
            <w:id w:val="-2058382038"/>
            <w:placeholder>
              <w:docPart w:val="A83F8D86A19D447CA5D605EBC4BC093D"/>
            </w:placeholder>
            <w:showingPlcHdr/>
            <w:comboBox>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comboBox>
          </w:sdtPr>
          <w:sdtEndPr/>
          <w:sdtContent>
            <w:tc>
              <w:tcPr>
                <w:tcW w:w="6048" w:type="dxa"/>
              </w:tcPr>
              <w:p w:rsidR="00074291" w:rsidRDefault="00074291">
                <w:pPr>
                  <w:rPr>
                    <w:color w:val="FF0000"/>
                  </w:rPr>
                </w:pPr>
                <w:r w:rsidRPr="00A91B2B">
                  <w:rPr>
                    <w:rStyle w:val="PlaceholderText"/>
                  </w:rPr>
                  <w:t>Choose an item.</w:t>
                </w:r>
              </w:p>
            </w:tc>
          </w:sdtContent>
        </w:sdt>
      </w:tr>
      <w:tr w:rsidR="00074291" w:rsidTr="001F6163">
        <w:trPr>
          <w:trHeight w:val="271"/>
        </w:trPr>
        <w:tc>
          <w:tcPr>
            <w:tcW w:w="4307" w:type="dxa"/>
          </w:tcPr>
          <w:p w:rsidR="00074291" w:rsidRDefault="00074291" w:rsidP="007D5B07">
            <w:r>
              <w:t>Fire Place</w:t>
            </w:r>
          </w:p>
        </w:tc>
        <w:sdt>
          <w:sdtPr>
            <w:rPr>
              <w:color w:val="FF0000"/>
            </w:rPr>
            <w:id w:val="389151729"/>
            <w:placeholder>
              <w:docPart w:val="17A8F8403A484D559EF1269FBB6CE601"/>
            </w:placeholder>
            <w:showingPlcHdr/>
            <w:text/>
          </w:sdtPr>
          <w:sdtEndPr/>
          <w:sdtContent>
            <w:tc>
              <w:tcPr>
                <w:tcW w:w="6048" w:type="dxa"/>
              </w:tcPr>
              <w:p w:rsidR="00074291" w:rsidRDefault="00074291">
                <w:pPr>
                  <w:rPr>
                    <w:color w:val="FF0000"/>
                  </w:rPr>
                </w:pPr>
                <w:r w:rsidRPr="00A91B2B">
                  <w:rPr>
                    <w:rStyle w:val="PlaceholderText"/>
                  </w:rPr>
                  <w:t>Click here to enter text.</w:t>
                </w:r>
              </w:p>
            </w:tc>
          </w:sdtContent>
        </w:sdt>
      </w:tr>
      <w:tr w:rsidR="00074291" w:rsidTr="001F6163">
        <w:trPr>
          <w:trHeight w:val="271"/>
        </w:trPr>
        <w:tc>
          <w:tcPr>
            <w:tcW w:w="4307" w:type="dxa"/>
          </w:tcPr>
          <w:p w:rsidR="00074291" w:rsidRDefault="00074291" w:rsidP="007D5B07">
            <w:r>
              <w:t>Garage</w:t>
            </w:r>
          </w:p>
        </w:tc>
        <w:sdt>
          <w:sdtPr>
            <w:rPr>
              <w:color w:val="FF0000"/>
            </w:rPr>
            <w:id w:val="719249834"/>
            <w:placeholder>
              <w:docPart w:val="33210A86C081402EBB4B768E49940DA2"/>
            </w:placeholder>
            <w:showingPlcHdr/>
            <w:comboBox>
              <w:listItem w:value="Choose an item."/>
              <w:listItem w:displayText="1" w:value="1"/>
              <w:listItem w:displayText="2" w:value="2"/>
              <w:listItem w:displayText="3" w:value="3"/>
            </w:comboBox>
          </w:sdtPr>
          <w:sdtEndPr/>
          <w:sdtContent>
            <w:tc>
              <w:tcPr>
                <w:tcW w:w="6048" w:type="dxa"/>
              </w:tcPr>
              <w:p w:rsidR="00074291" w:rsidRDefault="00074291">
                <w:pPr>
                  <w:rPr>
                    <w:color w:val="FF0000"/>
                  </w:rPr>
                </w:pPr>
                <w:r w:rsidRPr="00A91B2B">
                  <w:rPr>
                    <w:rStyle w:val="PlaceholderText"/>
                  </w:rPr>
                  <w:t>Choose an item.</w:t>
                </w:r>
              </w:p>
            </w:tc>
          </w:sdtContent>
        </w:sdt>
      </w:tr>
      <w:tr w:rsidR="00074291" w:rsidTr="001F6163">
        <w:trPr>
          <w:trHeight w:val="271"/>
        </w:trPr>
        <w:tc>
          <w:tcPr>
            <w:tcW w:w="4307" w:type="dxa"/>
          </w:tcPr>
          <w:p w:rsidR="00074291" w:rsidRDefault="00074291" w:rsidP="007D5B07">
            <w:r>
              <w:t>Non-Smokers</w:t>
            </w:r>
          </w:p>
        </w:tc>
        <w:sdt>
          <w:sdtPr>
            <w:rPr>
              <w:color w:val="FF0000"/>
            </w:rPr>
            <w:id w:val="-1504353562"/>
            <w:placeholder>
              <w:docPart w:val="F63643FA4D394C49980B74EF20E1E294"/>
            </w:placeholder>
            <w:showingPlcHdr/>
            <w:text/>
          </w:sdtPr>
          <w:sdtEndPr/>
          <w:sdtContent>
            <w:tc>
              <w:tcPr>
                <w:tcW w:w="6048" w:type="dxa"/>
              </w:tcPr>
              <w:p w:rsidR="00074291" w:rsidRDefault="00074291">
                <w:pPr>
                  <w:rPr>
                    <w:color w:val="FF0000"/>
                  </w:rPr>
                </w:pPr>
                <w:r w:rsidRPr="00A91B2B">
                  <w:rPr>
                    <w:rStyle w:val="PlaceholderText"/>
                  </w:rPr>
                  <w:t>Click here to enter text.</w:t>
                </w:r>
              </w:p>
            </w:tc>
          </w:sdtContent>
        </w:sdt>
      </w:tr>
      <w:tr w:rsidR="00074291" w:rsidTr="001F6163">
        <w:trPr>
          <w:trHeight w:val="286"/>
        </w:trPr>
        <w:tc>
          <w:tcPr>
            <w:tcW w:w="4307" w:type="dxa"/>
          </w:tcPr>
          <w:p w:rsidR="00074291" w:rsidRDefault="00074291" w:rsidP="007D5B07">
            <w:r>
              <w:t>Heating type: gas or electric</w:t>
            </w:r>
          </w:p>
        </w:tc>
        <w:sdt>
          <w:sdtPr>
            <w:rPr>
              <w:color w:val="FF0000"/>
            </w:rPr>
            <w:id w:val="-92096721"/>
            <w:placeholder>
              <w:docPart w:val="7AFF35C2398B4A0382585C340E4065B0"/>
            </w:placeholder>
            <w:showingPlcHdr/>
            <w:comboBox>
              <w:listItem w:value="Choose an item."/>
              <w:listItem w:displayText="Gas" w:value="Gas"/>
              <w:listItem w:displayText="Electric" w:value="Electric"/>
            </w:comboBox>
          </w:sdtPr>
          <w:sdtEndPr/>
          <w:sdtContent>
            <w:tc>
              <w:tcPr>
                <w:tcW w:w="6048" w:type="dxa"/>
              </w:tcPr>
              <w:p w:rsidR="00074291" w:rsidRDefault="00074291" w:rsidP="00074291">
                <w:pPr>
                  <w:rPr>
                    <w:color w:val="FF0000"/>
                  </w:rPr>
                </w:pPr>
                <w:r w:rsidRPr="00A91B2B">
                  <w:rPr>
                    <w:rStyle w:val="PlaceholderText"/>
                  </w:rPr>
                  <w:t>Choose an item.</w:t>
                </w:r>
              </w:p>
            </w:tc>
          </w:sdtContent>
        </w:sdt>
      </w:tr>
    </w:tbl>
    <w:p w:rsidR="00074291" w:rsidRDefault="00074291">
      <w:pPr>
        <w:rPr>
          <w:color w:val="FF0000"/>
        </w:rPr>
      </w:pPr>
    </w:p>
    <w:p w:rsidR="00275544" w:rsidRDefault="00275544">
      <w:pPr>
        <w:rPr>
          <w:u w:val="single"/>
        </w:rPr>
      </w:pPr>
      <w:r>
        <w:rPr>
          <w:b/>
          <w:sz w:val="28"/>
          <w:szCs w:val="28"/>
          <w:u w:val="single"/>
        </w:rPr>
        <w:t>UPDATES</w:t>
      </w:r>
    </w:p>
    <w:p w:rsidR="003B72A0" w:rsidRDefault="003B72A0"/>
    <w:tbl>
      <w:tblPr>
        <w:tblStyle w:val="TableGrid"/>
        <w:tblW w:w="0" w:type="auto"/>
        <w:tblLook w:val="04A0" w:firstRow="1" w:lastRow="0" w:firstColumn="1" w:lastColumn="0" w:noHBand="0" w:noVBand="1"/>
      </w:tblPr>
      <w:tblGrid>
        <w:gridCol w:w="5508"/>
        <w:gridCol w:w="5508"/>
      </w:tblGrid>
      <w:tr w:rsidR="003B72A0" w:rsidTr="003B72A0">
        <w:tc>
          <w:tcPr>
            <w:tcW w:w="5508" w:type="dxa"/>
          </w:tcPr>
          <w:p w:rsidR="003B72A0" w:rsidRDefault="001F6163" w:rsidP="007D5B07">
            <w:pPr>
              <w:jc w:val="both"/>
            </w:pPr>
            <w:r>
              <w:t xml:space="preserve">Age of </w:t>
            </w:r>
            <w:r w:rsidR="003B72A0">
              <w:t>Roof</w:t>
            </w:r>
          </w:p>
        </w:tc>
        <w:sdt>
          <w:sdtPr>
            <w:id w:val="-1929580564"/>
            <w:placeholder>
              <w:docPart w:val="F7DF7B2D742841B48141BA613D1A6000"/>
            </w:placeholder>
            <w:showingPlcHdr/>
            <w:dropDownList>
              <w:listItem w:value="Choose an item."/>
              <w:listItem w:displayText="Yes" w:value="Yes"/>
              <w:listItem w:displayText="No" w:value="No"/>
            </w:dropDownList>
          </w:sdtPr>
          <w:sdtEndPr/>
          <w:sdtContent>
            <w:tc>
              <w:tcPr>
                <w:tcW w:w="5508" w:type="dxa"/>
              </w:tcPr>
              <w:p w:rsidR="003B72A0" w:rsidRDefault="001F6163">
                <w:r w:rsidRPr="00A91B2B">
                  <w:rPr>
                    <w:rStyle w:val="PlaceholderText"/>
                  </w:rPr>
                  <w:t>Choose an item.</w:t>
                </w:r>
              </w:p>
            </w:tc>
          </w:sdtContent>
        </w:sdt>
      </w:tr>
      <w:tr w:rsidR="003B72A0" w:rsidTr="003B72A0">
        <w:tc>
          <w:tcPr>
            <w:tcW w:w="5508" w:type="dxa"/>
          </w:tcPr>
          <w:p w:rsidR="003B72A0" w:rsidRDefault="003B72A0" w:rsidP="007D5B07">
            <w:pPr>
              <w:jc w:val="both"/>
            </w:pPr>
            <w:r>
              <w:t>Swimming Pool</w:t>
            </w:r>
          </w:p>
        </w:tc>
        <w:sdt>
          <w:sdtPr>
            <w:id w:val="1335959715"/>
            <w:placeholder>
              <w:docPart w:val="860A2D68E6B146F3B8B392A65D806B8B"/>
            </w:placeholder>
            <w:showingPlcHdr/>
            <w:dropDownList>
              <w:listItem w:value="Choose an item."/>
              <w:listItem w:displayText="Yes" w:value="Yes"/>
              <w:listItem w:displayText="No" w:value="No"/>
            </w:dropDownList>
          </w:sdtPr>
          <w:sdtEndPr/>
          <w:sdtContent>
            <w:tc>
              <w:tcPr>
                <w:tcW w:w="5508" w:type="dxa"/>
              </w:tcPr>
              <w:p w:rsidR="003B72A0" w:rsidRDefault="003B72A0">
                <w:r w:rsidRPr="00A91B2B">
                  <w:rPr>
                    <w:rStyle w:val="PlaceholderText"/>
                  </w:rPr>
                  <w:t>Choose an item.</w:t>
                </w:r>
              </w:p>
            </w:tc>
          </w:sdtContent>
        </w:sdt>
      </w:tr>
      <w:tr w:rsidR="003B72A0" w:rsidTr="003B72A0">
        <w:tc>
          <w:tcPr>
            <w:tcW w:w="5508" w:type="dxa"/>
          </w:tcPr>
          <w:p w:rsidR="003B72A0" w:rsidRDefault="003B72A0" w:rsidP="007D5B07">
            <w:pPr>
              <w:jc w:val="both"/>
            </w:pPr>
            <w:r>
              <w:t>Is the pool fenced</w:t>
            </w:r>
          </w:p>
        </w:tc>
        <w:sdt>
          <w:sdtPr>
            <w:id w:val="-1543439479"/>
            <w:placeholder>
              <w:docPart w:val="39E8D2771DBF4DC68B7CB8524A269E7A"/>
            </w:placeholder>
            <w:showingPlcHdr/>
            <w:dropDownList>
              <w:listItem w:value="Choose an item."/>
              <w:listItem w:displayText="Yes" w:value="Yes"/>
              <w:listItem w:displayText="No" w:value="No"/>
            </w:dropDownList>
          </w:sdtPr>
          <w:sdtEndPr/>
          <w:sdtContent>
            <w:tc>
              <w:tcPr>
                <w:tcW w:w="5508" w:type="dxa"/>
              </w:tcPr>
              <w:p w:rsidR="003B72A0" w:rsidRDefault="003B72A0">
                <w:r w:rsidRPr="00A91B2B">
                  <w:rPr>
                    <w:rStyle w:val="PlaceholderText"/>
                  </w:rPr>
                  <w:t>Choose an item.</w:t>
                </w:r>
              </w:p>
            </w:tc>
          </w:sdtContent>
        </w:sdt>
      </w:tr>
      <w:tr w:rsidR="003B72A0" w:rsidTr="003B72A0">
        <w:tc>
          <w:tcPr>
            <w:tcW w:w="5508" w:type="dxa"/>
          </w:tcPr>
          <w:p w:rsidR="003B72A0" w:rsidRDefault="007D5B07" w:rsidP="007D5B07">
            <w:pPr>
              <w:jc w:val="both"/>
            </w:pPr>
            <w:r>
              <w:t xml:space="preserve">Trampoline </w:t>
            </w:r>
            <w:r w:rsidR="003B72A0">
              <w:t>on the premises</w:t>
            </w:r>
          </w:p>
        </w:tc>
        <w:sdt>
          <w:sdtPr>
            <w:id w:val="193817266"/>
            <w:placeholder>
              <w:docPart w:val="3DFB134C7C6F41CAB5C46D5A0E3E8CFD"/>
            </w:placeholder>
            <w:showingPlcHdr/>
            <w:dropDownList>
              <w:listItem w:value="Choose an item."/>
              <w:listItem w:displayText="Yes" w:value="Yes"/>
              <w:listItem w:displayText="No" w:value="No"/>
            </w:dropDownList>
          </w:sdtPr>
          <w:sdtEndPr/>
          <w:sdtContent>
            <w:tc>
              <w:tcPr>
                <w:tcW w:w="5508" w:type="dxa"/>
              </w:tcPr>
              <w:p w:rsidR="003B72A0" w:rsidRDefault="003B72A0">
                <w:r w:rsidRPr="00A91B2B">
                  <w:rPr>
                    <w:rStyle w:val="PlaceholderText"/>
                  </w:rPr>
                  <w:t>Choose an item.</w:t>
                </w:r>
              </w:p>
            </w:tc>
          </w:sdtContent>
        </w:sdt>
      </w:tr>
      <w:tr w:rsidR="003B72A0" w:rsidTr="003B72A0">
        <w:tc>
          <w:tcPr>
            <w:tcW w:w="5508" w:type="dxa"/>
          </w:tcPr>
          <w:p w:rsidR="003B72A0" w:rsidRDefault="003B72A0" w:rsidP="007D5B07">
            <w:pPr>
              <w:jc w:val="both"/>
            </w:pPr>
            <w:r>
              <w:t>Dogs on the premises</w:t>
            </w:r>
          </w:p>
        </w:tc>
        <w:sdt>
          <w:sdtPr>
            <w:id w:val="-986780974"/>
            <w:placeholder>
              <w:docPart w:val="9B5D93D4686E4662A10508A681C447DD"/>
            </w:placeholder>
            <w:showingPlcHdr/>
            <w:dropDownList>
              <w:listItem w:value="Choose an item."/>
              <w:listItem w:displayText="Yes" w:value="Yes"/>
              <w:listItem w:displayText="No" w:value="No"/>
            </w:dropDownList>
          </w:sdtPr>
          <w:sdtEndPr/>
          <w:sdtContent>
            <w:tc>
              <w:tcPr>
                <w:tcW w:w="5508" w:type="dxa"/>
              </w:tcPr>
              <w:p w:rsidR="003B72A0" w:rsidRDefault="003B72A0">
                <w:r w:rsidRPr="00A91B2B">
                  <w:rPr>
                    <w:rStyle w:val="PlaceholderText"/>
                  </w:rPr>
                  <w:t>Choose an item.</w:t>
                </w:r>
              </w:p>
            </w:tc>
          </w:sdtContent>
        </w:sdt>
      </w:tr>
      <w:tr w:rsidR="003B72A0" w:rsidTr="003B72A0">
        <w:tc>
          <w:tcPr>
            <w:tcW w:w="5508" w:type="dxa"/>
          </w:tcPr>
          <w:p w:rsidR="003B72A0" w:rsidRDefault="003B72A0" w:rsidP="007D5B07">
            <w:pPr>
              <w:jc w:val="both"/>
            </w:pPr>
            <w:r>
              <w:t>How many dogs</w:t>
            </w:r>
          </w:p>
        </w:tc>
        <w:sdt>
          <w:sdtPr>
            <w:id w:val="-777557744"/>
            <w:placeholder>
              <w:docPart w:val="7D3ECE651AF043E485E5DEBCEEC4D28D"/>
            </w:placeholder>
            <w:showingPlcHdr/>
            <w:text/>
          </w:sdtPr>
          <w:sdtEndPr/>
          <w:sdtContent>
            <w:tc>
              <w:tcPr>
                <w:tcW w:w="5508" w:type="dxa"/>
              </w:tcPr>
              <w:p w:rsidR="003B72A0" w:rsidRDefault="003B72A0">
                <w:r w:rsidRPr="00A91B2B">
                  <w:rPr>
                    <w:rStyle w:val="PlaceholderText"/>
                  </w:rPr>
                  <w:t>Click here to enter text.</w:t>
                </w:r>
              </w:p>
            </w:tc>
          </w:sdtContent>
        </w:sdt>
      </w:tr>
      <w:tr w:rsidR="003B72A0" w:rsidTr="003B72A0">
        <w:tc>
          <w:tcPr>
            <w:tcW w:w="5508" w:type="dxa"/>
          </w:tcPr>
          <w:p w:rsidR="003B72A0" w:rsidRDefault="003B72A0" w:rsidP="007D5B07">
            <w:pPr>
              <w:jc w:val="both"/>
            </w:pPr>
            <w:r>
              <w:t>Is there a business on the premises?</w:t>
            </w:r>
          </w:p>
        </w:tc>
        <w:sdt>
          <w:sdtPr>
            <w:id w:val="940340222"/>
            <w:placeholder>
              <w:docPart w:val="A77B4EB33C7D41D89571A2D1FA85D920"/>
            </w:placeholder>
            <w:showingPlcHdr/>
            <w:dropDownList>
              <w:listItem w:value="Choose an item."/>
              <w:listItem w:displayText="Yes" w:value="Yes"/>
              <w:listItem w:displayText="No" w:value="No"/>
            </w:dropDownList>
          </w:sdtPr>
          <w:sdtEndPr/>
          <w:sdtContent>
            <w:tc>
              <w:tcPr>
                <w:tcW w:w="5508" w:type="dxa"/>
              </w:tcPr>
              <w:p w:rsidR="003B72A0" w:rsidRDefault="003B72A0">
                <w:r w:rsidRPr="00A91B2B">
                  <w:rPr>
                    <w:rStyle w:val="PlaceholderText"/>
                  </w:rPr>
                  <w:t>Choose an item.</w:t>
                </w:r>
              </w:p>
            </w:tc>
          </w:sdtContent>
        </w:sdt>
      </w:tr>
      <w:tr w:rsidR="003B72A0" w:rsidTr="003B72A0">
        <w:tc>
          <w:tcPr>
            <w:tcW w:w="5508" w:type="dxa"/>
          </w:tcPr>
          <w:p w:rsidR="003B72A0" w:rsidRDefault="003B72A0" w:rsidP="007D5B07">
            <w:pPr>
              <w:jc w:val="both"/>
            </w:pPr>
            <w:r>
              <w:t># Employees</w:t>
            </w:r>
            <w:r w:rsidR="007D5B07">
              <w:t>,</w:t>
            </w:r>
            <w:r>
              <w:t xml:space="preserve"> if any</w:t>
            </w:r>
          </w:p>
        </w:tc>
        <w:sdt>
          <w:sdtPr>
            <w:id w:val="-68971118"/>
            <w:placeholder>
              <w:docPart w:val="FC9DD6505F674BA2B5CEAA6955ADA641"/>
            </w:placeholder>
            <w:showingPlcHdr/>
            <w:text/>
          </w:sdtPr>
          <w:sdtEndPr/>
          <w:sdtContent>
            <w:tc>
              <w:tcPr>
                <w:tcW w:w="5508" w:type="dxa"/>
              </w:tcPr>
              <w:p w:rsidR="003B72A0" w:rsidRDefault="003B72A0">
                <w:r w:rsidRPr="00A91B2B">
                  <w:rPr>
                    <w:rStyle w:val="PlaceholderText"/>
                  </w:rPr>
                  <w:t>Click here to enter text.</w:t>
                </w:r>
              </w:p>
            </w:tc>
          </w:sdtContent>
        </w:sdt>
      </w:tr>
    </w:tbl>
    <w:p w:rsidR="003B72A0" w:rsidRDefault="003B72A0"/>
    <w:p w:rsidR="00275544" w:rsidRDefault="00275544"/>
    <w:p w:rsidR="00275544" w:rsidRDefault="00275544">
      <w:pPr>
        <w:rPr>
          <w:b/>
          <w:sz w:val="28"/>
          <w:szCs w:val="28"/>
          <w:u w:val="single"/>
        </w:rPr>
      </w:pPr>
      <w:r>
        <w:rPr>
          <w:b/>
          <w:sz w:val="28"/>
          <w:szCs w:val="28"/>
          <w:u w:val="single"/>
        </w:rPr>
        <w:t>COVERAGE</w:t>
      </w:r>
    </w:p>
    <w:p w:rsidR="009D7A45" w:rsidRDefault="009D7A45">
      <w:pPr>
        <w:rPr>
          <w:b/>
          <w:sz w:val="28"/>
          <w:szCs w:val="28"/>
          <w:u w:val="single"/>
        </w:rPr>
      </w:pPr>
    </w:p>
    <w:tbl>
      <w:tblPr>
        <w:tblStyle w:val="TableGrid"/>
        <w:tblW w:w="0" w:type="auto"/>
        <w:tblInd w:w="510" w:type="dxa"/>
        <w:tblLook w:val="04A0" w:firstRow="1" w:lastRow="0" w:firstColumn="1" w:lastColumn="0" w:noHBand="0" w:noVBand="1"/>
      </w:tblPr>
      <w:tblGrid>
        <w:gridCol w:w="2318"/>
        <w:gridCol w:w="5978"/>
      </w:tblGrid>
      <w:tr w:rsidR="009D7A45" w:rsidTr="006772DC">
        <w:trPr>
          <w:trHeight w:val="368"/>
        </w:trPr>
        <w:tc>
          <w:tcPr>
            <w:tcW w:w="2318" w:type="dxa"/>
          </w:tcPr>
          <w:p w:rsidR="009D7A45" w:rsidRDefault="009D7A45">
            <w:r>
              <w:t>Dwelling limit</w:t>
            </w:r>
          </w:p>
        </w:tc>
        <w:sdt>
          <w:sdtPr>
            <w:id w:val="1976020312"/>
            <w:placeholder>
              <w:docPart w:val="47661A990F4F4261846767BD0AA7283C"/>
            </w:placeholder>
            <w:showingPlcHdr/>
            <w:text/>
          </w:sdtPr>
          <w:sdtEndPr/>
          <w:sdtContent>
            <w:tc>
              <w:tcPr>
                <w:tcW w:w="5978" w:type="dxa"/>
              </w:tcPr>
              <w:p w:rsidR="009D7A45" w:rsidRDefault="006772DC">
                <w:r w:rsidRPr="00A91B2B">
                  <w:rPr>
                    <w:rStyle w:val="PlaceholderText"/>
                  </w:rPr>
                  <w:t>Click here to enter text.</w:t>
                </w:r>
              </w:p>
            </w:tc>
          </w:sdtContent>
        </w:sdt>
      </w:tr>
      <w:tr w:rsidR="009D7A45" w:rsidTr="006772DC">
        <w:trPr>
          <w:trHeight w:val="368"/>
        </w:trPr>
        <w:tc>
          <w:tcPr>
            <w:tcW w:w="2318" w:type="dxa"/>
          </w:tcPr>
          <w:p w:rsidR="009D7A45" w:rsidRDefault="009D7A45" w:rsidP="009D7A45">
            <w:r>
              <w:t>Personal Property</w:t>
            </w:r>
          </w:p>
        </w:tc>
        <w:sdt>
          <w:sdtPr>
            <w:id w:val="1141303331"/>
            <w:placeholder>
              <w:docPart w:val="A73691BF44B64DD7901030C4ECB36C5D"/>
            </w:placeholder>
            <w:showingPlcHdr/>
            <w:text/>
          </w:sdtPr>
          <w:sdtEndPr/>
          <w:sdtContent>
            <w:tc>
              <w:tcPr>
                <w:tcW w:w="5978" w:type="dxa"/>
              </w:tcPr>
              <w:p w:rsidR="009D7A45" w:rsidRDefault="006772DC">
                <w:r w:rsidRPr="00A91B2B">
                  <w:rPr>
                    <w:rStyle w:val="PlaceholderText"/>
                  </w:rPr>
                  <w:t>Click here to enter text.</w:t>
                </w:r>
              </w:p>
            </w:tc>
          </w:sdtContent>
        </w:sdt>
      </w:tr>
      <w:tr w:rsidR="009D7A45" w:rsidTr="006772DC">
        <w:trPr>
          <w:trHeight w:val="368"/>
        </w:trPr>
        <w:tc>
          <w:tcPr>
            <w:tcW w:w="2318" w:type="dxa"/>
          </w:tcPr>
          <w:p w:rsidR="009D7A45" w:rsidRDefault="009D7A45" w:rsidP="009D7A45">
            <w:r>
              <w:t>Medical Payments</w:t>
            </w:r>
          </w:p>
        </w:tc>
        <w:sdt>
          <w:sdtPr>
            <w:id w:val="991362135"/>
            <w:placeholder>
              <w:docPart w:val="1AAA5363A6564AE191628239C0BF1C01"/>
            </w:placeholder>
            <w:showingPlcHdr/>
            <w:text/>
          </w:sdtPr>
          <w:sdtEndPr/>
          <w:sdtContent>
            <w:tc>
              <w:tcPr>
                <w:tcW w:w="5978" w:type="dxa"/>
              </w:tcPr>
              <w:p w:rsidR="009D7A45" w:rsidRDefault="006772DC">
                <w:r w:rsidRPr="00A91B2B">
                  <w:rPr>
                    <w:rStyle w:val="PlaceholderText"/>
                  </w:rPr>
                  <w:t>Click here to enter text.</w:t>
                </w:r>
              </w:p>
            </w:tc>
          </w:sdtContent>
        </w:sdt>
      </w:tr>
      <w:tr w:rsidR="009D7A45" w:rsidTr="006772DC">
        <w:trPr>
          <w:trHeight w:val="368"/>
        </w:trPr>
        <w:tc>
          <w:tcPr>
            <w:tcW w:w="2318" w:type="dxa"/>
          </w:tcPr>
          <w:p w:rsidR="009D7A45" w:rsidRDefault="009D7A45" w:rsidP="009D7A45">
            <w:r>
              <w:t>Desired Deductible</w:t>
            </w:r>
          </w:p>
        </w:tc>
        <w:sdt>
          <w:sdtPr>
            <w:id w:val="-1356274635"/>
            <w:placeholder>
              <w:docPart w:val="3BB5E571C5BF421BA8BC21C22A183CA9"/>
            </w:placeholder>
            <w:showingPlcHdr/>
            <w:text/>
          </w:sdtPr>
          <w:sdtEndPr/>
          <w:sdtContent>
            <w:tc>
              <w:tcPr>
                <w:tcW w:w="5978" w:type="dxa"/>
              </w:tcPr>
              <w:p w:rsidR="009D7A45" w:rsidRDefault="006772DC">
                <w:r w:rsidRPr="00A91B2B">
                  <w:rPr>
                    <w:rStyle w:val="PlaceholderText"/>
                  </w:rPr>
                  <w:t>Click here to enter text.</w:t>
                </w:r>
              </w:p>
            </w:tc>
          </w:sdtContent>
        </w:sdt>
      </w:tr>
      <w:tr w:rsidR="009D7A45" w:rsidTr="006772DC">
        <w:trPr>
          <w:trHeight w:val="368"/>
        </w:trPr>
        <w:tc>
          <w:tcPr>
            <w:tcW w:w="2318" w:type="dxa"/>
          </w:tcPr>
          <w:p w:rsidR="009D7A45" w:rsidRDefault="009D7A45" w:rsidP="009D7A45">
            <w:r>
              <w:lastRenderedPageBreak/>
              <w:t>Theft Deductible</w:t>
            </w:r>
          </w:p>
        </w:tc>
        <w:sdt>
          <w:sdtPr>
            <w:id w:val="-709797944"/>
            <w:placeholder>
              <w:docPart w:val="033DFD8FDD264FFD98F8D286643AC7CA"/>
            </w:placeholder>
            <w:showingPlcHdr/>
            <w:text/>
          </w:sdtPr>
          <w:sdtEndPr/>
          <w:sdtContent>
            <w:tc>
              <w:tcPr>
                <w:tcW w:w="5978" w:type="dxa"/>
              </w:tcPr>
              <w:p w:rsidR="009D7A45" w:rsidRDefault="009D7A45">
                <w:r w:rsidRPr="00A91B2B">
                  <w:rPr>
                    <w:rStyle w:val="PlaceholderText"/>
                  </w:rPr>
                  <w:t>Click here to enter text.</w:t>
                </w:r>
              </w:p>
            </w:tc>
          </w:sdtContent>
        </w:sdt>
      </w:tr>
      <w:tr w:rsidR="009D7A45" w:rsidTr="006772DC">
        <w:trPr>
          <w:trHeight w:val="368"/>
        </w:trPr>
        <w:tc>
          <w:tcPr>
            <w:tcW w:w="2318" w:type="dxa"/>
          </w:tcPr>
          <w:p w:rsidR="009D7A45" w:rsidRDefault="009D7A45" w:rsidP="009D7A45">
            <w:r>
              <w:t>Smoke Detectors</w:t>
            </w:r>
          </w:p>
        </w:tc>
        <w:sdt>
          <w:sdtPr>
            <w:id w:val="-678884262"/>
            <w:placeholder>
              <w:docPart w:val="A00D56873DC84880969D9051B9FB5393"/>
            </w:placeholder>
            <w:showingPlcHdr/>
            <w:dropDownList>
              <w:listItem w:value="Choose an item."/>
              <w:listItem w:displayText="Yes" w:value="Yes"/>
              <w:listItem w:displayText="No" w:value="No"/>
            </w:dropDownList>
          </w:sdtPr>
          <w:sdtEndPr/>
          <w:sdtContent>
            <w:tc>
              <w:tcPr>
                <w:tcW w:w="5978" w:type="dxa"/>
              </w:tcPr>
              <w:p w:rsidR="009D7A45" w:rsidRDefault="009D7A45">
                <w:r w:rsidRPr="00A91B2B">
                  <w:rPr>
                    <w:rStyle w:val="PlaceholderText"/>
                  </w:rPr>
                  <w:t>Choose an item.</w:t>
                </w:r>
              </w:p>
            </w:tc>
          </w:sdtContent>
        </w:sdt>
      </w:tr>
      <w:tr w:rsidR="009D7A45" w:rsidTr="006772DC">
        <w:trPr>
          <w:trHeight w:val="383"/>
        </w:trPr>
        <w:tc>
          <w:tcPr>
            <w:tcW w:w="2318" w:type="dxa"/>
          </w:tcPr>
          <w:p w:rsidR="009D7A45" w:rsidRDefault="009D7A45" w:rsidP="009D7A45">
            <w:r>
              <w:t>Are they monitored</w:t>
            </w:r>
            <w:r w:rsidR="006772DC">
              <w:t>?</w:t>
            </w:r>
          </w:p>
        </w:tc>
        <w:sdt>
          <w:sdtPr>
            <w:id w:val="777910143"/>
            <w:placeholder>
              <w:docPart w:val="E9354B17AD9C445493F936BBCAD5CEF5"/>
            </w:placeholder>
            <w:showingPlcHdr/>
            <w:dropDownList>
              <w:listItem w:value="Choose an item."/>
              <w:listItem w:displayText="Yes" w:value="Yes"/>
              <w:listItem w:displayText="No" w:value="No"/>
            </w:dropDownList>
          </w:sdtPr>
          <w:sdtEndPr/>
          <w:sdtContent>
            <w:tc>
              <w:tcPr>
                <w:tcW w:w="5978" w:type="dxa"/>
              </w:tcPr>
              <w:p w:rsidR="009D7A45" w:rsidRDefault="009D7A45">
                <w:r w:rsidRPr="00A91B2B">
                  <w:rPr>
                    <w:rStyle w:val="PlaceholderText"/>
                  </w:rPr>
                  <w:t>Choose an item.</w:t>
                </w:r>
              </w:p>
            </w:tc>
          </w:sdtContent>
        </w:sdt>
      </w:tr>
      <w:tr w:rsidR="009D7A45" w:rsidTr="006772DC">
        <w:trPr>
          <w:trHeight w:val="368"/>
        </w:trPr>
        <w:tc>
          <w:tcPr>
            <w:tcW w:w="2318" w:type="dxa"/>
          </w:tcPr>
          <w:p w:rsidR="009D7A45" w:rsidRDefault="009D7A45" w:rsidP="004433D7">
            <w:r>
              <w:t>Fire Detectors</w:t>
            </w:r>
          </w:p>
        </w:tc>
        <w:sdt>
          <w:sdtPr>
            <w:id w:val="2071155479"/>
            <w:placeholder>
              <w:docPart w:val="C8FD755385B24BD69E9887E461AC8662"/>
            </w:placeholder>
            <w:showingPlcHdr/>
            <w:dropDownList>
              <w:listItem w:value="Choose an item."/>
              <w:listItem w:displayText="Yes" w:value="Yes"/>
              <w:listItem w:displayText="No" w:value="No"/>
            </w:dropDownList>
          </w:sdtPr>
          <w:sdtEndPr/>
          <w:sdtContent>
            <w:tc>
              <w:tcPr>
                <w:tcW w:w="5978" w:type="dxa"/>
              </w:tcPr>
              <w:p w:rsidR="009D7A45" w:rsidRDefault="009D7A45">
                <w:r w:rsidRPr="00A91B2B">
                  <w:rPr>
                    <w:rStyle w:val="PlaceholderText"/>
                  </w:rPr>
                  <w:t>Choose an item.</w:t>
                </w:r>
              </w:p>
            </w:tc>
          </w:sdtContent>
        </w:sdt>
      </w:tr>
      <w:tr w:rsidR="009D7A45" w:rsidTr="006772DC">
        <w:trPr>
          <w:trHeight w:val="368"/>
        </w:trPr>
        <w:tc>
          <w:tcPr>
            <w:tcW w:w="2318" w:type="dxa"/>
          </w:tcPr>
          <w:p w:rsidR="009D7A45" w:rsidRDefault="009D7A45" w:rsidP="009D7A45">
            <w:r>
              <w:t>Are they monitored</w:t>
            </w:r>
            <w:r w:rsidR="006772DC">
              <w:t>?</w:t>
            </w:r>
          </w:p>
        </w:tc>
        <w:sdt>
          <w:sdtPr>
            <w:id w:val="-2022227143"/>
            <w:placeholder>
              <w:docPart w:val="0A858A235BE04AD0A4507A75C2B324E3"/>
            </w:placeholder>
            <w:showingPlcHdr/>
            <w:dropDownList>
              <w:listItem w:value="Choose an item."/>
              <w:listItem w:displayText="Yes" w:value="Yes"/>
              <w:listItem w:displayText="No" w:value="No"/>
            </w:dropDownList>
          </w:sdtPr>
          <w:sdtEndPr/>
          <w:sdtContent>
            <w:tc>
              <w:tcPr>
                <w:tcW w:w="5978" w:type="dxa"/>
              </w:tcPr>
              <w:p w:rsidR="009D7A45" w:rsidRDefault="009D7A45">
                <w:r w:rsidRPr="00A91B2B">
                  <w:rPr>
                    <w:rStyle w:val="PlaceholderText"/>
                  </w:rPr>
                  <w:t>Choose an item.</w:t>
                </w:r>
              </w:p>
            </w:tc>
          </w:sdtContent>
        </w:sdt>
      </w:tr>
      <w:tr w:rsidR="009D7A45" w:rsidTr="006772DC">
        <w:trPr>
          <w:trHeight w:val="368"/>
        </w:trPr>
        <w:tc>
          <w:tcPr>
            <w:tcW w:w="2318" w:type="dxa"/>
          </w:tcPr>
          <w:p w:rsidR="009D7A45" w:rsidRDefault="006772DC" w:rsidP="006772DC">
            <w:r>
              <w:t>Burglar Alarm</w:t>
            </w:r>
          </w:p>
        </w:tc>
        <w:sdt>
          <w:sdtPr>
            <w:id w:val="-758986354"/>
            <w:placeholder>
              <w:docPart w:val="61F14233390A4F80BA9E31BFA059CA0D"/>
            </w:placeholder>
            <w:showingPlcHdr/>
            <w:dropDownList>
              <w:listItem w:value="Choose an item."/>
              <w:listItem w:displayText="Yes" w:value="Yes"/>
              <w:listItem w:displayText="No" w:value="No"/>
            </w:dropDownList>
          </w:sdtPr>
          <w:sdtEndPr/>
          <w:sdtContent>
            <w:tc>
              <w:tcPr>
                <w:tcW w:w="5978" w:type="dxa"/>
              </w:tcPr>
              <w:p w:rsidR="009D7A45" w:rsidRDefault="009D7A45">
                <w:r w:rsidRPr="00A91B2B">
                  <w:rPr>
                    <w:rStyle w:val="PlaceholderText"/>
                  </w:rPr>
                  <w:t>Choose an item.</w:t>
                </w:r>
              </w:p>
            </w:tc>
          </w:sdtContent>
        </w:sdt>
      </w:tr>
      <w:tr w:rsidR="009D7A45" w:rsidTr="006772DC">
        <w:trPr>
          <w:trHeight w:val="383"/>
        </w:trPr>
        <w:tc>
          <w:tcPr>
            <w:tcW w:w="2318" w:type="dxa"/>
          </w:tcPr>
          <w:p w:rsidR="009D7A45" w:rsidRDefault="009D7A45" w:rsidP="009D7A45">
            <w:r>
              <w:t>Is it monitored</w:t>
            </w:r>
            <w:r w:rsidR="006772DC">
              <w:t>?</w:t>
            </w:r>
          </w:p>
        </w:tc>
        <w:sdt>
          <w:sdtPr>
            <w:id w:val="929547744"/>
            <w:placeholder>
              <w:docPart w:val="70995A44DD4B4EE28694C081EB14AB40"/>
            </w:placeholder>
            <w:showingPlcHdr/>
            <w:dropDownList>
              <w:listItem w:value="Choose an item."/>
              <w:listItem w:displayText="Yes" w:value="Yes"/>
              <w:listItem w:displayText="No" w:value="No"/>
            </w:dropDownList>
          </w:sdtPr>
          <w:sdtEndPr/>
          <w:sdtContent>
            <w:tc>
              <w:tcPr>
                <w:tcW w:w="5978" w:type="dxa"/>
              </w:tcPr>
              <w:p w:rsidR="009D7A45" w:rsidRDefault="009D7A45">
                <w:r w:rsidRPr="00A91B2B">
                  <w:rPr>
                    <w:rStyle w:val="PlaceholderText"/>
                  </w:rPr>
                  <w:t>Choose an item.</w:t>
                </w:r>
              </w:p>
            </w:tc>
          </w:sdtContent>
        </w:sdt>
      </w:tr>
    </w:tbl>
    <w:p w:rsidR="009D7A45" w:rsidRPr="00275544" w:rsidRDefault="009D7A45"/>
    <w:p w:rsidR="00275544" w:rsidRDefault="00275544"/>
    <w:p w:rsidR="00367A73" w:rsidRPr="00CE1A51" w:rsidRDefault="00367A73">
      <w:pPr>
        <w:rPr>
          <w:rFonts w:ascii="Century" w:hAnsi="Century"/>
          <w:sz w:val="28"/>
          <w:szCs w:val="28"/>
        </w:rPr>
      </w:pPr>
      <w:r w:rsidRPr="00CE1A51">
        <w:rPr>
          <w:rFonts w:ascii="Century" w:hAnsi="Century"/>
          <w:b/>
          <w:sz w:val="28"/>
          <w:szCs w:val="28"/>
          <w:u w:val="single"/>
        </w:rPr>
        <w:t>Please email or fax a copy of your current Auto and Homeowners policy declarations page (this page has your policy limits on it). These documents can assist to expedite your insurance quotes. We want to be certain to get the same limits/coverage you currently have with better rates.</w:t>
      </w:r>
    </w:p>
    <w:p w:rsidR="00367A73" w:rsidRDefault="00367A73">
      <w:pPr>
        <w:rPr>
          <w:i/>
          <w:color w:val="FF0000"/>
          <w:sz w:val="32"/>
          <w:szCs w:val="32"/>
        </w:rPr>
      </w:pPr>
    </w:p>
    <w:p w:rsidR="00367A73" w:rsidRPr="00367A73" w:rsidRDefault="00CE1A51">
      <w:pPr>
        <w:rPr>
          <w:i/>
          <w:color w:val="FF0000"/>
          <w:sz w:val="32"/>
          <w:szCs w:val="32"/>
        </w:rPr>
      </w:pPr>
      <w:r>
        <w:rPr>
          <w:i/>
          <w:color w:val="FF0000"/>
          <w:sz w:val="32"/>
          <w:szCs w:val="32"/>
        </w:rPr>
        <w:t>Please note that these are</w:t>
      </w:r>
      <w:r w:rsidR="00367A73">
        <w:rPr>
          <w:i/>
          <w:color w:val="FF0000"/>
          <w:sz w:val="32"/>
          <w:szCs w:val="32"/>
        </w:rPr>
        <w:t xml:space="preserve"> quotes and subject to change after motor </w:t>
      </w:r>
      <w:r>
        <w:rPr>
          <w:i/>
          <w:color w:val="FF0000"/>
          <w:sz w:val="32"/>
          <w:szCs w:val="32"/>
        </w:rPr>
        <w:t>vehicle &amp; claims reports are obtained</w:t>
      </w:r>
      <w:r w:rsidR="00367A73">
        <w:rPr>
          <w:i/>
          <w:color w:val="FF0000"/>
          <w:sz w:val="32"/>
          <w:szCs w:val="32"/>
        </w:rPr>
        <w:t>!</w:t>
      </w:r>
    </w:p>
    <w:sectPr w:rsidR="00367A73" w:rsidRPr="00367A73" w:rsidSect="00E96136">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0DBF" w:rsidRDefault="008C0DBF" w:rsidP="00E96136">
      <w:r>
        <w:separator/>
      </w:r>
    </w:p>
  </w:endnote>
  <w:endnote w:type="continuationSeparator" w:id="0">
    <w:p w:rsidR="008C0DBF" w:rsidRDefault="008C0DBF" w:rsidP="00E96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4199" w:rsidRDefault="00337758">
    <w:pPr>
      <w:pStyle w:val="Footer"/>
    </w:pPr>
    <w:r>
      <w:t>Boyd, Shackelford &amp; Barnett</w:t>
    </w:r>
    <w:r w:rsidR="00E44199">
      <w:ptab w:relativeTo="margin" w:alignment="center" w:leader="none"/>
    </w:r>
    <w:r>
      <w:t>Insurance Questionnaire</w:t>
    </w:r>
    <w:r w:rsidR="00E44199">
      <w:ptab w:relativeTo="margin" w:alignment="right" w:leader="none"/>
    </w:r>
    <w:r w:rsidR="00E44199">
      <w:t xml:space="preserve">Page </w:t>
    </w:r>
    <w:r w:rsidR="00E44199">
      <w:fldChar w:fldCharType="begin"/>
    </w:r>
    <w:r w:rsidR="00E44199">
      <w:instrText xml:space="preserve"> PAGE   \* MERGEFORMAT </w:instrText>
    </w:r>
    <w:r w:rsidR="00E44199">
      <w:fldChar w:fldCharType="separate"/>
    </w:r>
    <w:r w:rsidR="004D2567">
      <w:rPr>
        <w:noProof/>
      </w:rPr>
      <w:t>1</w:t>
    </w:r>
    <w:r w:rsidR="00E44199">
      <w:fldChar w:fldCharType="end"/>
    </w:r>
    <w:r w:rsidR="00E44199">
      <w:t xml:space="preserve"> of </w:t>
    </w:r>
    <w:fldSimple w:instr=" NUMPAGES   \* MERGEFORMAT ">
      <w:r w:rsidR="004D2567">
        <w:rPr>
          <w:noProof/>
        </w:rPr>
        <w:t>4</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0DBF" w:rsidRDefault="008C0DBF" w:rsidP="00E96136">
      <w:r>
        <w:separator/>
      </w:r>
    </w:p>
  </w:footnote>
  <w:footnote w:type="continuationSeparator" w:id="0">
    <w:p w:rsidR="008C0DBF" w:rsidRDefault="008C0DBF" w:rsidP="00E961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6136" w:rsidRDefault="00E96136" w:rsidP="00E96136">
    <w:pPr>
      <w:pStyle w:val="Header"/>
      <w:jc w:val="both"/>
    </w:pPr>
    <w:r>
      <w:rPr>
        <w:noProof/>
      </w:rPr>
      <w:drawing>
        <wp:anchor distT="0" distB="0" distL="114300" distR="114300" simplePos="0" relativeHeight="251658240" behindDoc="1" locked="0" layoutInCell="1" allowOverlap="1" wp14:anchorId="0997962F" wp14:editId="1769435F">
          <wp:simplePos x="0" y="0"/>
          <wp:positionH relativeFrom="column">
            <wp:posOffset>0</wp:posOffset>
          </wp:positionH>
          <wp:positionV relativeFrom="paragraph">
            <wp:posOffset>0</wp:posOffset>
          </wp:positionV>
          <wp:extent cx="3238500" cy="733425"/>
          <wp:effectExtent l="0" t="0" r="0" b="9525"/>
          <wp:wrapTight wrapText="bothSides">
            <wp:wrapPolygon edited="0">
              <wp:start x="0" y="0"/>
              <wp:lineTo x="0" y="21319"/>
              <wp:lineTo x="21473" y="21319"/>
              <wp:lineTo x="2147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sb_logo.png"/>
                  <pic:cNvPicPr/>
                </pic:nvPicPr>
                <pic:blipFill>
                  <a:blip r:embed="rId1">
                    <a:extLst>
                      <a:ext uri="{28A0092B-C50C-407E-A947-70E740481C1C}">
                        <a14:useLocalDpi xmlns:a14="http://schemas.microsoft.com/office/drawing/2010/main" val="0"/>
                      </a:ext>
                    </a:extLst>
                  </a:blip>
                  <a:stretch>
                    <a:fillRect/>
                  </a:stretch>
                </pic:blipFill>
                <pic:spPr>
                  <a:xfrm>
                    <a:off x="0" y="0"/>
                    <a:ext cx="3238500" cy="733425"/>
                  </a:xfrm>
                  <a:prstGeom prst="rect">
                    <a:avLst/>
                  </a:prstGeom>
                </pic:spPr>
              </pic:pic>
            </a:graphicData>
          </a:graphic>
          <wp14:sizeRelH relativeFrom="page">
            <wp14:pctWidth>0</wp14:pctWidth>
          </wp14:sizeRelH>
          <wp14:sizeRelV relativeFrom="page">
            <wp14:pctHeight>0</wp14:pctHeight>
          </wp14:sizeRelV>
        </wp:anchor>
      </w:drawing>
    </w:r>
  </w:p>
  <w:p w:rsidR="00E96136" w:rsidRDefault="00E96136">
    <w:pPr>
      <w:pStyle w:val="Header"/>
    </w:pPr>
  </w:p>
  <w:p w:rsidR="00E96136" w:rsidRDefault="00E96136">
    <w:pPr>
      <w:pStyle w:val="Header"/>
    </w:pPr>
  </w:p>
  <w:p w:rsidR="00E96136" w:rsidRDefault="00E96136">
    <w:pPr>
      <w:pStyle w:val="Header"/>
    </w:pPr>
  </w:p>
  <w:p w:rsidR="00E96136" w:rsidRDefault="00E96136">
    <w:pPr>
      <w:pStyle w:val="Header"/>
    </w:pPr>
    <w:r>
      <w:rPr>
        <w:noProof/>
      </w:rPr>
      <mc:AlternateContent>
        <mc:Choice Requires="wps">
          <w:drawing>
            <wp:anchor distT="0" distB="0" distL="114300" distR="114300" simplePos="0" relativeHeight="251659264" behindDoc="0" locked="0" layoutInCell="1" allowOverlap="1">
              <wp:simplePos x="0" y="0"/>
              <wp:positionH relativeFrom="column">
                <wp:posOffset>57150</wp:posOffset>
              </wp:positionH>
              <wp:positionV relativeFrom="paragraph">
                <wp:posOffset>118110</wp:posOffset>
              </wp:positionV>
              <wp:extent cx="68389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838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5pt,9.3pt" to="543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" strokecolor="#4472c4 [3204]" strokeweight=".5pt">
              <v:stroke joinstyle="miter"/>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567"/>
    <w:rsid w:val="0000020A"/>
    <w:rsid w:val="0000105C"/>
    <w:rsid w:val="000013ED"/>
    <w:rsid w:val="00001661"/>
    <w:rsid w:val="000017DD"/>
    <w:rsid w:val="00001D4D"/>
    <w:rsid w:val="00001E4F"/>
    <w:rsid w:val="000023C9"/>
    <w:rsid w:val="000023E5"/>
    <w:rsid w:val="0000313B"/>
    <w:rsid w:val="0000363B"/>
    <w:rsid w:val="00003696"/>
    <w:rsid w:val="00003B77"/>
    <w:rsid w:val="00003E9A"/>
    <w:rsid w:val="0000477C"/>
    <w:rsid w:val="0000486A"/>
    <w:rsid w:val="0000525B"/>
    <w:rsid w:val="000052EB"/>
    <w:rsid w:val="00005AD9"/>
    <w:rsid w:val="00006045"/>
    <w:rsid w:val="000074EF"/>
    <w:rsid w:val="00007929"/>
    <w:rsid w:val="00007AA9"/>
    <w:rsid w:val="000105A7"/>
    <w:rsid w:val="0001085B"/>
    <w:rsid w:val="000111A4"/>
    <w:rsid w:val="00011874"/>
    <w:rsid w:val="00011CE5"/>
    <w:rsid w:val="00012619"/>
    <w:rsid w:val="00012DEC"/>
    <w:rsid w:val="00012E23"/>
    <w:rsid w:val="000132CA"/>
    <w:rsid w:val="000132D1"/>
    <w:rsid w:val="00013CE0"/>
    <w:rsid w:val="00013ED7"/>
    <w:rsid w:val="000140B9"/>
    <w:rsid w:val="000140C6"/>
    <w:rsid w:val="000146D6"/>
    <w:rsid w:val="00014CB1"/>
    <w:rsid w:val="00014E32"/>
    <w:rsid w:val="00015411"/>
    <w:rsid w:val="00015600"/>
    <w:rsid w:val="0001578C"/>
    <w:rsid w:val="00015818"/>
    <w:rsid w:val="00015AD4"/>
    <w:rsid w:val="00015BFB"/>
    <w:rsid w:val="0001607C"/>
    <w:rsid w:val="00016383"/>
    <w:rsid w:val="000166B6"/>
    <w:rsid w:val="00017124"/>
    <w:rsid w:val="0002025E"/>
    <w:rsid w:val="0002040F"/>
    <w:rsid w:val="00020D9A"/>
    <w:rsid w:val="00022145"/>
    <w:rsid w:val="00022C3D"/>
    <w:rsid w:val="000232C4"/>
    <w:rsid w:val="00023BFB"/>
    <w:rsid w:val="00023CA7"/>
    <w:rsid w:val="00023CB3"/>
    <w:rsid w:val="00023FD2"/>
    <w:rsid w:val="00024D8D"/>
    <w:rsid w:val="0002516F"/>
    <w:rsid w:val="00025472"/>
    <w:rsid w:val="00025885"/>
    <w:rsid w:val="00026155"/>
    <w:rsid w:val="00026BAE"/>
    <w:rsid w:val="00026DBF"/>
    <w:rsid w:val="000276D6"/>
    <w:rsid w:val="00027BCC"/>
    <w:rsid w:val="00027CDD"/>
    <w:rsid w:val="0003044A"/>
    <w:rsid w:val="00030592"/>
    <w:rsid w:val="00030738"/>
    <w:rsid w:val="00030E77"/>
    <w:rsid w:val="00031E1C"/>
    <w:rsid w:val="00031F68"/>
    <w:rsid w:val="00031F6F"/>
    <w:rsid w:val="000325A3"/>
    <w:rsid w:val="00032CF3"/>
    <w:rsid w:val="00033665"/>
    <w:rsid w:val="000338F5"/>
    <w:rsid w:val="00033BDF"/>
    <w:rsid w:val="0003410F"/>
    <w:rsid w:val="0003428D"/>
    <w:rsid w:val="00034701"/>
    <w:rsid w:val="00034D17"/>
    <w:rsid w:val="00035B22"/>
    <w:rsid w:val="00035F29"/>
    <w:rsid w:val="000368BD"/>
    <w:rsid w:val="00036F83"/>
    <w:rsid w:val="00037515"/>
    <w:rsid w:val="00037E3D"/>
    <w:rsid w:val="00040380"/>
    <w:rsid w:val="00040810"/>
    <w:rsid w:val="00040957"/>
    <w:rsid w:val="00041974"/>
    <w:rsid w:val="00041F10"/>
    <w:rsid w:val="0004259B"/>
    <w:rsid w:val="00042D00"/>
    <w:rsid w:val="000439F5"/>
    <w:rsid w:val="0004440A"/>
    <w:rsid w:val="00044E41"/>
    <w:rsid w:val="000450D9"/>
    <w:rsid w:val="00046458"/>
    <w:rsid w:val="00046EF7"/>
    <w:rsid w:val="00046F8F"/>
    <w:rsid w:val="00047512"/>
    <w:rsid w:val="00047E49"/>
    <w:rsid w:val="000505BD"/>
    <w:rsid w:val="00050747"/>
    <w:rsid w:val="00050FC0"/>
    <w:rsid w:val="000512FF"/>
    <w:rsid w:val="00051314"/>
    <w:rsid w:val="00051406"/>
    <w:rsid w:val="000517DC"/>
    <w:rsid w:val="00051D8B"/>
    <w:rsid w:val="000522E9"/>
    <w:rsid w:val="0005245C"/>
    <w:rsid w:val="00052CE0"/>
    <w:rsid w:val="000532AF"/>
    <w:rsid w:val="000532B5"/>
    <w:rsid w:val="00053E43"/>
    <w:rsid w:val="00054564"/>
    <w:rsid w:val="00054707"/>
    <w:rsid w:val="000547AC"/>
    <w:rsid w:val="000548A1"/>
    <w:rsid w:val="00055036"/>
    <w:rsid w:val="0005587B"/>
    <w:rsid w:val="00055ECB"/>
    <w:rsid w:val="000560F3"/>
    <w:rsid w:val="00056A07"/>
    <w:rsid w:val="00057137"/>
    <w:rsid w:val="00057524"/>
    <w:rsid w:val="0005777C"/>
    <w:rsid w:val="000603CB"/>
    <w:rsid w:val="000605B0"/>
    <w:rsid w:val="00060E12"/>
    <w:rsid w:val="00060EFB"/>
    <w:rsid w:val="00061069"/>
    <w:rsid w:val="00061854"/>
    <w:rsid w:val="00062175"/>
    <w:rsid w:val="0006268F"/>
    <w:rsid w:val="000630B5"/>
    <w:rsid w:val="0006372C"/>
    <w:rsid w:val="00063C01"/>
    <w:rsid w:val="00063E04"/>
    <w:rsid w:val="000641EC"/>
    <w:rsid w:val="00064BF8"/>
    <w:rsid w:val="00065C31"/>
    <w:rsid w:val="00065EC7"/>
    <w:rsid w:val="00066487"/>
    <w:rsid w:val="000667F7"/>
    <w:rsid w:val="00066BFD"/>
    <w:rsid w:val="00066E3F"/>
    <w:rsid w:val="000675D2"/>
    <w:rsid w:val="00067914"/>
    <w:rsid w:val="00067960"/>
    <w:rsid w:val="00067BDA"/>
    <w:rsid w:val="00070144"/>
    <w:rsid w:val="00070495"/>
    <w:rsid w:val="0007059A"/>
    <w:rsid w:val="00070A66"/>
    <w:rsid w:val="00070D63"/>
    <w:rsid w:val="00070DD8"/>
    <w:rsid w:val="00071630"/>
    <w:rsid w:val="0007269F"/>
    <w:rsid w:val="00072C61"/>
    <w:rsid w:val="0007324A"/>
    <w:rsid w:val="000736D4"/>
    <w:rsid w:val="000739B5"/>
    <w:rsid w:val="00074291"/>
    <w:rsid w:val="000746A8"/>
    <w:rsid w:val="00074AAF"/>
    <w:rsid w:val="00074F70"/>
    <w:rsid w:val="00075154"/>
    <w:rsid w:val="00076ACE"/>
    <w:rsid w:val="000779BB"/>
    <w:rsid w:val="00077BD2"/>
    <w:rsid w:val="00077F54"/>
    <w:rsid w:val="000800B4"/>
    <w:rsid w:val="000801B1"/>
    <w:rsid w:val="00081083"/>
    <w:rsid w:val="00081EED"/>
    <w:rsid w:val="00082155"/>
    <w:rsid w:val="000828AC"/>
    <w:rsid w:val="00083D83"/>
    <w:rsid w:val="00083FDE"/>
    <w:rsid w:val="00084101"/>
    <w:rsid w:val="0008499E"/>
    <w:rsid w:val="00084FD3"/>
    <w:rsid w:val="00086936"/>
    <w:rsid w:val="00090757"/>
    <w:rsid w:val="00090860"/>
    <w:rsid w:val="00090FE3"/>
    <w:rsid w:val="0009217E"/>
    <w:rsid w:val="00092525"/>
    <w:rsid w:val="00092B68"/>
    <w:rsid w:val="000934B5"/>
    <w:rsid w:val="000939D1"/>
    <w:rsid w:val="000945A9"/>
    <w:rsid w:val="00094747"/>
    <w:rsid w:val="00094E7D"/>
    <w:rsid w:val="00095266"/>
    <w:rsid w:val="000955B2"/>
    <w:rsid w:val="00095FA1"/>
    <w:rsid w:val="000962F5"/>
    <w:rsid w:val="0009642A"/>
    <w:rsid w:val="0009673C"/>
    <w:rsid w:val="00096D41"/>
    <w:rsid w:val="00096E78"/>
    <w:rsid w:val="00097278"/>
    <w:rsid w:val="000976FD"/>
    <w:rsid w:val="0009792E"/>
    <w:rsid w:val="000979E3"/>
    <w:rsid w:val="00097F0B"/>
    <w:rsid w:val="000A01D3"/>
    <w:rsid w:val="000A0659"/>
    <w:rsid w:val="000A11E0"/>
    <w:rsid w:val="000A1D5A"/>
    <w:rsid w:val="000A2C9E"/>
    <w:rsid w:val="000A2CFC"/>
    <w:rsid w:val="000A3976"/>
    <w:rsid w:val="000A3C96"/>
    <w:rsid w:val="000A40BF"/>
    <w:rsid w:val="000A4A1E"/>
    <w:rsid w:val="000A5F2C"/>
    <w:rsid w:val="000A6A0B"/>
    <w:rsid w:val="000A6BCC"/>
    <w:rsid w:val="000A6CA2"/>
    <w:rsid w:val="000A7934"/>
    <w:rsid w:val="000B0F31"/>
    <w:rsid w:val="000B1835"/>
    <w:rsid w:val="000B2AB5"/>
    <w:rsid w:val="000B31B0"/>
    <w:rsid w:val="000B330B"/>
    <w:rsid w:val="000B3740"/>
    <w:rsid w:val="000B388A"/>
    <w:rsid w:val="000B4145"/>
    <w:rsid w:val="000B4351"/>
    <w:rsid w:val="000B45E4"/>
    <w:rsid w:val="000B4A07"/>
    <w:rsid w:val="000B4A5F"/>
    <w:rsid w:val="000B4B3E"/>
    <w:rsid w:val="000B4B5E"/>
    <w:rsid w:val="000B6199"/>
    <w:rsid w:val="000B65C3"/>
    <w:rsid w:val="000B7141"/>
    <w:rsid w:val="000C025A"/>
    <w:rsid w:val="000C0A40"/>
    <w:rsid w:val="000C12CA"/>
    <w:rsid w:val="000C1BEC"/>
    <w:rsid w:val="000C1D84"/>
    <w:rsid w:val="000C23B3"/>
    <w:rsid w:val="000C3B0A"/>
    <w:rsid w:val="000C4079"/>
    <w:rsid w:val="000C4552"/>
    <w:rsid w:val="000C587F"/>
    <w:rsid w:val="000C5F48"/>
    <w:rsid w:val="000C68F8"/>
    <w:rsid w:val="000C6BC8"/>
    <w:rsid w:val="000C6E8A"/>
    <w:rsid w:val="000C7386"/>
    <w:rsid w:val="000C788F"/>
    <w:rsid w:val="000C78F2"/>
    <w:rsid w:val="000C7CE0"/>
    <w:rsid w:val="000D060C"/>
    <w:rsid w:val="000D10DE"/>
    <w:rsid w:val="000D1CF2"/>
    <w:rsid w:val="000D230D"/>
    <w:rsid w:val="000D2C5B"/>
    <w:rsid w:val="000D3741"/>
    <w:rsid w:val="000D3A8A"/>
    <w:rsid w:val="000D4AC0"/>
    <w:rsid w:val="000D52F0"/>
    <w:rsid w:val="000D5F95"/>
    <w:rsid w:val="000D65F3"/>
    <w:rsid w:val="000D6ABB"/>
    <w:rsid w:val="000D76CD"/>
    <w:rsid w:val="000E0AA4"/>
    <w:rsid w:val="000E1059"/>
    <w:rsid w:val="000E1CF1"/>
    <w:rsid w:val="000E28EE"/>
    <w:rsid w:val="000E2E03"/>
    <w:rsid w:val="000E3185"/>
    <w:rsid w:val="000E47A4"/>
    <w:rsid w:val="000E48ED"/>
    <w:rsid w:val="000E496D"/>
    <w:rsid w:val="000E4C77"/>
    <w:rsid w:val="000E4D63"/>
    <w:rsid w:val="000E74B8"/>
    <w:rsid w:val="000E7DE6"/>
    <w:rsid w:val="000F0053"/>
    <w:rsid w:val="000F1C7E"/>
    <w:rsid w:val="000F337F"/>
    <w:rsid w:val="000F3C77"/>
    <w:rsid w:val="000F409A"/>
    <w:rsid w:val="000F47E9"/>
    <w:rsid w:val="000F4902"/>
    <w:rsid w:val="000F4ACA"/>
    <w:rsid w:val="000F4B12"/>
    <w:rsid w:val="000F4C0F"/>
    <w:rsid w:val="000F57D2"/>
    <w:rsid w:val="000F62CB"/>
    <w:rsid w:val="000F651E"/>
    <w:rsid w:val="000F7677"/>
    <w:rsid w:val="000F78C3"/>
    <w:rsid w:val="000F7996"/>
    <w:rsid w:val="000F7A01"/>
    <w:rsid w:val="00100CC2"/>
    <w:rsid w:val="00102756"/>
    <w:rsid w:val="001028C9"/>
    <w:rsid w:val="00102C85"/>
    <w:rsid w:val="001034EE"/>
    <w:rsid w:val="0010362E"/>
    <w:rsid w:val="00103708"/>
    <w:rsid w:val="00103BA0"/>
    <w:rsid w:val="001042C5"/>
    <w:rsid w:val="00104535"/>
    <w:rsid w:val="00104CA6"/>
    <w:rsid w:val="00105AF1"/>
    <w:rsid w:val="00105B6E"/>
    <w:rsid w:val="00105C31"/>
    <w:rsid w:val="0010643A"/>
    <w:rsid w:val="00106645"/>
    <w:rsid w:val="00107A18"/>
    <w:rsid w:val="0011055A"/>
    <w:rsid w:val="00110FC1"/>
    <w:rsid w:val="00111544"/>
    <w:rsid w:val="0011160E"/>
    <w:rsid w:val="001116FB"/>
    <w:rsid w:val="00111AC3"/>
    <w:rsid w:val="001126A5"/>
    <w:rsid w:val="00112855"/>
    <w:rsid w:val="00112F6C"/>
    <w:rsid w:val="00113108"/>
    <w:rsid w:val="00113386"/>
    <w:rsid w:val="00113EF2"/>
    <w:rsid w:val="00114297"/>
    <w:rsid w:val="00117022"/>
    <w:rsid w:val="001204E9"/>
    <w:rsid w:val="001207AD"/>
    <w:rsid w:val="00121004"/>
    <w:rsid w:val="001213CB"/>
    <w:rsid w:val="001216B9"/>
    <w:rsid w:val="0012336E"/>
    <w:rsid w:val="001236F8"/>
    <w:rsid w:val="00124181"/>
    <w:rsid w:val="00130100"/>
    <w:rsid w:val="0013043F"/>
    <w:rsid w:val="00131437"/>
    <w:rsid w:val="0013155F"/>
    <w:rsid w:val="001316E5"/>
    <w:rsid w:val="001319A7"/>
    <w:rsid w:val="00131F22"/>
    <w:rsid w:val="00132578"/>
    <w:rsid w:val="00132A1A"/>
    <w:rsid w:val="0013551C"/>
    <w:rsid w:val="00135C79"/>
    <w:rsid w:val="00136747"/>
    <w:rsid w:val="00136A1A"/>
    <w:rsid w:val="00136E69"/>
    <w:rsid w:val="00137829"/>
    <w:rsid w:val="00140066"/>
    <w:rsid w:val="0014046D"/>
    <w:rsid w:val="001409F9"/>
    <w:rsid w:val="00140B0C"/>
    <w:rsid w:val="00141881"/>
    <w:rsid w:val="00141AC9"/>
    <w:rsid w:val="00141DE0"/>
    <w:rsid w:val="00141E88"/>
    <w:rsid w:val="0014280F"/>
    <w:rsid w:val="00142C6F"/>
    <w:rsid w:val="001430C8"/>
    <w:rsid w:val="00143681"/>
    <w:rsid w:val="00144098"/>
    <w:rsid w:val="001441BA"/>
    <w:rsid w:val="001442C9"/>
    <w:rsid w:val="0014477F"/>
    <w:rsid w:val="00145046"/>
    <w:rsid w:val="0014506A"/>
    <w:rsid w:val="001454C6"/>
    <w:rsid w:val="00145848"/>
    <w:rsid w:val="00145DA6"/>
    <w:rsid w:val="00145F5F"/>
    <w:rsid w:val="001461DC"/>
    <w:rsid w:val="0014630F"/>
    <w:rsid w:val="001471DC"/>
    <w:rsid w:val="0014726C"/>
    <w:rsid w:val="00147A34"/>
    <w:rsid w:val="00147F2B"/>
    <w:rsid w:val="001503C0"/>
    <w:rsid w:val="00150544"/>
    <w:rsid w:val="0015059C"/>
    <w:rsid w:val="001507B6"/>
    <w:rsid w:val="0015090A"/>
    <w:rsid w:val="00150B4C"/>
    <w:rsid w:val="00151044"/>
    <w:rsid w:val="00151297"/>
    <w:rsid w:val="00151540"/>
    <w:rsid w:val="00151710"/>
    <w:rsid w:val="00151AF3"/>
    <w:rsid w:val="00151BB1"/>
    <w:rsid w:val="00152528"/>
    <w:rsid w:val="001534EC"/>
    <w:rsid w:val="00153A8B"/>
    <w:rsid w:val="00153B4A"/>
    <w:rsid w:val="001540DF"/>
    <w:rsid w:val="001544F4"/>
    <w:rsid w:val="00154625"/>
    <w:rsid w:val="001547DE"/>
    <w:rsid w:val="00154F9B"/>
    <w:rsid w:val="0015505E"/>
    <w:rsid w:val="001552D7"/>
    <w:rsid w:val="00155398"/>
    <w:rsid w:val="00155444"/>
    <w:rsid w:val="0015578F"/>
    <w:rsid w:val="001568F3"/>
    <w:rsid w:val="0015692E"/>
    <w:rsid w:val="00156978"/>
    <w:rsid w:val="00157293"/>
    <w:rsid w:val="00157567"/>
    <w:rsid w:val="00161003"/>
    <w:rsid w:val="001613B9"/>
    <w:rsid w:val="00161A7F"/>
    <w:rsid w:val="00161B01"/>
    <w:rsid w:val="00161BA5"/>
    <w:rsid w:val="00161DCD"/>
    <w:rsid w:val="001625DC"/>
    <w:rsid w:val="00162A38"/>
    <w:rsid w:val="001634A4"/>
    <w:rsid w:val="001639D3"/>
    <w:rsid w:val="00163C51"/>
    <w:rsid w:val="001644F9"/>
    <w:rsid w:val="00164840"/>
    <w:rsid w:val="00165801"/>
    <w:rsid w:val="00165B50"/>
    <w:rsid w:val="00166067"/>
    <w:rsid w:val="001662D5"/>
    <w:rsid w:val="001664A0"/>
    <w:rsid w:val="001665A5"/>
    <w:rsid w:val="00166A83"/>
    <w:rsid w:val="00166C34"/>
    <w:rsid w:val="001671B9"/>
    <w:rsid w:val="001674CE"/>
    <w:rsid w:val="0017003E"/>
    <w:rsid w:val="00170304"/>
    <w:rsid w:val="00170C03"/>
    <w:rsid w:val="001713CF"/>
    <w:rsid w:val="00171CCA"/>
    <w:rsid w:val="00171E02"/>
    <w:rsid w:val="001722AA"/>
    <w:rsid w:val="001730A3"/>
    <w:rsid w:val="00174661"/>
    <w:rsid w:val="00174CF3"/>
    <w:rsid w:val="00174E44"/>
    <w:rsid w:val="00175120"/>
    <w:rsid w:val="001758A6"/>
    <w:rsid w:val="001758D1"/>
    <w:rsid w:val="001758EF"/>
    <w:rsid w:val="00176E9A"/>
    <w:rsid w:val="00177273"/>
    <w:rsid w:val="00177919"/>
    <w:rsid w:val="00180052"/>
    <w:rsid w:val="0018006F"/>
    <w:rsid w:val="0018097B"/>
    <w:rsid w:val="00180ACD"/>
    <w:rsid w:val="00180AFE"/>
    <w:rsid w:val="00180D58"/>
    <w:rsid w:val="001810E3"/>
    <w:rsid w:val="00182FF7"/>
    <w:rsid w:val="00183B87"/>
    <w:rsid w:val="001841CC"/>
    <w:rsid w:val="001843A8"/>
    <w:rsid w:val="00184572"/>
    <w:rsid w:val="001846B8"/>
    <w:rsid w:val="00184791"/>
    <w:rsid w:val="00185E77"/>
    <w:rsid w:val="00186BD4"/>
    <w:rsid w:val="0018724B"/>
    <w:rsid w:val="00187559"/>
    <w:rsid w:val="00190784"/>
    <w:rsid w:val="0019130E"/>
    <w:rsid w:val="0019179A"/>
    <w:rsid w:val="00191B50"/>
    <w:rsid w:val="00192C52"/>
    <w:rsid w:val="00192FEA"/>
    <w:rsid w:val="00193261"/>
    <w:rsid w:val="00193288"/>
    <w:rsid w:val="00193955"/>
    <w:rsid w:val="00193B61"/>
    <w:rsid w:val="00193F87"/>
    <w:rsid w:val="00193F98"/>
    <w:rsid w:val="001942CC"/>
    <w:rsid w:val="00194334"/>
    <w:rsid w:val="001962CC"/>
    <w:rsid w:val="00196891"/>
    <w:rsid w:val="00196A6B"/>
    <w:rsid w:val="001979E0"/>
    <w:rsid w:val="00197E47"/>
    <w:rsid w:val="001A0147"/>
    <w:rsid w:val="001A01A7"/>
    <w:rsid w:val="001A0521"/>
    <w:rsid w:val="001A0863"/>
    <w:rsid w:val="001A091A"/>
    <w:rsid w:val="001A0D95"/>
    <w:rsid w:val="001A1582"/>
    <w:rsid w:val="001A15BF"/>
    <w:rsid w:val="001A232B"/>
    <w:rsid w:val="001A2A40"/>
    <w:rsid w:val="001A2E81"/>
    <w:rsid w:val="001A2F5F"/>
    <w:rsid w:val="001A2FB2"/>
    <w:rsid w:val="001A32BB"/>
    <w:rsid w:val="001A3A7D"/>
    <w:rsid w:val="001A43C9"/>
    <w:rsid w:val="001A448E"/>
    <w:rsid w:val="001A535E"/>
    <w:rsid w:val="001A5490"/>
    <w:rsid w:val="001A6D1C"/>
    <w:rsid w:val="001A7068"/>
    <w:rsid w:val="001A7323"/>
    <w:rsid w:val="001A76ED"/>
    <w:rsid w:val="001A79BB"/>
    <w:rsid w:val="001A7F8E"/>
    <w:rsid w:val="001B0542"/>
    <w:rsid w:val="001B18FD"/>
    <w:rsid w:val="001B1BD9"/>
    <w:rsid w:val="001B1CEE"/>
    <w:rsid w:val="001B1F47"/>
    <w:rsid w:val="001B2484"/>
    <w:rsid w:val="001B26A4"/>
    <w:rsid w:val="001B3F5A"/>
    <w:rsid w:val="001B42F2"/>
    <w:rsid w:val="001B4830"/>
    <w:rsid w:val="001B4DA5"/>
    <w:rsid w:val="001B6B46"/>
    <w:rsid w:val="001B6EFE"/>
    <w:rsid w:val="001B7662"/>
    <w:rsid w:val="001C06A8"/>
    <w:rsid w:val="001C0F3E"/>
    <w:rsid w:val="001C1767"/>
    <w:rsid w:val="001C1CBB"/>
    <w:rsid w:val="001C240F"/>
    <w:rsid w:val="001C241C"/>
    <w:rsid w:val="001C2436"/>
    <w:rsid w:val="001C24A8"/>
    <w:rsid w:val="001C36CE"/>
    <w:rsid w:val="001C3B2C"/>
    <w:rsid w:val="001C4398"/>
    <w:rsid w:val="001C439B"/>
    <w:rsid w:val="001C491E"/>
    <w:rsid w:val="001C5C98"/>
    <w:rsid w:val="001C6BCF"/>
    <w:rsid w:val="001C6C84"/>
    <w:rsid w:val="001C6F0B"/>
    <w:rsid w:val="001C723A"/>
    <w:rsid w:val="001C7AD2"/>
    <w:rsid w:val="001C7D2A"/>
    <w:rsid w:val="001D0310"/>
    <w:rsid w:val="001D0B1E"/>
    <w:rsid w:val="001D1E5B"/>
    <w:rsid w:val="001D2406"/>
    <w:rsid w:val="001D2498"/>
    <w:rsid w:val="001D27AF"/>
    <w:rsid w:val="001D2B4C"/>
    <w:rsid w:val="001D3A1A"/>
    <w:rsid w:val="001D3A61"/>
    <w:rsid w:val="001D4176"/>
    <w:rsid w:val="001D42EC"/>
    <w:rsid w:val="001D4720"/>
    <w:rsid w:val="001D4981"/>
    <w:rsid w:val="001D4D3A"/>
    <w:rsid w:val="001D5418"/>
    <w:rsid w:val="001D54B6"/>
    <w:rsid w:val="001D5AEF"/>
    <w:rsid w:val="001D6DFF"/>
    <w:rsid w:val="001D7B74"/>
    <w:rsid w:val="001D7B9F"/>
    <w:rsid w:val="001E1196"/>
    <w:rsid w:val="001E1C84"/>
    <w:rsid w:val="001E1DD4"/>
    <w:rsid w:val="001E1E6E"/>
    <w:rsid w:val="001E23EF"/>
    <w:rsid w:val="001E26CD"/>
    <w:rsid w:val="001E39A4"/>
    <w:rsid w:val="001E6B6A"/>
    <w:rsid w:val="001E7116"/>
    <w:rsid w:val="001E71F3"/>
    <w:rsid w:val="001E7323"/>
    <w:rsid w:val="001F019D"/>
    <w:rsid w:val="001F0521"/>
    <w:rsid w:val="001F0755"/>
    <w:rsid w:val="001F0C1F"/>
    <w:rsid w:val="001F115D"/>
    <w:rsid w:val="001F11B6"/>
    <w:rsid w:val="001F138C"/>
    <w:rsid w:val="001F2079"/>
    <w:rsid w:val="001F20E6"/>
    <w:rsid w:val="001F2512"/>
    <w:rsid w:val="001F363C"/>
    <w:rsid w:val="001F3800"/>
    <w:rsid w:val="001F3E66"/>
    <w:rsid w:val="001F4018"/>
    <w:rsid w:val="001F40E2"/>
    <w:rsid w:val="001F43F6"/>
    <w:rsid w:val="001F49F9"/>
    <w:rsid w:val="001F540A"/>
    <w:rsid w:val="001F5C2F"/>
    <w:rsid w:val="001F6163"/>
    <w:rsid w:val="001F769A"/>
    <w:rsid w:val="002012AC"/>
    <w:rsid w:val="00201859"/>
    <w:rsid w:val="00201868"/>
    <w:rsid w:val="00202BC4"/>
    <w:rsid w:val="00203329"/>
    <w:rsid w:val="00204399"/>
    <w:rsid w:val="002043D6"/>
    <w:rsid w:val="002044F6"/>
    <w:rsid w:val="00204AA4"/>
    <w:rsid w:val="00204FD6"/>
    <w:rsid w:val="00205494"/>
    <w:rsid w:val="00205542"/>
    <w:rsid w:val="002058E8"/>
    <w:rsid w:val="00205B19"/>
    <w:rsid w:val="00205C9C"/>
    <w:rsid w:val="00206FBA"/>
    <w:rsid w:val="00207667"/>
    <w:rsid w:val="0020773F"/>
    <w:rsid w:val="002079F1"/>
    <w:rsid w:val="0021068C"/>
    <w:rsid w:val="00210880"/>
    <w:rsid w:val="00210ADF"/>
    <w:rsid w:val="00210CBD"/>
    <w:rsid w:val="00211313"/>
    <w:rsid w:val="00211607"/>
    <w:rsid w:val="00211837"/>
    <w:rsid w:val="00212089"/>
    <w:rsid w:val="00212829"/>
    <w:rsid w:val="00213163"/>
    <w:rsid w:val="002145B2"/>
    <w:rsid w:val="0021489C"/>
    <w:rsid w:val="00214A8D"/>
    <w:rsid w:val="00215360"/>
    <w:rsid w:val="00215C46"/>
    <w:rsid w:val="00217021"/>
    <w:rsid w:val="00217EB5"/>
    <w:rsid w:val="0022018E"/>
    <w:rsid w:val="002201D0"/>
    <w:rsid w:val="00220651"/>
    <w:rsid w:val="0022151F"/>
    <w:rsid w:val="002216FC"/>
    <w:rsid w:val="00221E9F"/>
    <w:rsid w:val="00222589"/>
    <w:rsid w:val="00222A3E"/>
    <w:rsid w:val="00222BD2"/>
    <w:rsid w:val="00222EC7"/>
    <w:rsid w:val="00223543"/>
    <w:rsid w:val="002236AB"/>
    <w:rsid w:val="002249EF"/>
    <w:rsid w:val="00224B69"/>
    <w:rsid w:val="00225B15"/>
    <w:rsid w:val="00225D44"/>
    <w:rsid w:val="00226020"/>
    <w:rsid w:val="00226CCC"/>
    <w:rsid w:val="00226D14"/>
    <w:rsid w:val="00226F2B"/>
    <w:rsid w:val="00227024"/>
    <w:rsid w:val="002300A0"/>
    <w:rsid w:val="002305AA"/>
    <w:rsid w:val="00230F27"/>
    <w:rsid w:val="00231603"/>
    <w:rsid w:val="0023224B"/>
    <w:rsid w:val="0023229E"/>
    <w:rsid w:val="002324EB"/>
    <w:rsid w:val="00232618"/>
    <w:rsid w:val="00232B44"/>
    <w:rsid w:val="0023374D"/>
    <w:rsid w:val="00233775"/>
    <w:rsid w:val="00233E33"/>
    <w:rsid w:val="00234074"/>
    <w:rsid w:val="00235471"/>
    <w:rsid w:val="00235737"/>
    <w:rsid w:val="00235C0A"/>
    <w:rsid w:val="00235DFD"/>
    <w:rsid w:val="0023627C"/>
    <w:rsid w:val="002368ED"/>
    <w:rsid w:val="00236F16"/>
    <w:rsid w:val="0023779F"/>
    <w:rsid w:val="0023784B"/>
    <w:rsid w:val="00237E43"/>
    <w:rsid w:val="002401BC"/>
    <w:rsid w:val="002411A1"/>
    <w:rsid w:val="00241636"/>
    <w:rsid w:val="00241BFA"/>
    <w:rsid w:val="0024294B"/>
    <w:rsid w:val="00242A09"/>
    <w:rsid w:val="00242D90"/>
    <w:rsid w:val="002430B9"/>
    <w:rsid w:val="00243600"/>
    <w:rsid w:val="002442CD"/>
    <w:rsid w:val="00244D99"/>
    <w:rsid w:val="002451F4"/>
    <w:rsid w:val="002456E3"/>
    <w:rsid w:val="0024599D"/>
    <w:rsid w:val="00245A73"/>
    <w:rsid w:val="00245A7A"/>
    <w:rsid w:val="00245AB9"/>
    <w:rsid w:val="00245F0E"/>
    <w:rsid w:val="00245F36"/>
    <w:rsid w:val="002464B9"/>
    <w:rsid w:val="00250016"/>
    <w:rsid w:val="0025023C"/>
    <w:rsid w:val="002504F5"/>
    <w:rsid w:val="00254103"/>
    <w:rsid w:val="0025435B"/>
    <w:rsid w:val="00254370"/>
    <w:rsid w:val="002555E2"/>
    <w:rsid w:val="00255B9A"/>
    <w:rsid w:val="002561E0"/>
    <w:rsid w:val="00256512"/>
    <w:rsid w:val="002567AE"/>
    <w:rsid w:val="00260281"/>
    <w:rsid w:val="0026051C"/>
    <w:rsid w:val="0026063E"/>
    <w:rsid w:val="0026068A"/>
    <w:rsid w:val="00260896"/>
    <w:rsid w:val="00260C84"/>
    <w:rsid w:val="00260D33"/>
    <w:rsid w:val="0026159A"/>
    <w:rsid w:val="00261A10"/>
    <w:rsid w:val="00261A51"/>
    <w:rsid w:val="00262099"/>
    <w:rsid w:val="002621DC"/>
    <w:rsid w:val="00262398"/>
    <w:rsid w:val="002624B9"/>
    <w:rsid w:val="0026294F"/>
    <w:rsid w:val="002629C0"/>
    <w:rsid w:val="0026301C"/>
    <w:rsid w:val="0026311D"/>
    <w:rsid w:val="0026320B"/>
    <w:rsid w:val="00263586"/>
    <w:rsid w:val="002636FB"/>
    <w:rsid w:val="002645A6"/>
    <w:rsid w:val="002647D2"/>
    <w:rsid w:val="00264FA3"/>
    <w:rsid w:val="002651E1"/>
    <w:rsid w:val="00265AB7"/>
    <w:rsid w:val="00265ECA"/>
    <w:rsid w:val="002661CB"/>
    <w:rsid w:val="002663E5"/>
    <w:rsid w:val="00267EBB"/>
    <w:rsid w:val="00270FE3"/>
    <w:rsid w:val="00271034"/>
    <w:rsid w:val="002710EF"/>
    <w:rsid w:val="00271198"/>
    <w:rsid w:val="002716E9"/>
    <w:rsid w:val="00272423"/>
    <w:rsid w:val="00272ADC"/>
    <w:rsid w:val="00272AE7"/>
    <w:rsid w:val="00272CE7"/>
    <w:rsid w:val="002731DB"/>
    <w:rsid w:val="00274297"/>
    <w:rsid w:val="0027430F"/>
    <w:rsid w:val="00275016"/>
    <w:rsid w:val="0027505A"/>
    <w:rsid w:val="00275336"/>
    <w:rsid w:val="0027546F"/>
    <w:rsid w:val="00275544"/>
    <w:rsid w:val="00275A59"/>
    <w:rsid w:val="00275C5C"/>
    <w:rsid w:val="002771BE"/>
    <w:rsid w:val="00277468"/>
    <w:rsid w:val="00277BAC"/>
    <w:rsid w:val="002800B1"/>
    <w:rsid w:val="0028072B"/>
    <w:rsid w:val="00280964"/>
    <w:rsid w:val="002810F0"/>
    <w:rsid w:val="00281487"/>
    <w:rsid w:val="002820A2"/>
    <w:rsid w:val="002827ED"/>
    <w:rsid w:val="00283785"/>
    <w:rsid w:val="002838C9"/>
    <w:rsid w:val="00283E73"/>
    <w:rsid w:val="00284936"/>
    <w:rsid w:val="00284B49"/>
    <w:rsid w:val="00284BD5"/>
    <w:rsid w:val="002859BE"/>
    <w:rsid w:val="00285ED4"/>
    <w:rsid w:val="00286BB6"/>
    <w:rsid w:val="0029026B"/>
    <w:rsid w:val="002903C0"/>
    <w:rsid w:val="00291AA5"/>
    <w:rsid w:val="00291C99"/>
    <w:rsid w:val="00292BAA"/>
    <w:rsid w:val="00292CC0"/>
    <w:rsid w:val="0029355E"/>
    <w:rsid w:val="00293AB4"/>
    <w:rsid w:val="00293F2D"/>
    <w:rsid w:val="002940A2"/>
    <w:rsid w:val="0029444B"/>
    <w:rsid w:val="002947FE"/>
    <w:rsid w:val="00294EC1"/>
    <w:rsid w:val="002952D6"/>
    <w:rsid w:val="002954B4"/>
    <w:rsid w:val="00295789"/>
    <w:rsid w:val="00295922"/>
    <w:rsid w:val="00295C47"/>
    <w:rsid w:val="00297185"/>
    <w:rsid w:val="00297B16"/>
    <w:rsid w:val="002A00A5"/>
    <w:rsid w:val="002A0AB1"/>
    <w:rsid w:val="002A0C06"/>
    <w:rsid w:val="002A1164"/>
    <w:rsid w:val="002A1174"/>
    <w:rsid w:val="002A14E2"/>
    <w:rsid w:val="002A19F8"/>
    <w:rsid w:val="002A1F70"/>
    <w:rsid w:val="002A2649"/>
    <w:rsid w:val="002A267C"/>
    <w:rsid w:val="002A269B"/>
    <w:rsid w:val="002A30E7"/>
    <w:rsid w:val="002A329E"/>
    <w:rsid w:val="002A3636"/>
    <w:rsid w:val="002A3DC0"/>
    <w:rsid w:val="002A3FCC"/>
    <w:rsid w:val="002A4212"/>
    <w:rsid w:val="002A4AB3"/>
    <w:rsid w:val="002A599A"/>
    <w:rsid w:val="002A62B9"/>
    <w:rsid w:val="002A63D2"/>
    <w:rsid w:val="002A7291"/>
    <w:rsid w:val="002B01BA"/>
    <w:rsid w:val="002B03DC"/>
    <w:rsid w:val="002B0BE0"/>
    <w:rsid w:val="002B0D9F"/>
    <w:rsid w:val="002B0DD2"/>
    <w:rsid w:val="002B0E9C"/>
    <w:rsid w:val="002B1191"/>
    <w:rsid w:val="002B1E20"/>
    <w:rsid w:val="002B292D"/>
    <w:rsid w:val="002B2B9E"/>
    <w:rsid w:val="002B3613"/>
    <w:rsid w:val="002B3B3B"/>
    <w:rsid w:val="002B4194"/>
    <w:rsid w:val="002B4493"/>
    <w:rsid w:val="002B4C61"/>
    <w:rsid w:val="002B4C77"/>
    <w:rsid w:val="002B5083"/>
    <w:rsid w:val="002B50CE"/>
    <w:rsid w:val="002B513D"/>
    <w:rsid w:val="002B5563"/>
    <w:rsid w:val="002B5585"/>
    <w:rsid w:val="002B59AE"/>
    <w:rsid w:val="002C15EF"/>
    <w:rsid w:val="002C1CE2"/>
    <w:rsid w:val="002C1D65"/>
    <w:rsid w:val="002C22D3"/>
    <w:rsid w:val="002C2E91"/>
    <w:rsid w:val="002C2F87"/>
    <w:rsid w:val="002C3356"/>
    <w:rsid w:val="002C3365"/>
    <w:rsid w:val="002C4376"/>
    <w:rsid w:val="002C48C7"/>
    <w:rsid w:val="002C4B60"/>
    <w:rsid w:val="002C5047"/>
    <w:rsid w:val="002C541F"/>
    <w:rsid w:val="002C5649"/>
    <w:rsid w:val="002C5C2D"/>
    <w:rsid w:val="002C60E6"/>
    <w:rsid w:val="002C6999"/>
    <w:rsid w:val="002C791B"/>
    <w:rsid w:val="002D047D"/>
    <w:rsid w:val="002D1B6E"/>
    <w:rsid w:val="002D1BB5"/>
    <w:rsid w:val="002D2334"/>
    <w:rsid w:val="002D3D05"/>
    <w:rsid w:val="002D448F"/>
    <w:rsid w:val="002D44FC"/>
    <w:rsid w:val="002D457C"/>
    <w:rsid w:val="002D47D0"/>
    <w:rsid w:val="002D4EA0"/>
    <w:rsid w:val="002D5C55"/>
    <w:rsid w:val="002D63A1"/>
    <w:rsid w:val="002D6BA9"/>
    <w:rsid w:val="002D6C46"/>
    <w:rsid w:val="002D76EA"/>
    <w:rsid w:val="002D7AE2"/>
    <w:rsid w:val="002E0034"/>
    <w:rsid w:val="002E12FA"/>
    <w:rsid w:val="002E19B8"/>
    <w:rsid w:val="002E1B3A"/>
    <w:rsid w:val="002E1EB5"/>
    <w:rsid w:val="002E1EF1"/>
    <w:rsid w:val="002E23B2"/>
    <w:rsid w:val="002E254C"/>
    <w:rsid w:val="002E34A8"/>
    <w:rsid w:val="002E39FF"/>
    <w:rsid w:val="002E46CC"/>
    <w:rsid w:val="002E4F30"/>
    <w:rsid w:val="002E5443"/>
    <w:rsid w:val="002E5FAB"/>
    <w:rsid w:val="002E60EC"/>
    <w:rsid w:val="002E6A79"/>
    <w:rsid w:val="002E7425"/>
    <w:rsid w:val="002E762A"/>
    <w:rsid w:val="002E7EEE"/>
    <w:rsid w:val="002E7F41"/>
    <w:rsid w:val="002F0270"/>
    <w:rsid w:val="002F083F"/>
    <w:rsid w:val="002F08A6"/>
    <w:rsid w:val="002F090F"/>
    <w:rsid w:val="002F2917"/>
    <w:rsid w:val="002F3093"/>
    <w:rsid w:val="002F3195"/>
    <w:rsid w:val="002F37E0"/>
    <w:rsid w:val="002F398F"/>
    <w:rsid w:val="002F3B95"/>
    <w:rsid w:val="002F3BE4"/>
    <w:rsid w:val="002F4574"/>
    <w:rsid w:val="002F4B99"/>
    <w:rsid w:val="002F51CA"/>
    <w:rsid w:val="002F520C"/>
    <w:rsid w:val="002F5538"/>
    <w:rsid w:val="002F626A"/>
    <w:rsid w:val="002F6A1C"/>
    <w:rsid w:val="002F6BD8"/>
    <w:rsid w:val="002F7AAF"/>
    <w:rsid w:val="003001D0"/>
    <w:rsid w:val="00300A7D"/>
    <w:rsid w:val="00301C52"/>
    <w:rsid w:val="00302ADA"/>
    <w:rsid w:val="00304334"/>
    <w:rsid w:val="00305295"/>
    <w:rsid w:val="00305D82"/>
    <w:rsid w:val="00305E20"/>
    <w:rsid w:val="003061A4"/>
    <w:rsid w:val="003066EE"/>
    <w:rsid w:val="00306934"/>
    <w:rsid w:val="003076C6"/>
    <w:rsid w:val="00307E42"/>
    <w:rsid w:val="00310556"/>
    <w:rsid w:val="003117BE"/>
    <w:rsid w:val="00311A0A"/>
    <w:rsid w:val="00311A7A"/>
    <w:rsid w:val="00311DD1"/>
    <w:rsid w:val="00312781"/>
    <w:rsid w:val="0031285E"/>
    <w:rsid w:val="0031326E"/>
    <w:rsid w:val="00314208"/>
    <w:rsid w:val="00314E9F"/>
    <w:rsid w:val="00315310"/>
    <w:rsid w:val="00317932"/>
    <w:rsid w:val="003213A1"/>
    <w:rsid w:val="003213D7"/>
    <w:rsid w:val="0032189A"/>
    <w:rsid w:val="00321FED"/>
    <w:rsid w:val="00322169"/>
    <w:rsid w:val="003221CE"/>
    <w:rsid w:val="00322305"/>
    <w:rsid w:val="00322F8F"/>
    <w:rsid w:val="00323FBA"/>
    <w:rsid w:val="00324448"/>
    <w:rsid w:val="003244F0"/>
    <w:rsid w:val="00324B6E"/>
    <w:rsid w:val="00325282"/>
    <w:rsid w:val="003254A0"/>
    <w:rsid w:val="00325FB9"/>
    <w:rsid w:val="00326A94"/>
    <w:rsid w:val="00327BB8"/>
    <w:rsid w:val="003302E5"/>
    <w:rsid w:val="003321CD"/>
    <w:rsid w:val="003322F5"/>
    <w:rsid w:val="00332B81"/>
    <w:rsid w:val="00332CB0"/>
    <w:rsid w:val="00332D87"/>
    <w:rsid w:val="00333A98"/>
    <w:rsid w:val="00333B49"/>
    <w:rsid w:val="00333C4A"/>
    <w:rsid w:val="00333FBF"/>
    <w:rsid w:val="00334F8B"/>
    <w:rsid w:val="00335E1F"/>
    <w:rsid w:val="00336177"/>
    <w:rsid w:val="003365DD"/>
    <w:rsid w:val="00336651"/>
    <w:rsid w:val="0033681E"/>
    <w:rsid w:val="003370F1"/>
    <w:rsid w:val="003373E0"/>
    <w:rsid w:val="00337594"/>
    <w:rsid w:val="00337758"/>
    <w:rsid w:val="00337B36"/>
    <w:rsid w:val="00337CF2"/>
    <w:rsid w:val="00337F98"/>
    <w:rsid w:val="00340974"/>
    <w:rsid w:val="00340AD5"/>
    <w:rsid w:val="00341C63"/>
    <w:rsid w:val="00341FF8"/>
    <w:rsid w:val="00342166"/>
    <w:rsid w:val="00342F73"/>
    <w:rsid w:val="00343097"/>
    <w:rsid w:val="00343B8E"/>
    <w:rsid w:val="0034456B"/>
    <w:rsid w:val="0034571A"/>
    <w:rsid w:val="00346119"/>
    <w:rsid w:val="0034639B"/>
    <w:rsid w:val="0035095F"/>
    <w:rsid w:val="0035121F"/>
    <w:rsid w:val="003512CF"/>
    <w:rsid w:val="00351EE9"/>
    <w:rsid w:val="00352EA5"/>
    <w:rsid w:val="00353020"/>
    <w:rsid w:val="003530E5"/>
    <w:rsid w:val="00353DC9"/>
    <w:rsid w:val="00355898"/>
    <w:rsid w:val="0035640F"/>
    <w:rsid w:val="0035649C"/>
    <w:rsid w:val="00356842"/>
    <w:rsid w:val="003569CA"/>
    <w:rsid w:val="003579C7"/>
    <w:rsid w:val="00360421"/>
    <w:rsid w:val="003604C1"/>
    <w:rsid w:val="00360F81"/>
    <w:rsid w:val="00361090"/>
    <w:rsid w:val="0036142A"/>
    <w:rsid w:val="003616D4"/>
    <w:rsid w:val="00361E22"/>
    <w:rsid w:val="00364E4B"/>
    <w:rsid w:val="003651E3"/>
    <w:rsid w:val="0036618C"/>
    <w:rsid w:val="00366585"/>
    <w:rsid w:val="00366611"/>
    <w:rsid w:val="00366756"/>
    <w:rsid w:val="00366BDF"/>
    <w:rsid w:val="003679B5"/>
    <w:rsid w:val="00367A73"/>
    <w:rsid w:val="00367DF4"/>
    <w:rsid w:val="003706B2"/>
    <w:rsid w:val="003728FE"/>
    <w:rsid w:val="00373192"/>
    <w:rsid w:val="00373F9E"/>
    <w:rsid w:val="0037404C"/>
    <w:rsid w:val="00374778"/>
    <w:rsid w:val="0037497C"/>
    <w:rsid w:val="00374A24"/>
    <w:rsid w:val="00374EF3"/>
    <w:rsid w:val="00374F97"/>
    <w:rsid w:val="00375805"/>
    <w:rsid w:val="00375B92"/>
    <w:rsid w:val="00375FD1"/>
    <w:rsid w:val="003769FD"/>
    <w:rsid w:val="00376EB6"/>
    <w:rsid w:val="003771B0"/>
    <w:rsid w:val="00377B0B"/>
    <w:rsid w:val="00377DDC"/>
    <w:rsid w:val="00381005"/>
    <w:rsid w:val="0038105B"/>
    <w:rsid w:val="0038108B"/>
    <w:rsid w:val="00381F74"/>
    <w:rsid w:val="003820DC"/>
    <w:rsid w:val="00382A00"/>
    <w:rsid w:val="00382F32"/>
    <w:rsid w:val="00382F3D"/>
    <w:rsid w:val="00383531"/>
    <w:rsid w:val="0038361C"/>
    <w:rsid w:val="00383634"/>
    <w:rsid w:val="00383B68"/>
    <w:rsid w:val="00383BA2"/>
    <w:rsid w:val="003849C0"/>
    <w:rsid w:val="00384B36"/>
    <w:rsid w:val="0038761E"/>
    <w:rsid w:val="00387B41"/>
    <w:rsid w:val="0039013E"/>
    <w:rsid w:val="00390A3C"/>
    <w:rsid w:val="00391A97"/>
    <w:rsid w:val="0039255F"/>
    <w:rsid w:val="00392C19"/>
    <w:rsid w:val="0039320E"/>
    <w:rsid w:val="003937F8"/>
    <w:rsid w:val="00393A99"/>
    <w:rsid w:val="00393CA7"/>
    <w:rsid w:val="00393D36"/>
    <w:rsid w:val="0039510E"/>
    <w:rsid w:val="003954B2"/>
    <w:rsid w:val="00395C54"/>
    <w:rsid w:val="00396380"/>
    <w:rsid w:val="00397404"/>
    <w:rsid w:val="003975C8"/>
    <w:rsid w:val="003A0EE8"/>
    <w:rsid w:val="003A0F56"/>
    <w:rsid w:val="003A0FBA"/>
    <w:rsid w:val="003A10E4"/>
    <w:rsid w:val="003A19D5"/>
    <w:rsid w:val="003A23F3"/>
    <w:rsid w:val="003A2853"/>
    <w:rsid w:val="003A2D57"/>
    <w:rsid w:val="003A3BF5"/>
    <w:rsid w:val="003A3F12"/>
    <w:rsid w:val="003A53D3"/>
    <w:rsid w:val="003A6796"/>
    <w:rsid w:val="003A6902"/>
    <w:rsid w:val="003A6B51"/>
    <w:rsid w:val="003A6DE4"/>
    <w:rsid w:val="003A701B"/>
    <w:rsid w:val="003A70A7"/>
    <w:rsid w:val="003B04F1"/>
    <w:rsid w:val="003B0601"/>
    <w:rsid w:val="003B0E0A"/>
    <w:rsid w:val="003B113A"/>
    <w:rsid w:val="003B1EBF"/>
    <w:rsid w:val="003B323A"/>
    <w:rsid w:val="003B39F8"/>
    <w:rsid w:val="003B3B19"/>
    <w:rsid w:val="003B3C52"/>
    <w:rsid w:val="003B3F79"/>
    <w:rsid w:val="003B461F"/>
    <w:rsid w:val="003B464B"/>
    <w:rsid w:val="003B5AAE"/>
    <w:rsid w:val="003B5B4A"/>
    <w:rsid w:val="003B67A8"/>
    <w:rsid w:val="003B6E96"/>
    <w:rsid w:val="003B72A0"/>
    <w:rsid w:val="003B72FE"/>
    <w:rsid w:val="003B7FC9"/>
    <w:rsid w:val="003C0036"/>
    <w:rsid w:val="003C0248"/>
    <w:rsid w:val="003C078F"/>
    <w:rsid w:val="003C140C"/>
    <w:rsid w:val="003C243B"/>
    <w:rsid w:val="003C26E4"/>
    <w:rsid w:val="003C2AAB"/>
    <w:rsid w:val="003C403A"/>
    <w:rsid w:val="003C40FF"/>
    <w:rsid w:val="003C5FA0"/>
    <w:rsid w:val="003C6724"/>
    <w:rsid w:val="003C6844"/>
    <w:rsid w:val="003C6DB2"/>
    <w:rsid w:val="003C7C1C"/>
    <w:rsid w:val="003D276A"/>
    <w:rsid w:val="003D31D5"/>
    <w:rsid w:val="003D36B9"/>
    <w:rsid w:val="003D3CB5"/>
    <w:rsid w:val="003D54EC"/>
    <w:rsid w:val="003D5D52"/>
    <w:rsid w:val="003D6188"/>
    <w:rsid w:val="003D64B7"/>
    <w:rsid w:val="003D68D8"/>
    <w:rsid w:val="003D6F5C"/>
    <w:rsid w:val="003D7278"/>
    <w:rsid w:val="003D7CCD"/>
    <w:rsid w:val="003D7EE8"/>
    <w:rsid w:val="003E05D1"/>
    <w:rsid w:val="003E1394"/>
    <w:rsid w:val="003E1A5A"/>
    <w:rsid w:val="003E1FD4"/>
    <w:rsid w:val="003E2724"/>
    <w:rsid w:val="003E2913"/>
    <w:rsid w:val="003E2A73"/>
    <w:rsid w:val="003E2ABE"/>
    <w:rsid w:val="003E3B12"/>
    <w:rsid w:val="003E3EA1"/>
    <w:rsid w:val="003E4340"/>
    <w:rsid w:val="003E4556"/>
    <w:rsid w:val="003E46A0"/>
    <w:rsid w:val="003E4A10"/>
    <w:rsid w:val="003E4B5D"/>
    <w:rsid w:val="003E4D15"/>
    <w:rsid w:val="003E5108"/>
    <w:rsid w:val="003E5638"/>
    <w:rsid w:val="003E56D8"/>
    <w:rsid w:val="003E69AC"/>
    <w:rsid w:val="003E6E0A"/>
    <w:rsid w:val="003E74AF"/>
    <w:rsid w:val="003F073E"/>
    <w:rsid w:val="003F196F"/>
    <w:rsid w:val="003F1BF1"/>
    <w:rsid w:val="003F29B0"/>
    <w:rsid w:val="003F2C34"/>
    <w:rsid w:val="003F372D"/>
    <w:rsid w:val="003F4701"/>
    <w:rsid w:val="003F487B"/>
    <w:rsid w:val="003F4894"/>
    <w:rsid w:val="003F4AE9"/>
    <w:rsid w:val="003F4E35"/>
    <w:rsid w:val="003F50E8"/>
    <w:rsid w:val="003F52C5"/>
    <w:rsid w:val="003F69D3"/>
    <w:rsid w:val="003F6E98"/>
    <w:rsid w:val="003F7452"/>
    <w:rsid w:val="003F79B5"/>
    <w:rsid w:val="003F7BCE"/>
    <w:rsid w:val="00400455"/>
    <w:rsid w:val="0040097B"/>
    <w:rsid w:val="00401D70"/>
    <w:rsid w:val="004022B4"/>
    <w:rsid w:val="0040241B"/>
    <w:rsid w:val="00403452"/>
    <w:rsid w:val="00403456"/>
    <w:rsid w:val="00403581"/>
    <w:rsid w:val="00403C8B"/>
    <w:rsid w:val="00403DDB"/>
    <w:rsid w:val="004040AD"/>
    <w:rsid w:val="00404539"/>
    <w:rsid w:val="00404E9F"/>
    <w:rsid w:val="004053F7"/>
    <w:rsid w:val="00406721"/>
    <w:rsid w:val="004069B9"/>
    <w:rsid w:val="00406F08"/>
    <w:rsid w:val="004077FE"/>
    <w:rsid w:val="00410E68"/>
    <w:rsid w:val="004116DE"/>
    <w:rsid w:val="004119F7"/>
    <w:rsid w:val="00411C69"/>
    <w:rsid w:val="00412152"/>
    <w:rsid w:val="0041324D"/>
    <w:rsid w:val="0041351F"/>
    <w:rsid w:val="004145E8"/>
    <w:rsid w:val="004149E1"/>
    <w:rsid w:val="00415486"/>
    <w:rsid w:val="004156E3"/>
    <w:rsid w:val="0041690F"/>
    <w:rsid w:val="00416E84"/>
    <w:rsid w:val="004177E6"/>
    <w:rsid w:val="004178CA"/>
    <w:rsid w:val="00417D4C"/>
    <w:rsid w:val="0042018D"/>
    <w:rsid w:val="004216F2"/>
    <w:rsid w:val="0042216D"/>
    <w:rsid w:val="00422645"/>
    <w:rsid w:val="00422BB5"/>
    <w:rsid w:val="00423288"/>
    <w:rsid w:val="0042344E"/>
    <w:rsid w:val="00424497"/>
    <w:rsid w:val="00424887"/>
    <w:rsid w:val="00424A84"/>
    <w:rsid w:val="00424D62"/>
    <w:rsid w:val="004253A6"/>
    <w:rsid w:val="004258B2"/>
    <w:rsid w:val="00425BE3"/>
    <w:rsid w:val="00426326"/>
    <w:rsid w:val="00427E68"/>
    <w:rsid w:val="0043024F"/>
    <w:rsid w:val="004302EE"/>
    <w:rsid w:val="00430358"/>
    <w:rsid w:val="00430B14"/>
    <w:rsid w:val="00430FE1"/>
    <w:rsid w:val="004310F7"/>
    <w:rsid w:val="004319AC"/>
    <w:rsid w:val="004322C7"/>
    <w:rsid w:val="00432CA3"/>
    <w:rsid w:val="00432E3C"/>
    <w:rsid w:val="0043314A"/>
    <w:rsid w:val="00433499"/>
    <w:rsid w:val="00433985"/>
    <w:rsid w:val="00433CA8"/>
    <w:rsid w:val="00433D81"/>
    <w:rsid w:val="00434396"/>
    <w:rsid w:val="00434E1F"/>
    <w:rsid w:val="004351B9"/>
    <w:rsid w:val="0043540B"/>
    <w:rsid w:val="004354A7"/>
    <w:rsid w:val="00436801"/>
    <w:rsid w:val="00436EA7"/>
    <w:rsid w:val="00437016"/>
    <w:rsid w:val="004374B8"/>
    <w:rsid w:val="0043786A"/>
    <w:rsid w:val="00437961"/>
    <w:rsid w:val="00437D8E"/>
    <w:rsid w:val="00437E4B"/>
    <w:rsid w:val="0044018E"/>
    <w:rsid w:val="004405F5"/>
    <w:rsid w:val="004406C9"/>
    <w:rsid w:val="00441883"/>
    <w:rsid w:val="00441AC1"/>
    <w:rsid w:val="00441BDA"/>
    <w:rsid w:val="00441C7F"/>
    <w:rsid w:val="00442C1F"/>
    <w:rsid w:val="004443BD"/>
    <w:rsid w:val="00444E12"/>
    <w:rsid w:val="004453E4"/>
    <w:rsid w:val="00445619"/>
    <w:rsid w:val="00445DCB"/>
    <w:rsid w:val="004469D0"/>
    <w:rsid w:val="004469F3"/>
    <w:rsid w:val="00446C6E"/>
    <w:rsid w:val="00447C29"/>
    <w:rsid w:val="00452045"/>
    <w:rsid w:val="004523A5"/>
    <w:rsid w:val="00452D69"/>
    <w:rsid w:val="00452E21"/>
    <w:rsid w:val="0045432B"/>
    <w:rsid w:val="004545E7"/>
    <w:rsid w:val="004551DE"/>
    <w:rsid w:val="00455478"/>
    <w:rsid w:val="00456237"/>
    <w:rsid w:val="004563BB"/>
    <w:rsid w:val="00457BAC"/>
    <w:rsid w:val="00457E66"/>
    <w:rsid w:val="00457FB5"/>
    <w:rsid w:val="0046023B"/>
    <w:rsid w:val="00460899"/>
    <w:rsid w:val="00460B3B"/>
    <w:rsid w:val="00460F72"/>
    <w:rsid w:val="004612AF"/>
    <w:rsid w:val="0046135D"/>
    <w:rsid w:val="004617D0"/>
    <w:rsid w:val="00461A73"/>
    <w:rsid w:val="00461FAB"/>
    <w:rsid w:val="00462552"/>
    <w:rsid w:val="00462D5C"/>
    <w:rsid w:val="004639BB"/>
    <w:rsid w:val="004641D0"/>
    <w:rsid w:val="004642F9"/>
    <w:rsid w:val="004645A8"/>
    <w:rsid w:val="004646A0"/>
    <w:rsid w:val="00464B42"/>
    <w:rsid w:val="00464B7D"/>
    <w:rsid w:val="0046513C"/>
    <w:rsid w:val="00465E2E"/>
    <w:rsid w:val="00465ED9"/>
    <w:rsid w:val="0046698C"/>
    <w:rsid w:val="00466BD4"/>
    <w:rsid w:val="00466CEE"/>
    <w:rsid w:val="0046760B"/>
    <w:rsid w:val="004677A2"/>
    <w:rsid w:val="00467D96"/>
    <w:rsid w:val="00470142"/>
    <w:rsid w:val="004706F4"/>
    <w:rsid w:val="00470856"/>
    <w:rsid w:val="0047118D"/>
    <w:rsid w:val="00471267"/>
    <w:rsid w:val="00471DA1"/>
    <w:rsid w:val="00471DE2"/>
    <w:rsid w:val="00472900"/>
    <w:rsid w:val="00472B5D"/>
    <w:rsid w:val="00472EE4"/>
    <w:rsid w:val="0047334F"/>
    <w:rsid w:val="0047364E"/>
    <w:rsid w:val="00474850"/>
    <w:rsid w:val="00474C2F"/>
    <w:rsid w:val="00474D37"/>
    <w:rsid w:val="00475483"/>
    <w:rsid w:val="004754C1"/>
    <w:rsid w:val="00475B4D"/>
    <w:rsid w:val="00476B5E"/>
    <w:rsid w:val="00476B75"/>
    <w:rsid w:val="004771CA"/>
    <w:rsid w:val="004773EE"/>
    <w:rsid w:val="004775EC"/>
    <w:rsid w:val="0047763F"/>
    <w:rsid w:val="004776C6"/>
    <w:rsid w:val="00477F3F"/>
    <w:rsid w:val="00480A61"/>
    <w:rsid w:val="00480CA6"/>
    <w:rsid w:val="00481875"/>
    <w:rsid w:val="00481F99"/>
    <w:rsid w:val="0048262B"/>
    <w:rsid w:val="00482AE9"/>
    <w:rsid w:val="004834B3"/>
    <w:rsid w:val="004839BE"/>
    <w:rsid w:val="00483C3A"/>
    <w:rsid w:val="00484D22"/>
    <w:rsid w:val="0048547B"/>
    <w:rsid w:val="0048562D"/>
    <w:rsid w:val="00486E4B"/>
    <w:rsid w:val="004872C0"/>
    <w:rsid w:val="004872CE"/>
    <w:rsid w:val="00487373"/>
    <w:rsid w:val="004879E2"/>
    <w:rsid w:val="00487A66"/>
    <w:rsid w:val="004900D9"/>
    <w:rsid w:val="004903DA"/>
    <w:rsid w:val="00490A04"/>
    <w:rsid w:val="00490AA7"/>
    <w:rsid w:val="00490D6B"/>
    <w:rsid w:val="00491381"/>
    <w:rsid w:val="00491949"/>
    <w:rsid w:val="00491B92"/>
    <w:rsid w:val="00491CB2"/>
    <w:rsid w:val="00492233"/>
    <w:rsid w:val="004922E6"/>
    <w:rsid w:val="00492353"/>
    <w:rsid w:val="00492390"/>
    <w:rsid w:val="00492568"/>
    <w:rsid w:val="0049317C"/>
    <w:rsid w:val="0049328A"/>
    <w:rsid w:val="0049445E"/>
    <w:rsid w:val="00494463"/>
    <w:rsid w:val="00494A2F"/>
    <w:rsid w:val="00495F23"/>
    <w:rsid w:val="004965BA"/>
    <w:rsid w:val="004967BD"/>
    <w:rsid w:val="00496BD6"/>
    <w:rsid w:val="00496E2B"/>
    <w:rsid w:val="00497028"/>
    <w:rsid w:val="00497F75"/>
    <w:rsid w:val="00497FBE"/>
    <w:rsid w:val="00497FE0"/>
    <w:rsid w:val="004A040C"/>
    <w:rsid w:val="004A1571"/>
    <w:rsid w:val="004A22E2"/>
    <w:rsid w:val="004A2A03"/>
    <w:rsid w:val="004A307D"/>
    <w:rsid w:val="004A3483"/>
    <w:rsid w:val="004A4166"/>
    <w:rsid w:val="004A4400"/>
    <w:rsid w:val="004A4E1E"/>
    <w:rsid w:val="004A5050"/>
    <w:rsid w:val="004A6AD2"/>
    <w:rsid w:val="004A714F"/>
    <w:rsid w:val="004A746C"/>
    <w:rsid w:val="004A7943"/>
    <w:rsid w:val="004A79F2"/>
    <w:rsid w:val="004A7B44"/>
    <w:rsid w:val="004A7BB4"/>
    <w:rsid w:val="004A7BDF"/>
    <w:rsid w:val="004A7EFE"/>
    <w:rsid w:val="004B0498"/>
    <w:rsid w:val="004B04D6"/>
    <w:rsid w:val="004B06B2"/>
    <w:rsid w:val="004B0849"/>
    <w:rsid w:val="004B0A69"/>
    <w:rsid w:val="004B0CCC"/>
    <w:rsid w:val="004B1293"/>
    <w:rsid w:val="004B1815"/>
    <w:rsid w:val="004B2254"/>
    <w:rsid w:val="004B2CD4"/>
    <w:rsid w:val="004B368D"/>
    <w:rsid w:val="004B37CB"/>
    <w:rsid w:val="004B431F"/>
    <w:rsid w:val="004B447E"/>
    <w:rsid w:val="004B4533"/>
    <w:rsid w:val="004B4D9F"/>
    <w:rsid w:val="004B5703"/>
    <w:rsid w:val="004B68CC"/>
    <w:rsid w:val="004B6A3A"/>
    <w:rsid w:val="004B6BEB"/>
    <w:rsid w:val="004B7F4E"/>
    <w:rsid w:val="004C017D"/>
    <w:rsid w:val="004C1AF0"/>
    <w:rsid w:val="004C1ED6"/>
    <w:rsid w:val="004C29AB"/>
    <w:rsid w:val="004C3B4A"/>
    <w:rsid w:val="004C4193"/>
    <w:rsid w:val="004C42EA"/>
    <w:rsid w:val="004C4DD5"/>
    <w:rsid w:val="004C509A"/>
    <w:rsid w:val="004C54A2"/>
    <w:rsid w:val="004C6391"/>
    <w:rsid w:val="004C659A"/>
    <w:rsid w:val="004C6B9E"/>
    <w:rsid w:val="004C6ECA"/>
    <w:rsid w:val="004C6F14"/>
    <w:rsid w:val="004C7C4E"/>
    <w:rsid w:val="004D0047"/>
    <w:rsid w:val="004D0142"/>
    <w:rsid w:val="004D069B"/>
    <w:rsid w:val="004D0A4B"/>
    <w:rsid w:val="004D0C1A"/>
    <w:rsid w:val="004D2369"/>
    <w:rsid w:val="004D2567"/>
    <w:rsid w:val="004D2641"/>
    <w:rsid w:val="004D26B7"/>
    <w:rsid w:val="004D3EC9"/>
    <w:rsid w:val="004D401B"/>
    <w:rsid w:val="004D438D"/>
    <w:rsid w:val="004D44B9"/>
    <w:rsid w:val="004D4F7C"/>
    <w:rsid w:val="004D4F82"/>
    <w:rsid w:val="004D5124"/>
    <w:rsid w:val="004D513C"/>
    <w:rsid w:val="004D51DC"/>
    <w:rsid w:val="004D5CE5"/>
    <w:rsid w:val="004D5D77"/>
    <w:rsid w:val="004D5EC1"/>
    <w:rsid w:val="004D69A1"/>
    <w:rsid w:val="004D6E47"/>
    <w:rsid w:val="004D6F82"/>
    <w:rsid w:val="004D704C"/>
    <w:rsid w:val="004D7C9A"/>
    <w:rsid w:val="004D7FD6"/>
    <w:rsid w:val="004E0471"/>
    <w:rsid w:val="004E0904"/>
    <w:rsid w:val="004E1006"/>
    <w:rsid w:val="004E15DE"/>
    <w:rsid w:val="004E1FB7"/>
    <w:rsid w:val="004E2882"/>
    <w:rsid w:val="004E2F57"/>
    <w:rsid w:val="004E3222"/>
    <w:rsid w:val="004E3706"/>
    <w:rsid w:val="004E4D47"/>
    <w:rsid w:val="004E5557"/>
    <w:rsid w:val="004E5A52"/>
    <w:rsid w:val="004E5EB5"/>
    <w:rsid w:val="004E5F24"/>
    <w:rsid w:val="004E6352"/>
    <w:rsid w:val="004E74B3"/>
    <w:rsid w:val="004E7E98"/>
    <w:rsid w:val="004F0307"/>
    <w:rsid w:val="004F0B75"/>
    <w:rsid w:val="004F0C93"/>
    <w:rsid w:val="004F1C40"/>
    <w:rsid w:val="004F1CC8"/>
    <w:rsid w:val="004F2166"/>
    <w:rsid w:val="004F2708"/>
    <w:rsid w:val="004F3F13"/>
    <w:rsid w:val="004F5180"/>
    <w:rsid w:val="004F55D1"/>
    <w:rsid w:val="004F6009"/>
    <w:rsid w:val="004F6390"/>
    <w:rsid w:val="004F778C"/>
    <w:rsid w:val="004F7CAF"/>
    <w:rsid w:val="005016A4"/>
    <w:rsid w:val="005018DD"/>
    <w:rsid w:val="00503B32"/>
    <w:rsid w:val="005045EE"/>
    <w:rsid w:val="005046B5"/>
    <w:rsid w:val="00504976"/>
    <w:rsid w:val="00505300"/>
    <w:rsid w:val="005053C0"/>
    <w:rsid w:val="00505566"/>
    <w:rsid w:val="005057A5"/>
    <w:rsid w:val="005061A4"/>
    <w:rsid w:val="00506BA4"/>
    <w:rsid w:val="00506D2A"/>
    <w:rsid w:val="005075F2"/>
    <w:rsid w:val="00510351"/>
    <w:rsid w:val="0051057D"/>
    <w:rsid w:val="005106C8"/>
    <w:rsid w:val="00510F9F"/>
    <w:rsid w:val="00511182"/>
    <w:rsid w:val="005119E6"/>
    <w:rsid w:val="00512284"/>
    <w:rsid w:val="0051255D"/>
    <w:rsid w:val="00512705"/>
    <w:rsid w:val="00512A25"/>
    <w:rsid w:val="00512CB4"/>
    <w:rsid w:val="005134FD"/>
    <w:rsid w:val="00513968"/>
    <w:rsid w:val="00513B2A"/>
    <w:rsid w:val="00513C4A"/>
    <w:rsid w:val="0051410C"/>
    <w:rsid w:val="005144BD"/>
    <w:rsid w:val="0051461C"/>
    <w:rsid w:val="0051471A"/>
    <w:rsid w:val="005157A2"/>
    <w:rsid w:val="00515E07"/>
    <w:rsid w:val="0051644B"/>
    <w:rsid w:val="0051662C"/>
    <w:rsid w:val="00516AB2"/>
    <w:rsid w:val="00517CBF"/>
    <w:rsid w:val="00520451"/>
    <w:rsid w:val="005204A1"/>
    <w:rsid w:val="00520723"/>
    <w:rsid w:val="00521081"/>
    <w:rsid w:val="00521743"/>
    <w:rsid w:val="00521AA9"/>
    <w:rsid w:val="00521CFF"/>
    <w:rsid w:val="0052240A"/>
    <w:rsid w:val="0052324F"/>
    <w:rsid w:val="005243C8"/>
    <w:rsid w:val="0052456F"/>
    <w:rsid w:val="00524935"/>
    <w:rsid w:val="005253A1"/>
    <w:rsid w:val="00525F5E"/>
    <w:rsid w:val="005267ED"/>
    <w:rsid w:val="00526EC4"/>
    <w:rsid w:val="005279C8"/>
    <w:rsid w:val="00527EFB"/>
    <w:rsid w:val="00527FCE"/>
    <w:rsid w:val="00530112"/>
    <w:rsid w:val="00530217"/>
    <w:rsid w:val="00530289"/>
    <w:rsid w:val="0053058D"/>
    <w:rsid w:val="005309F1"/>
    <w:rsid w:val="00530D95"/>
    <w:rsid w:val="005311CC"/>
    <w:rsid w:val="0053183E"/>
    <w:rsid w:val="00531F57"/>
    <w:rsid w:val="00534582"/>
    <w:rsid w:val="00534E11"/>
    <w:rsid w:val="005352A5"/>
    <w:rsid w:val="005360A7"/>
    <w:rsid w:val="0053666F"/>
    <w:rsid w:val="00536A39"/>
    <w:rsid w:val="0053725A"/>
    <w:rsid w:val="0053750E"/>
    <w:rsid w:val="00537692"/>
    <w:rsid w:val="0054077D"/>
    <w:rsid w:val="00540C2E"/>
    <w:rsid w:val="0054110D"/>
    <w:rsid w:val="00541875"/>
    <w:rsid w:val="00542415"/>
    <w:rsid w:val="005429AF"/>
    <w:rsid w:val="00542C13"/>
    <w:rsid w:val="0054306E"/>
    <w:rsid w:val="00543394"/>
    <w:rsid w:val="0054363D"/>
    <w:rsid w:val="00544356"/>
    <w:rsid w:val="005449AC"/>
    <w:rsid w:val="005451F2"/>
    <w:rsid w:val="00546582"/>
    <w:rsid w:val="005466D9"/>
    <w:rsid w:val="0054677F"/>
    <w:rsid w:val="00546988"/>
    <w:rsid w:val="00547372"/>
    <w:rsid w:val="00547640"/>
    <w:rsid w:val="005479D6"/>
    <w:rsid w:val="00547C60"/>
    <w:rsid w:val="005503A7"/>
    <w:rsid w:val="00550D48"/>
    <w:rsid w:val="00550D8B"/>
    <w:rsid w:val="0055139D"/>
    <w:rsid w:val="00551DDF"/>
    <w:rsid w:val="005526FE"/>
    <w:rsid w:val="00555338"/>
    <w:rsid w:val="00556407"/>
    <w:rsid w:val="00556447"/>
    <w:rsid w:val="00556804"/>
    <w:rsid w:val="00556AD0"/>
    <w:rsid w:val="00557F35"/>
    <w:rsid w:val="00560673"/>
    <w:rsid w:val="0056068B"/>
    <w:rsid w:val="00560C22"/>
    <w:rsid w:val="00560C96"/>
    <w:rsid w:val="00560E2C"/>
    <w:rsid w:val="005612CA"/>
    <w:rsid w:val="0056136D"/>
    <w:rsid w:val="00561A7F"/>
    <w:rsid w:val="00562107"/>
    <w:rsid w:val="00562192"/>
    <w:rsid w:val="0056300B"/>
    <w:rsid w:val="005637B8"/>
    <w:rsid w:val="00563F07"/>
    <w:rsid w:val="00564658"/>
    <w:rsid w:val="005652D4"/>
    <w:rsid w:val="005654C9"/>
    <w:rsid w:val="0056563D"/>
    <w:rsid w:val="0056663F"/>
    <w:rsid w:val="00567535"/>
    <w:rsid w:val="005678AA"/>
    <w:rsid w:val="00567B49"/>
    <w:rsid w:val="00567BFD"/>
    <w:rsid w:val="00567E33"/>
    <w:rsid w:val="00570305"/>
    <w:rsid w:val="00570CF1"/>
    <w:rsid w:val="005713CF"/>
    <w:rsid w:val="00571BAB"/>
    <w:rsid w:val="00571D0A"/>
    <w:rsid w:val="00572CA8"/>
    <w:rsid w:val="005732EA"/>
    <w:rsid w:val="0057388C"/>
    <w:rsid w:val="00573CBB"/>
    <w:rsid w:val="00573E2E"/>
    <w:rsid w:val="00573F4C"/>
    <w:rsid w:val="00574187"/>
    <w:rsid w:val="00574531"/>
    <w:rsid w:val="00574912"/>
    <w:rsid w:val="00575366"/>
    <w:rsid w:val="00575A09"/>
    <w:rsid w:val="00575C17"/>
    <w:rsid w:val="00575CE1"/>
    <w:rsid w:val="0057692B"/>
    <w:rsid w:val="00577946"/>
    <w:rsid w:val="00577F93"/>
    <w:rsid w:val="00580206"/>
    <w:rsid w:val="00580230"/>
    <w:rsid w:val="00580504"/>
    <w:rsid w:val="00580A5B"/>
    <w:rsid w:val="00580CA2"/>
    <w:rsid w:val="005815D7"/>
    <w:rsid w:val="0058186D"/>
    <w:rsid w:val="00581C1B"/>
    <w:rsid w:val="00582762"/>
    <w:rsid w:val="00583126"/>
    <w:rsid w:val="005834B6"/>
    <w:rsid w:val="00583C93"/>
    <w:rsid w:val="005848BD"/>
    <w:rsid w:val="00584B3B"/>
    <w:rsid w:val="00584BA7"/>
    <w:rsid w:val="00584BB1"/>
    <w:rsid w:val="00584D69"/>
    <w:rsid w:val="00584DD9"/>
    <w:rsid w:val="00584EEB"/>
    <w:rsid w:val="0058511B"/>
    <w:rsid w:val="00585596"/>
    <w:rsid w:val="00585CF4"/>
    <w:rsid w:val="0058625A"/>
    <w:rsid w:val="005863D8"/>
    <w:rsid w:val="00586563"/>
    <w:rsid w:val="005865FB"/>
    <w:rsid w:val="00586C2A"/>
    <w:rsid w:val="00587A7C"/>
    <w:rsid w:val="00587BC8"/>
    <w:rsid w:val="00587C7B"/>
    <w:rsid w:val="00587E6A"/>
    <w:rsid w:val="00590209"/>
    <w:rsid w:val="005908FC"/>
    <w:rsid w:val="00590C19"/>
    <w:rsid w:val="0059312C"/>
    <w:rsid w:val="00593834"/>
    <w:rsid w:val="00593890"/>
    <w:rsid w:val="00593B4A"/>
    <w:rsid w:val="00593B74"/>
    <w:rsid w:val="00593EE5"/>
    <w:rsid w:val="0059425A"/>
    <w:rsid w:val="005945C5"/>
    <w:rsid w:val="00594CD9"/>
    <w:rsid w:val="00595B6C"/>
    <w:rsid w:val="00595D00"/>
    <w:rsid w:val="00596051"/>
    <w:rsid w:val="005968DE"/>
    <w:rsid w:val="00596D70"/>
    <w:rsid w:val="0059731D"/>
    <w:rsid w:val="00597657"/>
    <w:rsid w:val="00597896"/>
    <w:rsid w:val="00597F5A"/>
    <w:rsid w:val="005A0CCF"/>
    <w:rsid w:val="005A1079"/>
    <w:rsid w:val="005A1862"/>
    <w:rsid w:val="005A22C4"/>
    <w:rsid w:val="005A2863"/>
    <w:rsid w:val="005A2ADE"/>
    <w:rsid w:val="005A405C"/>
    <w:rsid w:val="005A419F"/>
    <w:rsid w:val="005A43E4"/>
    <w:rsid w:val="005A45C1"/>
    <w:rsid w:val="005A4BD3"/>
    <w:rsid w:val="005A4EF3"/>
    <w:rsid w:val="005A5538"/>
    <w:rsid w:val="005A5BF5"/>
    <w:rsid w:val="005A6227"/>
    <w:rsid w:val="005A6721"/>
    <w:rsid w:val="005A6EA0"/>
    <w:rsid w:val="005A70CD"/>
    <w:rsid w:val="005A72B8"/>
    <w:rsid w:val="005A76BD"/>
    <w:rsid w:val="005A7D61"/>
    <w:rsid w:val="005A7F85"/>
    <w:rsid w:val="005B04D9"/>
    <w:rsid w:val="005B0D35"/>
    <w:rsid w:val="005B0F13"/>
    <w:rsid w:val="005B13CC"/>
    <w:rsid w:val="005B1EE2"/>
    <w:rsid w:val="005B2E13"/>
    <w:rsid w:val="005B3452"/>
    <w:rsid w:val="005B3592"/>
    <w:rsid w:val="005B3624"/>
    <w:rsid w:val="005B36E8"/>
    <w:rsid w:val="005B3E89"/>
    <w:rsid w:val="005B484D"/>
    <w:rsid w:val="005B50A6"/>
    <w:rsid w:val="005B533A"/>
    <w:rsid w:val="005B5B86"/>
    <w:rsid w:val="005B5F92"/>
    <w:rsid w:val="005B6FF0"/>
    <w:rsid w:val="005B75AB"/>
    <w:rsid w:val="005B7D8F"/>
    <w:rsid w:val="005B7E4F"/>
    <w:rsid w:val="005B7F34"/>
    <w:rsid w:val="005C05EE"/>
    <w:rsid w:val="005C0CB7"/>
    <w:rsid w:val="005C1129"/>
    <w:rsid w:val="005C18B0"/>
    <w:rsid w:val="005C1DA2"/>
    <w:rsid w:val="005C23E5"/>
    <w:rsid w:val="005C2430"/>
    <w:rsid w:val="005C340F"/>
    <w:rsid w:val="005C3F73"/>
    <w:rsid w:val="005C403A"/>
    <w:rsid w:val="005C4236"/>
    <w:rsid w:val="005C4A83"/>
    <w:rsid w:val="005C4C70"/>
    <w:rsid w:val="005C77EE"/>
    <w:rsid w:val="005C7970"/>
    <w:rsid w:val="005C79F8"/>
    <w:rsid w:val="005C7BE4"/>
    <w:rsid w:val="005D0302"/>
    <w:rsid w:val="005D0373"/>
    <w:rsid w:val="005D0686"/>
    <w:rsid w:val="005D0864"/>
    <w:rsid w:val="005D24EC"/>
    <w:rsid w:val="005D24F6"/>
    <w:rsid w:val="005D2CFC"/>
    <w:rsid w:val="005D3744"/>
    <w:rsid w:val="005D501E"/>
    <w:rsid w:val="005D5177"/>
    <w:rsid w:val="005D524A"/>
    <w:rsid w:val="005D54EF"/>
    <w:rsid w:val="005D5613"/>
    <w:rsid w:val="005D7945"/>
    <w:rsid w:val="005D7D33"/>
    <w:rsid w:val="005E005D"/>
    <w:rsid w:val="005E00F0"/>
    <w:rsid w:val="005E084C"/>
    <w:rsid w:val="005E08DA"/>
    <w:rsid w:val="005E09B2"/>
    <w:rsid w:val="005E0C9E"/>
    <w:rsid w:val="005E14B3"/>
    <w:rsid w:val="005E1752"/>
    <w:rsid w:val="005E1C00"/>
    <w:rsid w:val="005E1C22"/>
    <w:rsid w:val="005E1EA0"/>
    <w:rsid w:val="005E1FE9"/>
    <w:rsid w:val="005E22FB"/>
    <w:rsid w:val="005E27F6"/>
    <w:rsid w:val="005E294D"/>
    <w:rsid w:val="005E2B4B"/>
    <w:rsid w:val="005E3211"/>
    <w:rsid w:val="005E3EFB"/>
    <w:rsid w:val="005E4FCE"/>
    <w:rsid w:val="005E6645"/>
    <w:rsid w:val="005E6BC6"/>
    <w:rsid w:val="005E74DB"/>
    <w:rsid w:val="005F079F"/>
    <w:rsid w:val="005F0EDC"/>
    <w:rsid w:val="005F231F"/>
    <w:rsid w:val="005F24CE"/>
    <w:rsid w:val="005F2D7F"/>
    <w:rsid w:val="005F2F09"/>
    <w:rsid w:val="005F49D1"/>
    <w:rsid w:val="005F4A2E"/>
    <w:rsid w:val="005F4A36"/>
    <w:rsid w:val="005F5125"/>
    <w:rsid w:val="005F5155"/>
    <w:rsid w:val="005F53B4"/>
    <w:rsid w:val="005F53F7"/>
    <w:rsid w:val="005F549F"/>
    <w:rsid w:val="005F55D8"/>
    <w:rsid w:val="005F5605"/>
    <w:rsid w:val="005F5C01"/>
    <w:rsid w:val="005F614A"/>
    <w:rsid w:val="005F6739"/>
    <w:rsid w:val="005F6F55"/>
    <w:rsid w:val="005F7CC1"/>
    <w:rsid w:val="00600713"/>
    <w:rsid w:val="0060128B"/>
    <w:rsid w:val="006024D8"/>
    <w:rsid w:val="00602BA7"/>
    <w:rsid w:val="0060314A"/>
    <w:rsid w:val="006031CA"/>
    <w:rsid w:val="00604152"/>
    <w:rsid w:val="006051A4"/>
    <w:rsid w:val="00605813"/>
    <w:rsid w:val="00606D01"/>
    <w:rsid w:val="0060743D"/>
    <w:rsid w:val="00611120"/>
    <w:rsid w:val="006112D5"/>
    <w:rsid w:val="006114E1"/>
    <w:rsid w:val="00611584"/>
    <w:rsid w:val="006115A0"/>
    <w:rsid w:val="0061171A"/>
    <w:rsid w:val="006119A1"/>
    <w:rsid w:val="00611A2E"/>
    <w:rsid w:val="0061200A"/>
    <w:rsid w:val="00612479"/>
    <w:rsid w:val="00612D0F"/>
    <w:rsid w:val="00612E12"/>
    <w:rsid w:val="00613FF2"/>
    <w:rsid w:val="00614A5F"/>
    <w:rsid w:val="00614AC7"/>
    <w:rsid w:val="00615E46"/>
    <w:rsid w:val="0061670C"/>
    <w:rsid w:val="00616E17"/>
    <w:rsid w:val="00616ED6"/>
    <w:rsid w:val="00616EE8"/>
    <w:rsid w:val="00617A14"/>
    <w:rsid w:val="00617C1A"/>
    <w:rsid w:val="00617CB3"/>
    <w:rsid w:val="00620471"/>
    <w:rsid w:val="00620789"/>
    <w:rsid w:val="0062087B"/>
    <w:rsid w:val="00620E9F"/>
    <w:rsid w:val="00620FB6"/>
    <w:rsid w:val="00621693"/>
    <w:rsid w:val="0062226B"/>
    <w:rsid w:val="00622468"/>
    <w:rsid w:val="00622DAC"/>
    <w:rsid w:val="006237DD"/>
    <w:rsid w:val="00624363"/>
    <w:rsid w:val="00624402"/>
    <w:rsid w:val="00624B67"/>
    <w:rsid w:val="006263C3"/>
    <w:rsid w:val="0062660A"/>
    <w:rsid w:val="006266BC"/>
    <w:rsid w:val="0062684B"/>
    <w:rsid w:val="00627011"/>
    <w:rsid w:val="00627164"/>
    <w:rsid w:val="00627DAA"/>
    <w:rsid w:val="006300B0"/>
    <w:rsid w:val="0063010D"/>
    <w:rsid w:val="00630197"/>
    <w:rsid w:val="0063044F"/>
    <w:rsid w:val="00631D8E"/>
    <w:rsid w:val="006322B5"/>
    <w:rsid w:val="006322BB"/>
    <w:rsid w:val="00632610"/>
    <w:rsid w:val="00632DBD"/>
    <w:rsid w:val="00634433"/>
    <w:rsid w:val="006345D1"/>
    <w:rsid w:val="00634781"/>
    <w:rsid w:val="00634842"/>
    <w:rsid w:val="00634A72"/>
    <w:rsid w:val="00634DC1"/>
    <w:rsid w:val="00634EB0"/>
    <w:rsid w:val="00635A10"/>
    <w:rsid w:val="006360B2"/>
    <w:rsid w:val="006365B4"/>
    <w:rsid w:val="0063666C"/>
    <w:rsid w:val="00637108"/>
    <w:rsid w:val="0063718E"/>
    <w:rsid w:val="00637C12"/>
    <w:rsid w:val="006407F8"/>
    <w:rsid w:val="00640B9D"/>
    <w:rsid w:val="00640C89"/>
    <w:rsid w:val="00640D76"/>
    <w:rsid w:val="00640E64"/>
    <w:rsid w:val="006410A5"/>
    <w:rsid w:val="0064167C"/>
    <w:rsid w:val="0064179A"/>
    <w:rsid w:val="00641C71"/>
    <w:rsid w:val="006423F8"/>
    <w:rsid w:val="006428EA"/>
    <w:rsid w:val="006435EE"/>
    <w:rsid w:val="00643808"/>
    <w:rsid w:val="0064384C"/>
    <w:rsid w:val="00643BD0"/>
    <w:rsid w:val="00643DFE"/>
    <w:rsid w:val="0064410D"/>
    <w:rsid w:val="00645A0A"/>
    <w:rsid w:val="00645EBF"/>
    <w:rsid w:val="00646405"/>
    <w:rsid w:val="00646C07"/>
    <w:rsid w:val="00646ED2"/>
    <w:rsid w:val="00646F83"/>
    <w:rsid w:val="0064758A"/>
    <w:rsid w:val="00650071"/>
    <w:rsid w:val="00650587"/>
    <w:rsid w:val="006506CF"/>
    <w:rsid w:val="00650D28"/>
    <w:rsid w:val="006511BE"/>
    <w:rsid w:val="00651249"/>
    <w:rsid w:val="006513A1"/>
    <w:rsid w:val="00652861"/>
    <w:rsid w:val="0065337D"/>
    <w:rsid w:val="00653D10"/>
    <w:rsid w:val="00654112"/>
    <w:rsid w:val="006543E8"/>
    <w:rsid w:val="0065472D"/>
    <w:rsid w:val="00654C30"/>
    <w:rsid w:val="006552F0"/>
    <w:rsid w:val="006556CC"/>
    <w:rsid w:val="00656DE4"/>
    <w:rsid w:val="0065754A"/>
    <w:rsid w:val="0065770C"/>
    <w:rsid w:val="00657A00"/>
    <w:rsid w:val="00657DC0"/>
    <w:rsid w:val="0066073A"/>
    <w:rsid w:val="006613D8"/>
    <w:rsid w:val="00661EE9"/>
    <w:rsid w:val="00662EBA"/>
    <w:rsid w:val="00662FFE"/>
    <w:rsid w:val="00663351"/>
    <w:rsid w:val="006633B2"/>
    <w:rsid w:val="00663DBC"/>
    <w:rsid w:val="00663EB1"/>
    <w:rsid w:val="006645E8"/>
    <w:rsid w:val="0066474B"/>
    <w:rsid w:val="006647BF"/>
    <w:rsid w:val="00664F8C"/>
    <w:rsid w:val="006650FE"/>
    <w:rsid w:val="006659C4"/>
    <w:rsid w:val="00666A0C"/>
    <w:rsid w:val="006675D3"/>
    <w:rsid w:val="00667752"/>
    <w:rsid w:val="006678B2"/>
    <w:rsid w:val="00670110"/>
    <w:rsid w:val="00670506"/>
    <w:rsid w:val="00670B14"/>
    <w:rsid w:val="006713D9"/>
    <w:rsid w:val="00671937"/>
    <w:rsid w:val="00671D08"/>
    <w:rsid w:val="00672550"/>
    <w:rsid w:val="006726D5"/>
    <w:rsid w:val="00673B29"/>
    <w:rsid w:val="00673D3F"/>
    <w:rsid w:val="006753B0"/>
    <w:rsid w:val="00675AFE"/>
    <w:rsid w:val="00675E4D"/>
    <w:rsid w:val="006761FD"/>
    <w:rsid w:val="0067648B"/>
    <w:rsid w:val="00676E6C"/>
    <w:rsid w:val="006772DC"/>
    <w:rsid w:val="00677E13"/>
    <w:rsid w:val="00681F55"/>
    <w:rsid w:val="00681FBD"/>
    <w:rsid w:val="0068266B"/>
    <w:rsid w:val="00682C24"/>
    <w:rsid w:val="006834CD"/>
    <w:rsid w:val="006838B3"/>
    <w:rsid w:val="006843A1"/>
    <w:rsid w:val="006849F1"/>
    <w:rsid w:val="00684BB3"/>
    <w:rsid w:val="00685005"/>
    <w:rsid w:val="006855F7"/>
    <w:rsid w:val="00685841"/>
    <w:rsid w:val="00685A6F"/>
    <w:rsid w:val="00685ABB"/>
    <w:rsid w:val="006860D4"/>
    <w:rsid w:val="00686D7A"/>
    <w:rsid w:val="00687103"/>
    <w:rsid w:val="00687571"/>
    <w:rsid w:val="00687CAA"/>
    <w:rsid w:val="00687D56"/>
    <w:rsid w:val="00687F2A"/>
    <w:rsid w:val="00690383"/>
    <w:rsid w:val="006917FA"/>
    <w:rsid w:val="00691F7E"/>
    <w:rsid w:val="0069206A"/>
    <w:rsid w:val="006923DB"/>
    <w:rsid w:val="0069308E"/>
    <w:rsid w:val="0069319A"/>
    <w:rsid w:val="006933D2"/>
    <w:rsid w:val="006941FD"/>
    <w:rsid w:val="00695714"/>
    <w:rsid w:val="00695D4F"/>
    <w:rsid w:val="00696202"/>
    <w:rsid w:val="00696C47"/>
    <w:rsid w:val="00697718"/>
    <w:rsid w:val="00697AFA"/>
    <w:rsid w:val="00697EB4"/>
    <w:rsid w:val="006A0503"/>
    <w:rsid w:val="006A08BE"/>
    <w:rsid w:val="006A1129"/>
    <w:rsid w:val="006A11FE"/>
    <w:rsid w:val="006A13CB"/>
    <w:rsid w:val="006A1D8E"/>
    <w:rsid w:val="006A2114"/>
    <w:rsid w:val="006A2217"/>
    <w:rsid w:val="006A2584"/>
    <w:rsid w:val="006A3FF4"/>
    <w:rsid w:val="006A5352"/>
    <w:rsid w:val="006A5B41"/>
    <w:rsid w:val="006A69C7"/>
    <w:rsid w:val="006A7332"/>
    <w:rsid w:val="006A7ED7"/>
    <w:rsid w:val="006B0025"/>
    <w:rsid w:val="006B0651"/>
    <w:rsid w:val="006B0D40"/>
    <w:rsid w:val="006B12A0"/>
    <w:rsid w:val="006B1702"/>
    <w:rsid w:val="006B1A87"/>
    <w:rsid w:val="006B239B"/>
    <w:rsid w:val="006B2441"/>
    <w:rsid w:val="006B27BD"/>
    <w:rsid w:val="006B3E5F"/>
    <w:rsid w:val="006B49B9"/>
    <w:rsid w:val="006B5018"/>
    <w:rsid w:val="006B5337"/>
    <w:rsid w:val="006B6D80"/>
    <w:rsid w:val="006B701D"/>
    <w:rsid w:val="006B7CD6"/>
    <w:rsid w:val="006C02D5"/>
    <w:rsid w:val="006C08B6"/>
    <w:rsid w:val="006C09C6"/>
    <w:rsid w:val="006C0BB7"/>
    <w:rsid w:val="006C1CC8"/>
    <w:rsid w:val="006C25AB"/>
    <w:rsid w:val="006C3D0B"/>
    <w:rsid w:val="006C444C"/>
    <w:rsid w:val="006C5373"/>
    <w:rsid w:val="006C60AC"/>
    <w:rsid w:val="006C6B04"/>
    <w:rsid w:val="006C6CC9"/>
    <w:rsid w:val="006C770A"/>
    <w:rsid w:val="006D08F2"/>
    <w:rsid w:val="006D0918"/>
    <w:rsid w:val="006D108E"/>
    <w:rsid w:val="006D115B"/>
    <w:rsid w:val="006D16EA"/>
    <w:rsid w:val="006D20B6"/>
    <w:rsid w:val="006D21C4"/>
    <w:rsid w:val="006D2250"/>
    <w:rsid w:val="006D242C"/>
    <w:rsid w:val="006D2698"/>
    <w:rsid w:val="006D27D4"/>
    <w:rsid w:val="006D2B4E"/>
    <w:rsid w:val="006D34D3"/>
    <w:rsid w:val="006D35B5"/>
    <w:rsid w:val="006D437F"/>
    <w:rsid w:val="006D4C73"/>
    <w:rsid w:val="006D5315"/>
    <w:rsid w:val="006D5597"/>
    <w:rsid w:val="006D58BE"/>
    <w:rsid w:val="006D5A46"/>
    <w:rsid w:val="006D5D42"/>
    <w:rsid w:val="006D60D5"/>
    <w:rsid w:val="006D6728"/>
    <w:rsid w:val="006D687D"/>
    <w:rsid w:val="006D7671"/>
    <w:rsid w:val="006E1478"/>
    <w:rsid w:val="006E176A"/>
    <w:rsid w:val="006E1823"/>
    <w:rsid w:val="006E1A84"/>
    <w:rsid w:val="006E2732"/>
    <w:rsid w:val="006E2B3C"/>
    <w:rsid w:val="006E3331"/>
    <w:rsid w:val="006E379A"/>
    <w:rsid w:val="006E46E9"/>
    <w:rsid w:val="006E5070"/>
    <w:rsid w:val="006E557B"/>
    <w:rsid w:val="006E5E27"/>
    <w:rsid w:val="006E6577"/>
    <w:rsid w:val="006E6E04"/>
    <w:rsid w:val="006E7001"/>
    <w:rsid w:val="006E7159"/>
    <w:rsid w:val="006E7F62"/>
    <w:rsid w:val="006F07EB"/>
    <w:rsid w:val="006F0CE0"/>
    <w:rsid w:val="006F169B"/>
    <w:rsid w:val="006F1D7A"/>
    <w:rsid w:val="006F1DA6"/>
    <w:rsid w:val="006F1E45"/>
    <w:rsid w:val="006F2073"/>
    <w:rsid w:val="006F235E"/>
    <w:rsid w:val="006F283C"/>
    <w:rsid w:val="006F2968"/>
    <w:rsid w:val="006F2A44"/>
    <w:rsid w:val="006F2F06"/>
    <w:rsid w:val="006F48E6"/>
    <w:rsid w:val="006F4959"/>
    <w:rsid w:val="006F4AD4"/>
    <w:rsid w:val="006F5347"/>
    <w:rsid w:val="006F55F1"/>
    <w:rsid w:val="006F59B9"/>
    <w:rsid w:val="006F5E82"/>
    <w:rsid w:val="006F6290"/>
    <w:rsid w:val="006F6CAC"/>
    <w:rsid w:val="00700BE3"/>
    <w:rsid w:val="00700E7D"/>
    <w:rsid w:val="007010C0"/>
    <w:rsid w:val="007018BC"/>
    <w:rsid w:val="00701D88"/>
    <w:rsid w:val="00701FD3"/>
    <w:rsid w:val="00702334"/>
    <w:rsid w:val="00702C5E"/>
    <w:rsid w:val="00703A83"/>
    <w:rsid w:val="00703E25"/>
    <w:rsid w:val="00703ED5"/>
    <w:rsid w:val="007043BB"/>
    <w:rsid w:val="0070461B"/>
    <w:rsid w:val="007047E4"/>
    <w:rsid w:val="00705124"/>
    <w:rsid w:val="007052C9"/>
    <w:rsid w:val="0070535B"/>
    <w:rsid w:val="0070539F"/>
    <w:rsid w:val="00705601"/>
    <w:rsid w:val="00705AEA"/>
    <w:rsid w:val="00705F77"/>
    <w:rsid w:val="007065D0"/>
    <w:rsid w:val="007065E6"/>
    <w:rsid w:val="00706953"/>
    <w:rsid w:val="00706F7A"/>
    <w:rsid w:val="0070733B"/>
    <w:rsid w:val="0070775F"/>
    <w:rsid w:val="00707E55"/>
    <w:rsid w:val="0071012C"/>
    <w:rsid w:val="00710588"/>
    <w:rsid w:val="00710ACA"/>
    <w:rsid w:val="007116F0"/>
    <w:rsid w:val="007120BE"/>
    <w:rsid w:val="0071245A"/>
    <w:rsid w:val="00712754"/>
    <w:rsid w:val="00712A4E"/>
    <w:rsid w:val="00712CA7"/>
    <w:rsid w:val="00712E52"/>
    <w:rsid w:val="00712E7E"/>
    <w:rsid w:val="00712FBD"/>
    <w:rsid w:val="00713499"/>
    <w:rsid w:val="00713D63"/>
    <w:rsid w:val="0071467D"/>
    <w:rsid w:val="00714AA1"/>
    <w:rsid w:val="00714EB6"/>
    <w:rsid w:val="00716220"/>
    <w:rsid w:val="00716739"/>
    <w:rsid w:val="00716877"/>
    <w:rsid w:val="00716C80"/>
    <w:rsid w:val="00717562"/>
    <w:rsid w:val="007179A0"/>
    <w:rsid w:val="00717FE5"/>
    <w:rsid w:val="00720156"/>
    <w:rsid w:val="00720EA0"/>
    <w:rsid w:val="007219A9"/>
    <w:rsid w:val="00721D23"/>
    <w:rsid w:val="00722388"/>
    <w:rsid w:val="00722818"/>
    <w:rsid w:val="00722A44"/>
    <w:rsid w:val="00722BD1"/>
    <w:rsid w:val="00723ECD"/>
    <w:rsid w:val="00724360"/>
    <w:rsid w:val="007243E5"/>
    <w:rsid w:val="00724622"/>
    <w:rsid w:val="007246B5"/>
    <w:rsid w:val="00725836"/>
    <w:rsid w:val="0072615C"/>
    <w:rsid w:val="007263B9"/>
    <w:rsid w:val="007265AD"/>
    <w:rsid w:val="0072693E"/>
    <w:rsid w:val="00726C86"/>
    <w:rsid w:val="00726DF2"/>
    <w:rsid w:val="00726E81"/>
    <w:rsid w:val="00726EEE"/>
    <w:rsid w:val="0072724E"/>
    <w:rsid w:val="0072783A"/>
    <w:rsid w:val="007307AC"/>
    <w:rsid w:val="007319DE"/>
    <w:rsid w:val="00731B19"/>
    <w:rsid w:val="00731DC2"/>
    <w:rsid w:val="00731E23"/>
    <w:rsid w:val="007324A7"/>
    <w:rsid w:val="00732A24"/>
    <w:rsid w:val="00732D1C"/>
    <w:rsid w:val="00732F10"/>
    <w:rsid w:val="00733140"/>
    <w:rsid w:val="00733790"/>
    <w:rsid w:val="0073387B"/>
    <w:rsid w:val="00733BC4"/>
    <w:rsid w:val="00734477"/>
    <w:rsid w:val="00735585"/>
    <w:rsid w:val="00735C95"/>
    <w:rsid w:val="007361B4"/>
    <w:rsid w:val="007363A7"/>
    <w:rsid w:val="00736840"/>
    <w:rsid w:val="00737164"/>
    <w:rsid w:val="007372C2"/>
    <w:rsid w:val="007404F9"/>
    <w:rsid w:val="007430D9"/>
    <w:rsid w:val="0074340A"/>
    <w:rsid w:val="00743D3E"/>
    <w:rsid w:val="00743E82"/>
    <w:rsid w:val="00744D44"/>
    <w:rsid w:val="0074537F"/>
    <w:rsid w:val="00745D18"/>
    <w:rsid w:val="00745E45"/>
    <w:rsid w:val="00745E9B"/>
    <w:rsid w:val="00746622"/>
    <w:rsid w:val="00746BAF"/>
    <w:rsid w:val="00746FA8"/>
    <w:rsid w:val="0075003F"/>
    <w:rsid w:val="00750A3B"/>
    <w:rsid w:val="0075233F"/>
    <w:rsid w:val="00752431"/>
    <w:rsid w:val="007527F2"/>
    <w:rsid w:val="00752A6B"/>
    <w:rsid w:val="00752C5B"/>
    <w:rsid w:val="00752D1B"/>
    <w:rsid w:val="00753D06"/>
    <w:rsid w:val="00754023"/>
    <w:rsid w:val="00754771"/>
    <w:rsid w:val="007547BC"/>
    <w:rsid w:val="00755281"/>
    <w:rsid w:val="00755476"/>
    <w:rsid w:val="007556DF"/>
    <w:rsid w:val="00755E7D"/>
    <w:rsid w:val="007571B8"/>
    <w:rsid w:val="007572B1"/>
    <w:rsid w:val="007573FF"/>
    <w:rsid w:val="00757A16"/>
    <w:rsid w:val="00757C18"/>
    <w:rsid w:val="00757D0A"/>
    <w:rsid w:val="007600D2"/>
    <w:rsid w:val="007608F5"/>
    <w:rsid w:val="007610B8"/>
    <w:rsid w:val="00761E0B"/>
    <w:rsid w:val="0076260C"/>
    <w:rsid w:val="0076278E"/>
    <w:rsid w:val="00762802"/>
    <w:rsid w:val="00763357"/>
    <w:rsid w:val="00763560"/>
    <w:rsid w:val="00763677"/>
    <w:rsid w:val="00763706"/>
    <w:rsid w:val="007638D9"/>
    <w:rsid w:val="007643E0"/>
    <w:rsid w:val="00764556"/>
    <w:rsid w:val="00764837"/>
    <w:rsid w:val="00764865"/>
    <w:rsid w:val="007651B6"/>
    <w:rsid w:val="0076577B"/>
    <w:rsid w:val="0076586E"/>
    <w:rsid w:val="00765AF0"/>
    <w:rsid w:val="00766173"/>
    <w:rsid w:val="007663FF"/>
    <w:rsid w:val="00767AAF"/>
    <w:rsid w:val="00767F5A"/>
    <w:rsid w:val="0077135E"/>
    <w:rsid w:val="0077174A"/>
    <w:rsid w:val="00772052"/>
    <w:rsid w:val="0077208C"/>
    <w:rsid w:val="00773B7A"/>
    <w:rsid w:val="00773EB6"/>
    <w:rsid w:val="00774154"/>
    <w:rsid w:val="007741FC"/>
    <w:rsid w:val="00774249"/>
    <w:rsid w:val="007743CD"/>
    <w:rsid w:val="007751C7"/>
    <w:rsid w:val="00775423"/>
    <w:rsid w:val="0077570B"/>
    <w:rsid w:val="0077584C"/>
    <w:rsid w:val="00776114"/>
    <w:rsid w:val="007772B6"/>
    <w:rsid w:val="00777ABB"/>
    <w:rsid w:val="0078038A"/>
    <w:rsid w:val="0078080A"/>
    <w:rsid w:val="007809D8"/>
    <w:rsid w:val="0078184F"/>
    <w:rsid w:val="00781AFB"/>
    <w:rsid w:val="00781F07"/>
    <w:rsid w:val="00782B33"/>
    <w:rsid w:val="00782B55"/>
    <w:rsid w:val="00782FC4"/>
    <w:rsid w:val="0078353E"/>
    <w:rsid w:val="00783AE7"/>
    <w:rsid w:val="00783B7C"/>
    <w:rsid w:val="00784AC1"/>
    <w:rsid w:val="00784DB9"/>
    <w:rsid w:val="00784EC8"/>
    <w:rsid w:val="00784FF6"/>
    <w:rsid w:val="0078589F"/>
    <w:rsid w:val="0078594D"/>
    <w:rsid w:val="007864BF"/>
    <w:rsid w:val="00786629"/>
    <w:rsid w:val="0078690A"/>
    <w:rsid w:val="00786985"/>
    <w:rsid w:val="00786D06"/>
    <w:rsid w:val="007870FE"/>
    <w:rsid w:val="007874E8"/>
    <w:rsid w:val="00790D4C"/>
    <w:rsid w:val="00791331"/>
    <w:rsid w:val="00791CA9"/>
    <w:rsid w:val="00791E31"/>
    <w:rsid w:val="0079243C"/>
    <w:rsid w:val="00792471"/>
    <w:rsid w:val="00792C96"/>
    <w:rsid w:val="00792F79"/>
    <w:rsid w:val="00793E1F"/>
    <w:rsid w:val="00793F53"/>
    <w:rsid w:val="00794513"/>
    <w:rsid w:val="00794A16"/>
    <w:rsid w:val="00796C5C"/>
    <w:rsid w:val="007974B2"/>
    <w:rsid w:val="00797803"/>
    <w:rsid w:val="007A006A"/>
    <w:rsid w:val="007A03B2"/>
    <w:rsid w:val="007A06C3"/>
    <w:rsid w:val="007A0959"/>
    <w:rsid w:val="007A0FD7"/>
    <w:rsid w:val="007A1074"/>
    <w:rsid w:val="007A1084"/>
    <w:rsid w:val="007A24B7"/>
    <w:rsid w:val="007A25AA"/>
    <w:rsid w:val="007A2DDF"/>
    <w:rsid w:val="007A2F10"/>
    <w:rsid w:val="007A37E3"/>
    <w:rsid w:val="007A3B1A"/>
    <w:rsid w:val="007A43AC"/>
    <w:rsid w:val="007A53B5"/>
    <w:rsid w:val="007A5595"/>
    <w:rsid w:val="007A561F"/>
    <w:rsid w:val="007A659C"/>
    <w:rsid w:val="007A6D4D"/>
    <w:rsid w:val="007A70D9"/>
    <w:rsid w:val="007A7766"/>
    <w:rsid w:val="007A776C"/>
    <w:rsid w:val="007A780C"/>
    <w:rsid w:val="007A7B72"/>
    <w:rsid w:val="007B1157"/>
    <w:rsid w:val="007B168B"/>
    <w:rsid w:val="007B1DB8"/>
    <w:rsid w:val="007B2190"/>
    <w:rsid w:val="007B2A17"/>
    <w:rsid w:val="007B3E44"/>
    <w:rsid w:val="007B409E"/>
    <w:rsid w:val="007B4231"/>
    <w:rsid w:val="007B515B"/>
    <w:rsid w:val="007B55D4"/>
    <w:rsid w:val="007B5B47"/>
    <w:rsid w:val="007B5BDB"/>
    <w:rsid w:val="007B5CA9"/>
    <w:rsid w:val="007B6647"/>
    <w:rsid w:val="007B6C7D"/>
    <w:rsid w:val="007B709B"/>
    <w:rsid w:val="007B7204"/>
    <w:rsid w:val="007B772D"/>
    <w:rsid w:val="007B774F"/>
    <w:rsid w:val="007B7F83"/>
    <w:rsid w:val="007C09D6"/>
    <w:rsid w:val="007C17EB"/>
    <w:rsid w:val="007C1BD9"/>
    <w:rsid w:val="007C1EA1"/>
    <w:rsid w:val="007C2304"/>
    <w:rsid w:val="007C2612"/>
    <w:rsid w:val="007C27EA"/>
    <w:rsid w:val="007C2F6E"/>
    <w:rsid w:val="007C34AA"/>
    <w:rsid w:val="007C3763"/>
    <w:rsid w:val="007C3C75"/>
    <w:rsid w:val="007C3F18"/>
    <w:rsid w:val="007C44F3"/>
    <w:rsid w:val="007C4F32"/>
    <w:rsid w:val="007C5812"/>
    <w:rsid w:val="007C6807"/>
    <w:rsid w:val="007C7A2E"/>
    <w:rsid w:val="007C7A9E"/>
    <w:rsid w:val="007D088F"/>
    <w:rsid w:val="007D0AA9"/>
    <w:rsid w:val="007D0E46"/>
    <w:rsid w:val="007D0E49"/>
    <w:rsid w:val="007D11FA"/>
    <w:rsid w:val="007D1FC0"/>
    <w:rsid w:val="007D21EF"/>
    <w:rsid w:val="007D2623"/>
    <w:rsid w:val="007D3388"/>
    <w:rsid w:val="007D3402"/>
    <w:rsid w:val="007D3B1A"/>
    <w:rsid w:val="007D3CAE"/>
    <w:rsid w:val="007D3F02"/>
    <w:rsid w:val="007D461C"/>
    <w:rsid w:val="007D4FC9"/>
    <w:rsid w:val="007D50F3"/>
    <w:rsid w:val="007D52DD"/>
    <w:rsid w:val="007D585B"/>
    <w:rsid w:val="007D5B07"/>
    <w:rsid w:val="007D611B"/>
    <w:rsid w:val="007D625D"/>
    <w:rsid w:val="007D6792"/>
    <w:rsid w:val="007D6A7B"/>
    <w:rsid w:val="007D6EA2"/>
    <w:rsid w:val="007D76EC"/>
    <w:rsid w:val="007E1276"/>
    <w:rsid w:val="007E13E0"/>
    <w:rsid w:val="007E22DA"/>
    <w:rsid w:val="007E2366"/>
    <w:rsid w:val="007E2DE6"/>
    <w:rsid w:val="007E3679"/>
    <w:rsid w:val="007E389B"/>
    <w:rsid w:val="007E3DBA"/>
    <w:rsid w:val="007E40B2"/>
    <w:rsid w:val="007E47B6"/>
    <w:rsid w:val="007E5B5E"/>
    <w:rsid w:val="007E5EB4"/>
    <w:rsid w:val="007E675E"/>
    <w:rsid w:val="007E69A7"/>
    <w:rsid w:val="007E6C77"/>
    <w:rsid w:val="007E7275"/>
    <w:rsid w:val="007E7403"/>
    <w:rsid w:val="007E7705"/>
    <w:rsid w:val="007F05E8"/>
    <w:rsid w:val="007F0E21"/>
    <w:rsid w:val="007F1B45"/>
    <w:rsid w:val="007F2BB6"/>
    <w:rsid w:val="007F332E"/>
    <w:rsid w:val="007F4492"/>
    <w:rsid w:val="007F4E43"/>
    <w:rsid w:val="007F58F9"/>
    <w:rsid w:val="007F61F4"/>
    <w:rsid w:val="007F6ACE"/>
    <w:rsid w:val="007F6E1E"/>
    <w:rsid w:val="007F772B"/>
    <w:rsid w:val="007F7B6B"/>
    <w:rsid w:val="007F7CE8"/>
    <w:rsid w:val="007F7DCD"/>
    <w:rsid w:val="007F7DD7"/>
    <w:rsid w:val="00800125"/>
    <w:rsid w:val="00800DDE"/>
    <w:rsid w:val="0080166C"/>
    <w:rsid w:val="008016F1"/>
    <w:rsid w:val="008022FC"/>
    <w:rsid w:val="00802742"/>
    <w:rsid w:val="00802A13"/>
    <w:rsid w:val="00802BD1"/>
    <w:rsid w:val="00804287"/>
    <w:rsid w:val="00804A60"/>
    <w:rsid w:val="00804C90"/>
    <w:rsid w:val="008054A7"/>
    <w:rsid w:val="0080588F"/>
    <w:rsid w:val="008058EF"/>
    <w:rsid w:val="00805AB4"/>
    <w:rsid w:val="00805F12"/>
    <w:rsid w:val="00805FE3"/>
    <w:rsid w:val="0080639D"/>
    <w:rsid w:val="00806C9D"/>
    <w:rsid w:val="0080709A"/>
    <w:rsid w:val="008070DA"/>
    <w:rsid w:val="00807887"/>
    <w:rsid w:val="00810421"/>
    <w:rsid w:val="0081181D"/>
    <w:rsid w:val="00811C4B"/>
    <w:rsid w:val="00811FA4"/>
    <w:rsid w:val="008127BD"/>
    <w:rsid w:val="008127EB"/>
    <w:rsid w:val="00813360"/>
    <w:rsid w:val="0081359D"/>
    <w:rsid w:val="00814317"/>
    <w:rsid w:val="008143F6"/>
    <w:rsid w:val="00814B28"/>
    <w:rsid w:val="00814D0D"/>
    <w:rsid w:val="00815224"/>
    <w:rsid w:val="0081554F"/>
    <w:rsid w:val="008155D0"/>
    <w:rsid w:val="00815CD1"/>
    <w:rsid w:val="00815F20"/>
    <w:rsid w:val="00815FF7"/>
    <w:rsid w:val="0081617A"/>
    <w:rsid w:val="008163E4"/>
    <w:rsid w:val="00816C3B"/>
    <w:rsid w:val="00816E96"/>
    <w:rsid w:val="00817E84"/>
    <w:rsid w:val="00820899"/>
    <w:rsid w:val="00820C6B"/>
    <w:rsid w:val="008211DB"/>
    <w:rsid w:val="008211EC"/>
    <w:rsid w:val="00821632"/>
    <w:rsid w:val="00821AC2"/>
    <w:rsid w:val="00822201"/>
    <w:rsid w:val="00822419"/>
    <w:rsid w:val="008228B4"/>
    <w:rsid w:val="00823571"/>
    <w:rsid w:val="00823CB5"/>
    <w:rsid w:val="00823FA2"/>
    <w:rsid w:val="00824055"/>
    <w:rsid w:val="00824544"/>
    <w:rsid w:val="008246AB"/>
    <w:rsid w:val="00824ABE"/>
    <w:rsid w:val="008250F2"/>
    <w:rsid w:val="00825A34"/>
    <w:rsid w:val="00825A90"/>
    <w:rsid w:val="00825E5E"/>
    <w:rsid w:val="00826002"/>
    <w:rsid w:val="00826063"/>
    <w:rsid w:val="00826ACE"/>
    <w:rsid w:val="00826D8F"/>
    <w:rsid w:val="008279C9"/>
    <w:rsid w:val="00827C05"/>
    <w:rsid w:val="008301A7"/>
    <w:rsid w:val="00830315"/>
    <w:rsid w:val="008312B4"/>
    <w:rsid w:val="00831758"/>
    <w:rsid w:val="00831EB4"/>
    <w:rsid w:val="00831FF4"/>
    <w:rsid w:val="008321D2"/>
    <w:rsid w:val="008324E6"/>
    <w:rsid w:val="008328AB"/>
    <w:rsid w:val="008332D8"/>
    <w:rsid w:val="008337D0"/>
    <w:rsid w:val="00833A72"/>
    <w:rsid w:val="00835B34"/>
    <w:rsid w:val="00835DC6"/>
    <w:rsid w:val="00835E15"/>
    <w:rsid w:val="0083607A"/>
    <w:rsid w:val="008361C4"/>
    <w:rsid w:val="00836222"/>
    <w:rsid w:val="008362D7"/>
    <w:rsid w:val="00836C7F"/>
    <w:rsid w:val="00837027"/>
    <w:rsid w:val="0083760D"/>
    <w:rsid w:val="00837AE0"/>
    <w:rsid w:val="00841950"/>
    <w:rsid w:val="00841C94"/>
    <w:rsid w:val="00841D78"/>
    <w:rsid w:val="0084213F"/>
    <w:rsid w:val="008426D5"/>
    <w:rsid w:val="00842AAA"/>
    <w:rsid w:val="00843721"/>
    <w:rsid w:val="00844834"/>
    <w:rsid w:val="008458E4"/>
    <w:rsid w:val="00845918"/>
    <w:rsid w:val="0084629F"/>
    <w:rsid w:val="00846378"/>
    <w:rsid w:val="00846722"/>
    <w:rsid w:val="00846853"/>
    <w:rsid w:val="0084772E"/>
    <w:rsid w:val="00847BFF"/>
    <w:rsid w:val="00847D64"/>
    <w:rsid w:val="00850408"/>
    <w:rsid w:val="0085053B"/>
    <w:rsid w:val="008507FE"/>
    <w:rsid w:val="00850FA7"/>
    <w:rsid w:val="008516E5"/>
    <w:rsid w:val="00851DE7"/>
    <w:rsid w:val="00852251"/>
    <w:rsid w:val="008528E2"/>
    <w:rsid w:val="0085295D"/>
    <w:rsid w:val="00852A4E"/>
    <w:rsid w:val="00852EE5"/>
    <w:rsid w:val="0085335D"/>
    <w:rsid w:val="008536E4"/>
    <w:rsid w:val="00853820"/>
    <w:rsid w:val="00853AA9"/>
    <w:rsid w:val="00853B86"/>
    <w:rsid w:val="00853BA5"/>
    <w:rsid w:val="0085514D"/>
    <w:rsid w:val="008552A4"/>
    <w:rsid w:val="00855C0B"/>
    <w:rsid w:val="00856371"/>
    <w:rsid w:val="0086074F"/>
    <w:rsid w:val="00860A50"/>
    <w:rsid w:val="00860B2B"/>
    <w:rsid w:val="00860C6B"/>
    <w:rsid w:val="008619C8"/>
    <w:rsid w:val="008619D7"/>
    <w:rsid w:val="00862EB1"/>
    <w:rsid w:val="0086322C"/>
    <w:rsid w:val="00863618"/>
    <w:rsid w:val="00863D1F"/>
    <w:rsid w:val="008644ED"/>
    <w:rsid w:val="008651AC"/>
    <w:rsid w:val="008652FC"/>
    <w:rsid w:val="00865991"/>
    <w:rsid w:val="008665B2"/>
    <w:rsid w:val="00866F6A"/>
    <w:rsid w:val="00870564"/>
    <w:rsid w:val="0087151F"/>
    <w:rsid w:val="00871872"/>
    <w:rsid w:val="008719C9"/>
    <w:rsid w:val="00871AE5"/>
    <w:rsid w:val="00871C8D"/>
    <w:rsid w:val="00871C93"/>
    <w:rsid w:val="00871F17"/>
    <w:rsid w:val="00872F19"/>
    <w:rsid w:val="00872F86"/>
    <w:rsid w:val="00873023"/>
    <w:rsid w:val="00873732"/>
    <w:rsid w:val="008740A9"/>
    <w:rsid w:val="0087433F"/>
    <w:rsid w:val="00875629"/>
    <w:rsid w:val="0087651B"/>
    <w:rsid w:val="00876A99"/>
    <w:rsid w:val="00876B59"/>
    <w:rsid w:val="00876BF8"/>
    <w:rsid w:val="00876F35"/>
    <w:rsid w:val="00877888"/>
    <w:rsid w:val="008779D4"/>
    <w:rsid w:val="008804D9"/>
    <w:rsid w:val="00880AF3"/>
    <w:rsid w:val="00880D5C"/>
    <w:rsid w:val="00881006"/>
    <w:rsid w:val="0088102D"/>
    <w:rsid w:val="00881E6F"/>
    <w:rsid w:val="00882A24"/>
    <w:rsid w:val="00882D77"/>
    <w:rsid w:val="0088370F"/>
    <w:rsid w:val="00883C12"/>
    <w:rsid w:val="00883E8C"/>
    <w:rsid w:val="00885102"/>
    <w:rsid w:val="008869F7"/>
    <w:rsid w:val="00887390"/>
    <w:rsid w:val="008875E1"/>
    <w:rsid w:val="00887BEF"/>
    <w:rsid w:val="00891A7F"/>
    <w:rsid w:val="00891DD3"/>
    <w:rsid w:val="00891E61"/>
    <w:rsid w:val="0089267B"/>
    <w:rsid w:val="008926E0"/>
    <w:rsid w:val="00892984"/>
    <w:rsid w:val="00892A7E"/>
    <w:rsid w:val="00892F25"/>
    <w:rsid w:val="0089359F"/>
    <w:rsid w:val="008945BE"/>
    <w:rsid w:val="0089493A"/>
    <w:rsid w:val="0089548F"/>
    <w:rsid w:val="00895532"/>
    <w:rsid w:val="0089558A"/>
    <w:rsid w:val="00896E27"/>
    <w:rsid w:val="00896F52"/>
    <w:rsid w:val="008978E6"/>
    <w:rsid w:val="00897C2F"/>
    <w:rsid w:val="00897DF1"/>
    <w:rsid w:val="00897FFE"/>
    <w:rsid w:val="008A01BA"/>
    <w:rsid w:val="008A046A"/>
    <w:rsid w:val="008A0777"/>
    <w:rsid w:val="008A0B94"/>
    <w:rsid w:val="008A0CE4"/>
    <w:rsid w:val="008A0ED0"/>
    <w:rsid w:val="008A1B02"/>
    <w:rsid w:val="008A2A00"/>
    <w:rsid w:val="008A2A21"/>
    <w:rsid w:val="008A34C9"/>
    <w:rsid w:val="008A3614"/>
    <w:rsid w:val="008A3705"/>
    <w:rsid w:val="008A3D8E"/>
    <w:rsid w:val="008A3F59"/>
    <w:rsid w:val="008A5361"/>
    <w:rsid w:val="008A57ED"/>
    <w:rsid w:val="008A5B03"/>
    <w:rsid w:val="008A5BBC"/>
    <w:rsid w:val="008A64B3"/>
    <w:rsid w:val="008A693F"/>
    <w:rsid w:val="008A6DAF"/>
    <w:rsid w:val="008A6EAB"/>
    <w:rsid w:val="008A76BD"/>
    <w:rsid w:val="008B0014"/>
    <w:rsid w:val="008B0246"/>
    <w:rsid w:val="008B0247"/>
    <w:rsid w:val="008B0383"/>
    <w:rsid w:val="008B0D98"/>
    <w:rsid w:val="008B0EA4"/>
    <w:rsid w:val="008B1193"/>
    <w:rsid w:val="008B1344"/>
    <w:rsid w:val="008B14CE"/>
    <w:rsid w:val="008B1F20"/>
    <w:rsid w:val="008B3B2C"/>
    <w:rsid w:val="008B3E73"/>
    <w:rsid w:val="008B4005"/>
    <w:rsid w:val="008B4153"/>
    <w:rsid w:val="008B41FE"/>
    <w:rsid w:val="008B4347"/>
    <w:rsid w:val="008B4792"/>
    <w:rsid w:val="008B4939"/>
    <w:rsid w:val="008B493E"/>
    <w:rsid w:val="008B4A61"/>
    <w:rsid w:val="008B4C68"/>
    <w:rsid w:val="008B580D"/>
    <w:rsid w:val="008B5AAC"/>
    <w:rsid w:val="008B6A3E"/>
    <w:rsid w:val="008B7196"/>
    <w:rsid w:val="008B723E"/>
    <w:rsid w:val="008B7B51"/>
    <w:rsid w:val="008B7B63"/>
    <w:rsid w:val="008B7EB5"/>
    <w:rsid w:val="008C0DBF"/>
    <w:rsid w:val="008C1843"/>
    <w:rsid w:val="008C2443"/>
    <w:rsid w:val="008C30B8"/>
    <w:rsid w:val="008C354D"/>
    <w:rsid w:val="008C4A99"/>
    <w:rsid w:val="008C5C8D"/>
    <w:rsid w:val="008C6BB2"/>
    <w:rsid w:val="008C6FD4"/>
    <w:rsid w:val="008C7306"/>
    <w:rsid w:val="008C7503"/>
    <w:rsid w:val="008C7728"/>
    <w:rsid w:val="008C7801"/>
    <w:rsid w:val="008D1485"/>
    <w:rsid w:val="008D14E5"/>
    <w:rsid w:val="008D1EB0"/>
    <w:rsid w:val="008D2BBF"/>
    <w:rsid w:val="008D2EC3"/>
    <w:rsid w:val="008D30A7"/>
    <w:rsid w:val="008D36A8"/>
    <w:rsid w:val="008D43D2"/>
    <w:rsid w:val="008D4538"/>
    <w:rsid w:val="008D53DE"/>
    <w:rsid w:val="008D55DC"/>
    <w:rsid w:val="008D5A95"/>
    <w:rsid w:val="008D5DE7"/>
    <w:rsid w:val="008D65A6"/>
    <w:rsid w:val="008D6781"/>
    <w:rsid w:val="008D69F8"/>
    <w:rsid w:val="008D78BB"/>
    <w:rsid w:val="008E04E1"/>
    <w:rsid w:val="008E0758"/>
    <w:rsid w:val="008E132B"/>
    <w:rsid w:val="008E15FA"/>
    <w:rsid w:val="008E178E"/>
    <w:rsid w:val="008E2593"/>
    <w:rsid w:val="008E29BD"/>
    <w:rsid w:val="008E2A6F"/>
    <w:rsid w:val="008E30EB"/>
    <w:rsid w:val="008E3E55"/>
    <w:rsid w:val="008E41BA"/>
    <w:rsid w:val="008E4C02"/>
    <w:rsid w:val="008E4F8F"/>
    <w:rsid w:val="008E5324"/>
    <w:rsid w:val="008E53B2"/>
    <w:rsid w:val="008E5651"/>
    <w:rsid w:val="008E5804"/>
    <w:rsid w:val="008E611C"/>
    <w:rsid w:val="008E6548"/>
    <w:rsid w:val="008E693A"/>
    <w:rsid w:val="008E6A95"/>
    <w:rsid w:val="008E6DF5"/>
    <w:rsid w:val="008E7367"/>
    <w:rsid w:val="008E7CF4"/>
    <w:rsid w:val="008F0545"/>
    <w:rsid w:val="008F0A36"/>
    <w:rsid w:val="008F0DF2"/>
    <w:rsid w:val="008F0E22"/>
    <w:rsid w:val="008F16AE"/>
    <w:rsid w:val="008F2123"/>
    <w:rsid w:val="008F293A"/>
    <w:rsid w:val="008F3120"/>
    <w:rsid w:val="008F333A"/>
    <w:rsid w:val="008F3911"/>
    <w:rsid w:val="008F3DAA"/>
    <w:rsid w:val="008F409C"/>
    <w:rsid w:val="008F4F28"/>
    <w:rsid w:val="008F50C4"/>
    <w:rsid w:val="008F520E"/>
    <w:rsid w:val="008F5360"/>
    <w:rsid w:val="008F55BA"/>
    <w:rsid w:val="008F598A"/>
    <w:rsid w:val="008F5ED6"/>
    <w:rsid w:val="008F5FB0"/>
    <w:rsid w:val="008F683B"/>
    <w:rsid w:val="008F7665"/>
    <w:rsid w:val="008F7AB6"/>
    <w:rsid w:val="008F7FBA"/>
    <w:rsid w:val="0090011C"/>
    <w:rsid w:val="00900628"/>
    <w:rsid w:val="00900C0D"/>
    <w:rsid w:val="009019D5"/>
    <w:rsid w:val="00901C50"/>
    <w:rsid w:val="009022C5"/>
    <w:rsid w:val="00902ABA"/>
    <w:rsid w:val="009034CF"/>
    <w:rsid w:val="00903573"/>
    <w:rsid w:val="00903637"/>
    <w:rsid w:val="0090382A"/>
    <w:rsid w:val="0090395E"/>
    <w:rsid w:val="00903B52"/>
    <w:rsid w:val="00903EE8"/>
    <w:rsid w:val="00904274"/>
    <w:rsid w:val="009045F6"/>
    <w:rsid w:val="009054BD"/>
    <w:rsid w:val="009055BA"/>
    <w:rsid w:val="00905BA8"/>
    <w:rsid w:val="00905C74"/>
    <w:rsid w:val="00905C9D"/>
    <w:rsid w:val="00905D06"/>
    <w:rsid w:val="00905DE4"/>
    <w:rsid w:val="0090653F"/>
    <w:rsid w:val="0090680A"/>
    <w:rsid w:val="00906859"/>
    <w:rsid w:val="0090685F"/>
    <w:rsid w:val="00906D79"/>
    <w:rsid w:val="00907199"/>
    <w:rsid w:val="009073C0"/>
    <w:rsid w:val="009110A7"/>
    <w:rsid w:val="009119C0"/>
    <w:rsid w:val="00911AEA"/>
    <w:rsid w:val="00911AEC"/>
    <w:rsid w:val="00911EDD"/>
    <w:rsid w:val="0091219F"/>
    <w:rsid w:val="00912B62"/>
    <w:rsid w:val="00912BDF"/>
    <w:rsid w:val="00913A3F"/>
    <w:rsid w:val="00913B82"/>
    <w:rsid w:val="00913D98"/>
    <w:rsid w:val="00914350"/>
    <w:rsid w:val="0091435C"/>
    <w:rsid w:val="00914847"/>
    <w:rsid w:val="00914931"/>
    <w:rsid w:val="00914944"/>
    <w:rsid w:val="00914EB8"/>
    <w:rsid w:val="009154E7"/>
    <w:rsid w:val="0091597A"/>
    <w:rsid w:val="00915FAA"/>
    <w:rsid w:val="009162C0"/>
    <w:rsid w:val="00916866"/>
    <w:rsid w:val="00916DDE"/>
    <w:rsid w:val="00916FB4"/>
    <w:rsid w:val="00916FD9"/>
    <w:rsid w:val="00920274"/>
    <w:rsid w:val="00920403"/>
    <w:rsid w:val="009206D8"/>
    <w:rsid w:val="00920DD1"/>
    <w:rsid w:val="0092130C"/>
    <w:rsid w:val="00921DE3"/>
    <w:rsid w:val="009238AE"/>
    <w:rsid w:val="00923BDB"/>
    <w:rsid w:val="00924E92"/>
    <w:rsid w:val="0092507B"/>
    <w:rsid w:val="0092515F"/>
    <w:rsid w:val="009256DB"/>
    <w:rsid w:val="0092588E"/>
    <w:rsid w:val="009259A7"/>
    <w:rsid w:val="00925B2C"/>
    <w:rsid w:val="00925C3B"/>
    <w:rsid w:val="00925D85"/>
    <w:rsid w:val="00926122"/>
    <w:rsid w:val="00926D9D"/>
    <w:rsid w:val="0092762F"/>
    <w:rsid w:val="009304F0"/>
    <w:rsid w:val="00930C4C"/>
    <w:rsid w:val="00930D29"/>
    <w:rsid w:val="00931BB1"/>
    <w:rsid w:val="00932733"/>
    <w:rsid w:val="009337C8"/>
    <w:rsid w:val="00933D85"/>
    <w:rsid w:val="0093486A"/>
    <w:rsid w:val="009348CB"/>
    <w:rsid w:val="00934F06"/>
    <w:rsid w:val="009351E0"/>
    <w:rsid w:val="009362D7"/>
    <w:rsid w:val="00936635"/>
    <w:rsid w:val="009374E2"/>
    <w:rsid w:val="00937700"/>
    <w:rsid w:val="00940E9B"/>
    <w:rsid w:val="0094139E"/>
    <w:rsid w:val="00941538"/>
    <w:rsid w:val="00942C47"/>
    <w:rsid w:val="00943DC2"/>
    <w:rsid w:val="0094419E"/>
    <w:rsid w:val="009445A2"/>
    <w:rsid w:val="00944CF4"/>
    <w:rsid w:val="009450F1"/>
    <w:rsid w:val="009452AA"/>
    <w:rsid w:val="00945B9E"/>
    <w:rsid w:val="00945BF2"/>
    <w:rsid w:val="00945E1D"/>
    <w:rsid w:val="00945E32"/>
    <w:rsid w:val="00946843"/>
    <w:rsid w:val="00946A15"/>
    <w:rsid w:val="009500B9"/>
    <w:rsid w:val="009504EE"/>
    <w:rsid w:val="00951353"/>
    <w:rsid w:val="0095140F"/>
    <w:rsid w:val="0095175F"/>
    <w:rsid w:val="009519A5"/>
    <w:rsid w:val="00951AC2"/>
    <w:rsid w:val="009527AD"/>
    <w:rsid w:val="00952866"/>
    <w:rsid w:val="00952B1B"/>
    <w:rsid w:val="0095305C"/>
    <w:rsid w:val="00953721"/>
    <w:rsid w:val="0095379A"/>
    <w:rsid w:val="00953B7A"/>
    <w:rsid w:val="00954189"/>
    <w:rsid w:val="0095626A"/>
    <w:rsid w:val="00956751"/>
    <w:rsid w:val="00956CAA"/>
    <w:rsid w:val="00957092"/>
    <w:rsid w:val="009575D5"/>
    <w:rsid w:val="00957A61"/>
    <w:rsid w:val="00961854"/>
    <w:rsid w:val="00962423"/>
    <w:rsid w:val="00962B21"/>
    <w:rsid w:val="00962B29"/>
    <w:rsid w:val="00962B4C"/>
    <w:rsid w:val="00962F0C"/>
    <w:rsid w:val="0096324F"/>
    <w:rsid w:val="00963650"/>
    <w:rsid w:val="0096370D"/>
    <w:rsid w:val="009644E4"/>
    <w:rsid w:val="00964E4D"/>
    <w:rsid w:val="0096527C"/>
    <w:rsid w:val="00965AD9"/>
    <w:rsid w:val="00965C0D"/>
    <w:rsid w:val="009665DF"/>
    <w:rsid w:val="00967117"/>
    <w:rsid w:val="00967157"/>
    <w:rsid w:val="00967175"/>
    <w:rsid w:val="00967A04"/>
    <w:rsid w:val="00967D55"/>
    <w:rsid w:val="00967F01"/>
    <w:rsid w:val="009703FF"/>
    <w:rsid w:val="00970D34"/>
    <w:rsid w:val="00970E35"/>
    <w:rsid w:val="00970F2C"/>
    <w:rsid w:val="00971B53"/>
    <w:rsid w:val="00971C56"/>
    <w:rsid w:val="009727BA"/>
    <w:rsid w:val="0097280B"/>
    <w:rsid w:val="00972913"/>
    <w:rsid w:val="00972972"/>
    <w:rsid w:val="00973D46"/>
    <w:rsid w:val="0097415B"/>
    <w:rsid w:val="009743D9"/>
    <w:rsid w:val="00974ADD"/>
    <w:rsid w:val="00975219"/>
    <w:rsid w:val="009756C3"/>
    <w:rsid w:val="009759CC"/>
    <w:rsid w:val="00975B3B"/>
    <w:rsid w:val="00975C35"/>
    <w:rsid w:val="00975D03"/>
    <w:rsid w:val="00976E31"/>
    <w:rsid w:val="009771C0"/>
    <w:rsid w:val="009775D7"/>
    <w:rsid w:val="0098034A"/>
    <w:rsid w:val="0098135C"/>
    <w:rsid w:val="00981488"/>
    <w:rsid w:val="00981DB1"/>
    <w:rsid w:val="00982388"/>
    <w:rsid w:val="00982519"/>
    <w:rsid w:val="00982546"/>
    <w:rsid w:val="00982980"/>
    <w:rsid w:val="00982A5F"/>
    <w:rsid w:val="009830C5"/>
    <w:rsid w:val="00983631"/>
    <w:rsid w:val="00983B14"/>
    <w:rsid w:val="00984877"/>
    <w:rsid w:val="0098559D"/>
    <w:rsid w:val="00985FDC"/>
    <w:rsid w:val="009866DF"/>
    <w:rsid w:val="00986AF0"/>
    <w:rsid w:val="00987361"/>
    <w:rsid w:val="00987838"/>
    <w:rsid w:val="00990853"/>
    <w:rsid w:val="009924E8"/>
    <w:rsid w:val="00992D44"/>
    <w:rsid w:val="0099315C"/>
    <w:rsid w:val="00993667"/>
    <w:rsid w:val="00994454"/>
    <w:rsid w:val="0099472B"/>
    <w:rsid w:val="00994B4A"/>
    <w:rsid w:val="009951D1"/>
    <w:rsid w:val="009952DF"/>
    <w:rsid w:val="00995879"/>
    <w:rsid w:val="00996531"/>
    <w:rsid w:val="00996C71"/>
    <w:rsid w:val="00996DEC"/>
    <w:rsid w:val="009973FC"/>
    <w:rsid w:val="00997760"/>
    <w:rsid w:val="0099798C"/>
    <w:rsid w:val="00997FA6"/>
    <w:rsid w:val="009A064A"/>
    <w:rsid w:val="009A0EC0"/>
    <w:rsid w:val="009A18FD"/>
    <w:rsid w:val="009A1BF4"/>
    <w:rsid w:val="009A2451"/>
    <w:rsid w:val="009A2539"/>
    <w:rsid w:val="009A28DC"/>
    <w:rsid w:val="009A2E71"/>
    <w:rsid w:val="009A3346"/>
    <w:rsid w:val="009A3A42"/>
    <w:rsid w:val="009A3C8B"/>
    <w:rsid w:val="009A4238"/>
    <w:rsid w:val="009A454F"/>
    <w:rsid w:val="009A48D7"/>
    <w:rsid w:val="009A50D9"/>
    <w:rsid w:val="009A5881"/>
    <w:rsid w:val="009A58CB"/>
    <w:rsid w:val="009A601C"/>
    <w:rsid w:val="009A64BC"/>
    <w:rsid w:val="009A669B"/>
    <w:rsid w:val="009A6C28"/>
    <w:rsid w:val="009A6E5B"/>
    <w:rsid w:val="009A711E"/>
    <w:rsid w:val="009B016A"/>
    <w:rsid w:val="009B01BD"/>
    <w:rsid w:val="009B0B87"/>
    <w:rsid w:val="009B1A2C"/>
    <w:rsid w:val="009B1F59"/>
    <w:rsid w:val="009B2003"/>
    <w:rsid w:val="009B2412"/>
    <w:rsid w:val="009B2B36"/>
    <w:rsid w:val="009B2C6E"/>
    <w:rsid w:val="009B30E9"/>
    <w:rsid w:val="009B371C"/>
    <w:rsid w:val="009B3980"/>
    <w:rsid w:val="009B4236"/>
    <w:rsid w:val="009B42F4"/>
    <w:rsid w:val="009B4D60"/>
    <w:rsid w:val="009B5749"/>
    <w:rsid w:val="009B57F4"/>
    <w:rsid w:val="009B627D"/>
    <w:rsid w:val="009B63A7"/>
    <w:rsid w:val="009B63B9"/>
    <w:rsid w:val="009B658A"/>
    <w:rsid w:val="009B6592"/>
    <w:rsid w:val="009B73E2"/>
    <w:rsid w:val="009B7A1E"/>
    <w:rsid w:val="009B7BBE"/>
    <w:rsid w:val="009C05E3"/>
    <w:rsid w:val="009C0996"/>
    <w:rsid w:val="009C10D4"/>
    <w:rsid w:val="009C1807"/>
    <w:rsid w:val="009C1999"/>
    <w:rsid w:val="009C1E15"/>
    <w:rsid w:val="009C20B5"/>
    <w:rsid w:val="009C34A7"/>
    <w:rsid w:val="009C4499"/>
    <w:rsid w:val="009C46E9"/>
    <w:rsid w:val="009C49E0"/>
    <w:rsid w:val="009C62F0"/>
    <w:rsid w:val="009C6CE6"/>
    <w:rsid w:val="009C734C"/>
    <w:rsid w:val="009C73AB"/>
    <w:rsid w:val="009C7444"/>
    <w:rsid w:val="009C764A"/>
    <w:rsid w:val="009C7FE2"/>
    <w:rsid w:val="009D1E96"/>
    <w:rsid w:val="009D28ED"/>
    <w:rsid w:val="009D3147"/>
    <w:rsid w:val="009D4E52"/>
    <w:rsid w:val="009D4E8A"/>
    <w:rsid w:val="009D505C"/>
    <w:rsid w:val="009D52A2"/>
    <w:rsid w:val="009D5702"/>
    <w:rsid w:val="009D5B6C"/>
    <w:rsid w:val="009D5C94"/>
    <w:rsid w:val="009D6777"/>
    <w:rsid w:val="009D6F03"/>
    <w:rsid w:val="009D6F65"/>
    <w:rsid w:val="009D6FBE"/>
    <w:rsid w:val="009D730D"/>
    <w:rsid w:val="009D74C1"/>
    <w:rsid w:val="009D7A45"/>
    <w:rsid w:val="009E0212"/>
    <w:rsid w:val="009E0587"/>
    <w:rsid w:val="009E0887"/>
    <w:rsid w:val="009E0ABB"/>
    <w:rsid w:val="009E0C7E"/>
    <w:rsid w:val="009E0EDC"/>
    <w:rsid w:val="009E16EE"/>
    <w:rsid w:val="009E191C"/>
    <w:rsid w:val="009E1CBD"/>
    <w:rsid w:val="009E2041"/>
    <w:rsid w:val="009E43EE"/>
    <w:rsid w:val="009E459A"/>
    <w:rsid w:val="009E5891"/>
    <w:rsid w:val="009E6019"/>
    <w:rsid w:val="009F07F1"/>
    <w:rsid w:val="009F096C"/>
    <w:rsid w:val="009F1AD6"/>
    <w:rsid w:val="009F2042"/>
    <w:rsid w:val="009F20AD"/>
    <w:rsid w:val="009F285E"/>
    <w:rsid w:val="009F295C"/>
    <w:rsid w:val="009F34B9"/>
    <w:rsid w:val="009F3710"/>
    <w:rsid w:val="009F3A31"/>
    <w:rsid w:val="009F3B02"/>
    <w:rsid w:val="009F4010"/>
    <w:rsid w:val="009F4137"/>
    <w:rsid w:val="009F47FE"/>
    <w:rsid w:val="009F577F"/>
    <w:rsid w:val="009F5AD0"/>
    <w:rsid w:val="009F5BFA"/>
    <w:rsid w:val="009F7B79"/>
    <w:rsid w:val="009F7D11"/>
    <w:rsid w:val="00A005E3"/>
    <w:rsid w:val="00A012FE"/>
    <w:rsid w:val="00A0179A"/>
    <w:rsid w:val="00A01DD6"/>
    <w:rsid w:val="00A020BA"/>
    <w:rsid w:val="00A023AA"/>
    <w:rsid w:val="00A026A4"/>
    <w:rsid w:val="00A02B1F"/>
    <w:rsid w:val="00A03236"/>
    <w:rsid w:val="00A0384E"/>
    <w:rsid w:val="00A03A62"/>
    <w:rsid w:val="00A04395"/>
    <w:rsid w:val="00A044B0"/>
    <w:rsid w:val="00A0516A"/>
    <w:rsid w:val="00A053FE"/>
    <w:rsid w:val="00A05FB8"/>
    <w:rsid w:val="00A062C9"/>
    <w:rsid w:val="00A07C93"/>
    <w:rsid w:val="00A1049D"/>
    <w:rsid w:val="00A1051C"/>
    <w:rsid w:val="00A1062F"/>
    <w:rsid w:val="00A113D1"/>
    <w:rsid w:val="00A1173C"/>
    <w:rsid w:val="00A12377"/>
    <w:rsid w:val="00A12E06"/>
    <w:rsid w:val="00A13542"/>
    <w:rsid w:val="00A1364B"/>
    <w:rsid w:val="00A13C08"/>
    <w:rsid w:val="00A13E51"/>
    <w:rsid w:val="00A14B9D"/>
    <w:rsid w:val="00A15381"/>
    <w:rsid w:val="00A1579E"/>
    <w:rsid w:val="00A158C7"/>
    <w:rsid w:val="00A15F69"/>
    <w:rsid w:val="00A16BB4"/>
    <w:rsid w:val="00A16DCC"/>
    <w:rsid w:val="00A16E82"/>
    <w:rsid w:val="00A2054E"/>
    <w:rsid w:val="00A20CCF"/>
    <w:rsid w:val="00A20CDB"/>
    <w:rsid w:val="00A210E5"/>
    <w:rsid w:val="00A21E6C"/>
    <w:rsid w:val="00A221FC"/>
    <w:rsid w:val="00A225D9"/>
    <w:rsid w:val="00A226F7"/>
    <w:rsid w:val="00A22729"/>
    <w:rsid w:val="00A22A11"/>
    <w:rsid w:val="00A22DE5"/>
    <w:rsid w:val="00A22F38"/>
    <w:rsid w:val="00A231B6"/>
    <w:rsid w:val="00A23BFF"/>
    <w:rsid w:val="00A23E76"/>
    <w:rsid w:val="00A24649"/>
    <w:rsid w:val="00A24BD1"/>
    <w:rsid w:val="00A25910"/>
    <w:rsid w:val="00A2610B"/>
    <w:rsid w:val="00A26437"/>
    <w:rsid w:val="00A26655"/>
    <w:rsid w:val="00A26A46"/>
    <w:rsid w:val="00A26FB4"/>
    <w:rsid w:val="00A27A53"/>
    <w:rsid w:val="00A27FCC"/>
    <w:rsid w:val="00A305B8"/>
    <w:rsid w:val="00A314C0"/>
    <w:rsid w:val="00A31677"/>
    <w:rsid w:val="00A31F76"/>
    <w:rsid w:val="00A324FA"/>
    <w:rsid w:val="00A32E1D"/>
    <w:rsid w:val="00A339DE"/>
    <w:rsid w:val="00A33AA7"/>
    <w:rsid w:val="00A343BD"/>
    <w:rsid w:val="00A34979"/>
    <w:rsid w:val="00A34986"/>
    <w:rsid w:val="00A34F04"/>
    <w:rsid w:val="00A356B6"/>
    <w:rsid w:val="00A35BE9"/>
    <w:rsid w:val="00A35FB3"/>
    <w:rsid w:val="00A36298"/>
    <w:rsid w:val="00A36B0D"/>
    <w:rsid w:val="00A36C0C"/>
    <w:rsid w:val="00A36C93"/>
    <w:rsid w:val="00A36EE6"/>
    <w:rsid w:val="00A37FDA"/>
    <w:rsid w:val="00A4035D"/>
    <w:rsid w:val="00A41D03"/>
    <w:rsid w:val="00A4243A"/>
    <w:rsid w:val="00A4280A"/>
    <w:rsid w:val="00A42A3F"/>
    <w:rsid w:val="00A42F36"/>
    <w:rsid w:val="00A42FD0"/>
    <w:rsid w:val="00A434F0"/>
    <w:rsid w:val="00A43E4F"/>
    <w:rsid w:val="00A44642"/>
    <w:rsid w:val="00A4489A"/>
    <w:rsid w:val="00A46A33"/>
    <w:rsid w:val="00A46F96"/>
    <w:rsid w:val="00A473C3"/>
    <w:rsid w:val="00A50201"/>
    <w:rsid w:val="00A511A1"/>
    <w:rsid w:val="00A5209E"/>
    <w:rsid w:val="00A525A0"/>
    <w:rsid w:val="00A5264E"/>
    <w:rsid w:val="00A52748"/>
    <w:rsid w:val="00A52C0C"/>
    <w:rsid w:val="00A52E06"/>
    <w:rsid w:val="00A53A9E"/>
    <w:rsid w:val="00A53D43"/>
    <w:rsid w:val="00A54092"/>
    <w:rsid w:val="00A54BEF"/>
    <w:rsid w:val="00A54C92"/>
    <w:rsid w:val="00A54F84"/>
    <w:rsid w:val="00A551E9"/>
    <w:rsid w:val="00A55893"/>
    <w:rsid w:val="00A55EA2"/>
    <w:rsid w:val="00A55F58"/>
    <w:rsid w:val="00A56374"/>
    <w:rsid w:val="00A56626"/>
    <w:rsid w:val="00A57708"/>
    <w:rsid w:val="00A57F67"/>
    <w:rsid w:val="00A6149F"/>
    <w:rsid w:val="00A614C6"/>
    <w:rsid w:val="00A62663"/>
    <w:rsid w:val="00A627EF"/>
    <w:rsid w:val="00A62BD4"/>
    <w:rsid w:val="00A630D0"/>
    <w:rsid w:val="00A6341F"/>
    <w:rsid w:val="00A63C4B"/>
    <w:rsid w:val="00A63FB8"/>
    <w:rsid w:val="00A6503C"/>
    <w:rsid w:val="00A65430"/>
    <w:rsid w:val="00A66299"/>
    <w:rsid w:val="00A663AB"/>
    <w:rsid w:val="00A666DA"/>
    <w:rsid w:val="00A66BD0"/>
    <w:rsid w:val="00A67830"/>
    <w:rsid w:val="00A67E4D"/>
    <w:rsid w:val="00A70517"/>
    <w:rsid w:val="00A708B7"/>
    <w:rsid w:val="00A7091E"/>
    <w:rsid w:val="00A71BFB"/>
    <w:rsid w:val="00A728D5"/>
    <w:rsid w:val="00A72DCB"/>
    <w:rsid w:val="00A72E68"/>
    <w:rsid w:val="00A72F86"/>
    <w:rsid w:val="00A73F39"/>
    <w:rsid w:val="00A74EC1"/>
    <w:rsid w:val="00A74F7A"/>
    <w:rsid w:val="00A7515E"/>
    <w:rsid w:val="00A759BA"/>
    <w:rsid w:val="00A75A65"/>
    <w:rsid w:val="00A76776"/>
    <w:rsid w:val="00A7689C"/>
    <w:rsid w:val="00A76A3B"/>
    <w:rsid w:val="00A76C31"/>
    <w:rsid w:val="00A7722B"/>
    <w:rsid w:val="00A772AE"/>
    <w:rsid w:val="00A773D5"/>
    <w:rsid w:val="00A805D3"/>
    <w:rsid w:val="00A8068A"/>
    <w:rsid w:val="00A80C33"/>
    <w:rsid w:val="00A816E1"/>
    <w:rsid w:val="00A81907"/>
    <w:rsid w:val="00A8216C"/>
    <w:rsid w:val="00A827B7"/>
    <w:rsid w:val="00A8284D"/>
    <w:rsid w:val="00A82978"/>
    <w:rsid w:val="00A82C0B"/>
    <w:rsid w:val="00A831E3"/>
    <w:rsid w:val="00A83AF1"/>
    <w:rsid w:val="00A847AB"/>
    <w:rsid w:val="00A84AE3"/>
    <w:rsid w:val="00A84B1C"/>
    <w:rsid w:val="00A84B7E"/>
    <w:rsid w:val="00A85314"/>
    <w:rsid w:val="00A8567C"/>
    <w:rsid w:val="00A856A4"/>
    <w:rsid w:val="00A85948"/>
    <w:rsid w:val="00A85B60"/>
    <w:rsid w:val="00A85F80"/>
    <w:rsid w:val="00A8615D"/>
    <w:rsid w:val="00A86600"/>
    <w:rsid w:val="00A86A6D"/>
    <w:rsid w:val="00A86CCE"/>
    <w:rsid w:val="00A910A0"/>
    <w:rsid w:val="00A919F8"/>
    <w:rsid w:val="00A91B3E"/>
    <w:rsid w:val="00A91F3B"/>
    <w:rsid w:val="00A920E2"/>
    <w:rsid w:val="00A9366F"/>
    <w:rsid w:val="00A9500A"/>
    <w:rsid w:val="00A9503B"/>
    <w:rsid w:val="00A953E6"/>
    <w:rsid w:val="00A95761"/>
    <w:rsid w:val="00A95AB0"/>
    <w:rsid w:val="00A962F7"/>
    <w:rsid w:val="00A971FF"/>
    <w:rsid w:val="00A97AF9"/>
    <w:rsid w:val="00A97C86"/>
    <w:rsid w:val="00A97F55"/>
    <w:rsid w:val="00AA00ED"/>
    <w:rsid w:val="00AA0755"/>
    <w:rsid w:val="00AA0892"/>
    <w:rsid w:val="00AA1446"/>
    <w:rsid w:val="00AA2B3A"/>
    <w:rsid w:val="00AA3D06"/>
    <w:rsid w:val="00AA3D49"/>
    <w:rsid w:val="00AA40FC"/>
    <w:rsid w:val="00AA4F00"/>
    <w:rsid w:val="00AA4F4A"/>
    <w:rsid w:val="00AA5227"/>
    <w:rsid w:val="00AA5B85"/>
    <w:rsid w:val="00AA6112"/>
    <w:rsid w:val="00AA6555"/>
    <w:rsid w:val="00AA7807"/>
    <w:rsid w:val="00AA7FD1"/>
    <w:rsid w:val="00AB0385"/>
    <w:rsid w:val="00AB0AD2"/>
    <w:rsid w:val="00AB0DD1"/>
    <w:rsid w:val="00AB0F42"/>
    <w:rsid w:val="00AB10DE"/>
    <w:rsid w:val="00AB2479"/>
    <w:rsid w:val="00AB2E9C"/>
    <w:rsid w:val="00AB3907"/>
    <w:rsid w:val="00AB5760"/>
    <w:rsid w:val="00AB5B85"/>
    <w:rsid w:val="00AB6C45"/>
    <w:rsid w:val="00AB6CFC"/>
    <w:rsid w:val="00AC01CD"/>
    <w:rsid w:val="00AC04D8"/>
    <w:rsid w:val="00AC06C2"/>
    <w:rsid w:val="00AC1336"/>
    <w:rsid w:val="00AC1581"/>
    <w:rsid w:val="00AC224F"/>
    <w:rsid w:val="00AC289F"/>
    <w:rsid w:val="00AC3D1A"/>
    <w:rsid w:val="00AC49F1"/>
    <w:rsid w:val="00AC5644"/>
    <w:rsid w:val="00AC6654"/>
    <w:rsid w:val="00AC66E3"/>
    <w:rsid w:val="00AC6E38"/>
    <w:rsid w:val="00AC7838"/>
    <w:rsid w:val="00AC7CD6"/>
    <w:rsid w:val="00AD08B0"/>
    <w:rsid w:val="00AD1585"/>
    <w:rsid w:val="00AD16D0"/>
    <w:rsid w:val="00AD17B9"/>
    <w:rsid w:val="00AD1E93"/>
    <w:rsid w:val="00AD22BB"/>
    <w:rsid w:val="00AD2C27"/>
    <w:rsid w:val="00AD2E67"/>
    <w:rsid w:val="00AD3837"/>
    <w:rsid w:val="00AD3939"/>
    <w:rsid w:val="00AD5052"/>
    <w:rsid w:val="00AD59B2"/>
    <w:rsid w:val="00AD5E4F"/>
    <w:rsid w:val="00AD5F43"/>
    <w:rsid w:val="00AD5F84"/>
    <w:rsid w:val="00AD616A"/>
    <w:rsid w:val="00AD73BC"/>
    <w:rsid w:val="00AE053C"/>
    <w:rsid w:val="00AE09BF"/>
    <w:rsid w:val="00AE1274"/>
    <w:rsid w:val="00AE198D"/>
    <w:rsid w:val="00AE1BB9"/>
    <w:rsid w:val="00AE35DB"/>
    <w:rsid w:val="00AE397D"/>
    <w:rsid w:val="00AE4AA4"/>
    <w:rsid w:val="00AE5302"/>
    <w:rsid w:val="00AE5E71"/>
    <w:rsid w:val="00AE6036"/>
    <w:rsid w:val="00AE6B91"/>
    <w:rsid w:val="00AE700C"/>
    <w:rsid w:val="00AE71B4"/>
    <w:rsid w:val="00AE7751"/>
    <w:rsid w:val="00AE7C58"/>
    <w:rsid w:val="00AE7D19"/>
    <w:rsid w:val="00AE7E4C"/>
    <w:rsid w:val="00AF0096"/>
    <w:rsid w:val="00AF0A99"/>
    <w:rsid w:val="00AF10F4"/>
    <w:rsid w:val="00AF1A8D"/>
    <w:rsid w:val="00AF2494"/>
    <w:rsid w:val="00AF2544"/>
    <w:rsid w:val="00AF2CB9"/>
    <w:rsid w:val="00AF2EAB"/>
    <w:rsid w:val="00AF33D1"/>
    <w:rsid w:val="00AF34AC"/>
    <w:rsid w:val="00AF47A6"/>
    <w:rsid w:val="00AF47B3"/>
    <w:rsid w:val="00AF49F5"/>
    <w:rsid w:val="00AF5312"/>
    <w:rsid w:val="00AF612D"/>
    <w:rsid w:val="00AF62C3"/>
    <w:rsid w:val="00AF6477"/>
    <w:rsid w:val="00AF6C80"/>
    <w:rsid w:val="00AF6D43"/>
    <w:rsid w:val="00AF75DF"/>
    <w:rsid w:val="00AF7B5C"/>
    <w:rsid w:val="00AF7FD9"/>
    <w:rsid w:val="00B012D5"/>
    <w:rsid w:val="00B016CB"/>
    <w:rsid w:val="00B02205"/>
    <w:rsid w:val="00B02782"/>
    <w:rsid w:val="00B02A59"/>
    <w:rsid w:val="00B02C69"/>
    <w:rsid w:val="00B03560"/>
    <w:rsid w:val="00B03FAA"/>
    <w:rsid w:val="00B04281"/>
    <w:rsid w:val="00B04871"/>
    <w:rsid w:val="00B04A80"/>
    <w:rsid w:val="00B050B9"/>
    <w:rsid w:val="00B06203"/>
    <w:rsid w:val="00B06424"/>
    <w:rsid w:val="00B06569"/>
    <w:rsid w:val="00B06C9E"/>
    <w:rsid w:val="00B07062"/>
    <w:rsid w:val="00B079C8"/>
    <w:rsid w:val="00B07DF3"/>
    <w:rsid w:val="00B100C5"/>
    <w:rsid w:val="00B10154"/>
    <w:rsid w:val="00B10C7C"/>
    <w:rsid w:val="00B112A1"/>
    <w:rsid w:val="00B116B9"/>
    <w:rsid w:val="00B11A6A"/>
    <w:rsid w:val="00B1297F"/>
    <w:rsid w:val="00B12C80"/>
    <w:rsid w:val="00B12FD7"/>
    <w:rsid w:val="00B1309C"/>
    <w:rsid w:val="00B130F2"/>
    <w:rsid w:val="00B1350A"/>
    <w:rsid w:val="00B1385F"/>
    <w:rsid w:val="00B13EBE"/>
    <w:rsid w:val="00B13F68"/>
    <w:rsid w:val="00B147D7"/>
    <w:rsid w:val="00B14A3D"/>
    <w:rsid w:val="00B153C9"/>
    <w:rsid w:val="00B16882"/>
    <w:rsid w:val="00B16A36"/>
    <w:rsid w:val="00B170E1"/>
    <w:rsid w:val="00B17445"/>
    <w:rsid w:val="00B17A81"/>
    <w:rsid w:val="00B203E1"/>
    <w:rsid w:val="00B20754"/>
    <w:rsid w:val="00B2159F"/>
    <w:rsid w:val="00B2164B"/>
    <w:rsid w:val="00B21926"/>
    <w:rsid w:val="00B21D96"/>
    <w:rsid w:val="00B22289"/>
    <w:rsid w:val="00B222C3"/>
    <w:rsid w:val="00B22A0B"/>
    <w:rsid w:val="00B22B9F"/>
    <w:rsid w:val="00B23732"/>
    <w:rsid w:val="00B241AB"/>
    <w:rsid w:val="00B244D7"/>
    <w:rsid w:val="00B245B6"/>
    <w:rsid w:val="00B245F1"/>
    <w:rsid w:val="00B246AE"/>
    <w:rsid w:val="00B25DB8"/>
    <w:rsid w:val="00B2642B"/>
    <w:rsid w:val="00B265F3"/>
    <w:rsid w:val="00B308A6"/>
    <w:rsid w:val="00B30BA6"/>
    <w:rsid w:val="00B31DC0"/>
    <w:rsid w:val="00B3302D"/>
    <w:rsid w:val="00B337B8"/>
    <w:rsid w:val="00B33CE7"/>
    <w:rsid w:val="00B33ECA"/>
    <w:rsid w:val="00B35190"/>
    <w:rsid w:val="00B355B2"/>
    <w:rsid w:val="00B359A4"/>
    <w:rsid w:val="00B36831"/>
    <w:rsid w:val="00B36CF4"/>
    <w:rsid w:val="00B36F9D"/>
    <w:rsid w:val="00B37038"/>
    <w:rsid w:val="00B37529"/>
    <w:rsid w:val="00B40B49"/>
    <w:rsid w:val="00B41298"/>
    <w:rsid w:val="00B41930"/>
    <w:rsid w:val="00B41A67"/>
    <w:rsid w:val="00B41D37"/>
    <w:rsid w:val="00B41E8A"/>
    <w:rsid w:val="00B42E4D"/>
    <w:rsid w:val="00B4344A"/>
    <w:rsid w:val="00B43CFC"/>
    <w:rsid w:val="00B4458F"/>
    <w:rsid w:val="00B447B0"/>
    <w:rsid w:val="00B45137"/>
    <w:rsid w:val="00B4542E"/>
    <w:rsid w:val="00B45D59"/>
    <w:rsid w:val="00B46505"/>
    <w:rsid w:val="00B46792"/>
    <w:rsid w:val="00B467E3"/>
    <w:rsid w:val="00B507F5"/>
    <w:rsid w:val="00B50EA3"/>
    <w:rsid w:val="00B50F09"/>
    <w:rsid w:val="00B510F1"/>
    <w:rsid w:val="00B51712"/>
    <w:rsid w:val="00B51AEC"/>
    <w:rsid w:val="00B52D17"/>
    <w:rsid w:val="00B531F7"/>
    <w:rsid w:val="00B54268"/>
    <w:rsid w:val="00B54542"/>
    <w:rsid w:val="00B558BE"/>
    <w:rsid w:val="00B55C5E"/>
    <w:rsid w:val="00B55E0B"/>
    <w:rsid w:val="00B566ED"/>
    <w:rsid w:val="00B56AEF"/>
    <w:rsid w:val="00B56CD7"/>
    <w:rsid w:val="00B56D3F"/>
    <w:rsid w:val="00B56E52"/>
    <w:rsid w:val="00B57046"/>
    <w:rsid w:val="00B574E2"/>
    <w:rsid w:val="00B57ABE"/>
    <w:rsid w:val="00B57BB6"/>
    <w:rsid w:val="00B60175"/>
    <w:rsid w:val="00B60239"/>
    <w:rsid w:val="00B60523"/>
    <w:rsid w:val="00B608B9"/>
    <w:rsid w:val="00B6150E"/>
    <w:rsid w:val="00B61B17"/>
    <w:rsid w:val="00B61CB8"/>
    <w:rsid w:val="00B61CBA"/>
    <w:rsid w:val="00B62FA3"/>
    <w:rsid w:val="00B6328F"/>
    <w:rsid w:val="00B63768"/>
    <w:rsid w:val="00B63948"/>
    <w:rsid w:val="00B63B92"/>
    <w:rsid w:val="00B64B06"/>
    <w:rsid w:val="00B65022"/>
    <w:rsid w:val="00B653F3"/>
    <w:rsid w:val="00B654CB"/>
    <w:rsid w:val="00B65C99"/>
    <w:rsid w:val="00B65F94"/>
    <w:rsid w:val="00B65FFE"/>
    <w:rsid w:val="00B6666E"/>
    <w:rsid w:val="00B668C1"/>
    <w:rsid w:val="00B67035"/>
    <w:rsid w:val="00B670DD"/>
    <w:rsid w:val="00B67397"/>
    <w:rsid w:val="00B673E9"/>
    <w:rsid w:val="00B67BA7"/>
    <w:rsid w:val="00B70429"/>
    <w:rsid w:val="00B70B38"/>
    <w:rsid w:val="00B70B60"/>
    <w:rsid w:val="00B7140B"/>
    <w:rsid w:val="00B71FD0"/>
    <w:rsid w:val="00B72B8E"/>
    <w:rsid w:val="00B7330E"/>
    <w:rsid w:val="00B752A2"/>
    <w:rsid w:val="00B75712"/>
    <w:rsid w:val="00B75C72"/>
    <w:rsid w:val="00B75E96"/>
    <w:rsid w:val="00B75EBF"/>
    <w:rsid w:val="00B769EC"/>
    <w:rsid w:val="00B76E4E"/>
    <w:rsid w:val="00B778CC"/>
    <w:rsid w:val="00B8006A"/>
    <w:rsid w:val="00B80333"/>
    <w:rsid w:val="00B80806"/>
    <w:rsid w:val="00B80D77"/>
    <w:rsid w:val="00B80DE3"/>
    <w:rsid w:val="00B80F78"/>
    <w:rsid w:val="00B81E9E"/>
    <w:rsid w:val="00B81F6D"/>
    <w:rsid w:val="00B82595"/>
    <w:rsid w:val="00B8285F"/>
    <w:rsid w:val="00B828AF"/>
    <w:rsid w:val="00B82B97"/>
    <w:rsid w:val="00B83AFC"/>
    <w:rsid w:val="00B84237"/>
    <w:rsid w:val="00B8446C"/>
    <w:rsid w:val="00B84546"/>
    <w:rsid w:val="00B8487F"/>
    <w:rsid w:val="00B84F81"/>
    <w:rsid w:val="00B854E3"/>
    <w:rsid w:val="00B85883"/>
    <w:rsid w:val="00B8640C"/>
    <w:rsid w:val="00B86744"/>
    <w:rsid w:val="00B86FF7"/>
    <w:rsid w:val="00B9036E"/>
    <w:rsid w:val="00B91500"/>
    <w:rsid w:val="00B916D9"/>
    <w:rsid w:val="00B917FD"/>
    <w:rsid w:val="00B927FB"/>
    <w:rsid w:val="00B92AB2"/>
    <w:rsid w:val="00B92CA4"/>
    <w:rsid w:val="00B93DB7"/>
    <w:rsid w:val="00B942B5"/>
    <w:rsid w:val="00B9475E"/>
    <w:rsid w:val="00B94920"/>
    <w:rsid w:val="00B94CF8"/>
    <w:rsid w:val="00B94D4E"/>
    <w:rsid w:val="00B94E25"/>
    <w:rsid w:val="00B94F6C"/>
    <w:rsid w:val="00B96684"/>
    <w:rsid w:val="00B96903"/>
    <w:rsid w:val="00B97157"/>
    <w:rsid w:val="00B97666"/>
    <w:rsid w:val="00B977D8"/>
    <w:rsid w:val="00B97EC9"/>
    <w:rsid w:val="00BA0485"/>
    <w:rsid w:val="00BA0915"/>
    <w:rsid w:val="00BA0936"/>
    <w:rsid w:val="00BA11CC"/>
    <w:rsid w:val="00BA1A53"/>
    <w:rsid w:val="00BA207E"/>
    <w:rsid w:val="00BA249C"/>
    <w:rsid w:val="00BA29F1"/>
    <w:rsid w:val="00BA2B2A"/>
    <w:rsid w:val="00BA324B"/>
    <w:rsid w:val="00BA33C8"/>
    <w:rsid w:val="00BA4CAF"/>
    <w:rsid w:val="00BA4F7F"/>
    <w:rsid w:val="00BA5318"/>
    <w:rsid w:val="00BA551D"/>
    <w:rsid w:val="00BA6369"/>
    <w:rsid w:val="00BA6462"/>
    <w:rsid w:val="00BA679E"/>
    <w:rsid w:val="00BA78DE"/>
    <w:rsid w:val="00BA78EC"/>
    <w:rsid w:val="00BA7A1D"/>
    <w:rsid w:val="00BA7FC4"/>
    <w:rsid w:val="00BB0412"/>
    <w:rsid w:val="00BB056E"/>
    <w:rsid w:val="00BB08D8"/>
    <w:rsid w:val="00BB101A"/>
    <w:rsid w:val="00BB130F"/>
    <w:rsid w:val="00BB1692"/>
    <w:rsid w:val="00BB16D1"/>
    <w:rsid w:val="00BB20D1"/>
    <w:rsid w:val="00BB2170"/>
    <w:rsid w:val="00BB289D"/>
    <w:rsid w:val="00BB2F60"/>
    <w:rsid w:val="00BB34AE"/>
    <w:rsid w:val="00BB3ABC"/>
    <w:rsid w:val="00BB41ED"/>
    <w:rsid w:val="00BB42E0"/>
    <w:rsid w:val="00BB48C1"/>
    <w:rsid w:val="00BB4CE6"/>
    <w:rsid w:val="00BB5213"/>
    <w:rsid w:val="00BB5388"/>
    <w:rsid w:val="00BB5642"/>
    <w:rsid w:val="00BB5BF1"/>
    <w:rsid w:val="00BB61C8"/>
    <w:rsid w:val="00BB6D9F"/>
    <w:rsid w:val="00BB6E0B"/>
    <w:rsid w:val="00BB7212"/>
    <w:rsid w:val="00BB724A"/>
    <w:rsid w:val="00BB7533"/>
    <w:rsid w:val="00BC0A8C"/>
    <w:rsid w:val="00BC0BED"/>
    <w:rsid w:val="00BC1F69"/>
    <w:rsid w:val="00BC1F7A"/>
    <w:rsid w:val="00BC221A"/>
    <w:rsid w:val="00BC2426"/>
    <w:rsid w:val="00BC3511"/>
    <w:rsid w:val="00BC40B3"/>
    <w:rsid w:val="00BC46BA"/>
    <w:rsid w:val="00BC4E2F"/>
    <w:rsid w:val="00BC528B"/>
    <w:rsid w:val="00BC5D5B"/>
    <w:rsid w:val="00BC6484"/>
    <w:rsid w:val="00BC6656"/>
    <w:rsid w:val="00BC7F17"/>
    <w:rsid w:val="00BD01F0"/>
    <w:rsid w:val="00BD0AAE"/>
    <w:rsid w:val="00BD12C4"/>
    <w:rsid w:val="00BD17E4"/>
    <w:rsid w:val="00BD1C87"/>
    <w:rsid w:val="00BD1D86"/>
    <w:rsid w:val="00BD2988"/>
    <w:rsid w:val="00BD3180"/>
    <w:rsid w:val="00BD56D5"/>
    <w:rsid w:val="00BD56F7"/>
    <w:rsid w:val="00BD6348"/>
    <w:rsid w:val="00BD642D"/>
    <w:rsid w:val="00BD643A"/>
    <w:rsid w:val="00BD6933"/>
    <w:rsid w:val="00BD7042"/>
    <w:rsid w:val="00BD739D"/>
    <w:rsid w:val="00BD73A9"/>
    <w:rsid w:val="00BD7463"/>
    <w:rsid w:val="00BD7798"/>
    <w:rsid w:val="00BD7813"/>
    <w:rsid w:val="00BD7868"/>
    <w:rsid w:val="00BD7D0F"/>
    <w:rsid w:val="00BE08A7"/>
    <w:rsid w:val="00BE0B7B"/>
    <w:rsid w:val="00BE0D9D"/>
    <w:rsid w:val="00BE1AD2"/>
    <w:rsid w:val="00BE2BC2"/>
    <w:rsid w:val="00BE3460"/>
    <w:rsid w:val="00BE3671"/>
    <w:rsid w:val="00BE3B56"/>
    <w:rsid w:val="00BE3D88"/>
    <w:rsid w:val="00BE4B7B"/>
    <w:rsid w:val="00BE5097"/>
    <w:rsid w:val="00BE640C"/>
    <w:rsid w:val="00BE6431"/>
    <w:rsid w:val="00BE6475"/>
    <w:rsid w:val="00BE6D6F"/>
    <w:rsid w:val="00BE6F57"/>
    <w:rsid w:val="00BE7F7A"/>
    <w:rsid w:val="00BF0136"/>
    <w:rsid w:val="00BF0BE8"/>
    <w:rsid w:val="00BF0D75"/>
    <w:rsid w:val="00BF1643"/>
    <w:rsid w:val="00BF1BC1"/>
    <w:rsid w:val="00BF27BF"/>
    <w:rsid w:val="00BF2AAF"/>
    <w:rsid w:val="00BF2BAE"/>
    <w:rsid w:val="00BF2D3B"/>
    <w:rsid w:val="00BF36F2"/>
    <w:rsid w:val="00BF46DF"/>
    <w:rsid w:val="00BF5F99"/>
    <w:rsid w:val="00BF5FBE"/>
    <w:rsid w:val="00BF6185"/>
    <w:rsid w:val="00BF61D7"/>
    <w:rsid w:val="00BF6391"/>
    <w:rsid w:val="00BF6CFF"/>
    <w:rsid w:val="00BF6FC6"/>
    <w:rsid w:val="00BF77AC"/>
    <w:rsid w:val="00BF7EEE"/>
    <w:rsid w:val="00C00047"/>
    <w:rsid w:val="00C006A6"/>
    <w:rsid w:val="00C009B6"/>
    <w:rsid w:val="00C00C6C"/>
    <w:rsid w:val="00C012BE"/>
    <w:rsid w:val="00C015DA"/>
    <w:rsid w:val="00C01D10"/>
    <w:rsid w:val="00C02203"/>
    <w:rsid w:val="00C0237A"/>
    <w:rsid w:val="00C0306B"/>
    <w:rsid w:val="00C03E82"/>
    <w:rsid w:val="00C03FC8"/>
    <w:rsid w:val="00C0403E"/>
    <w:rsid w:val="00C047A8"/>
    <w:rsid w:val="00C04C07"/>
    <w:rsid w:val="00C063E2"/>
    <w:rsid w:val="00C06D35"/>
    <w:rsid w:val="00C06FB0"/>
    <w:rsid w:val="00C07EE1"/>
    <w:rsid w:val="00C103C2"/>
    <w:rsid w:val="00C10420"/>
    <w:rsid w:val="00C10BD7"/>
    <w:rsid w:val="00C1160A"/>
    <w:rsid w:val="00C11677"/>
    <w:rsid w:val="00C11C30"/>
    <w:rsid w:val="00C12564"/>
    <w:rsid w:val="00C125A1"/>
    <w:rsid w:val="00C12817"/>
    <w:rsid w:val="00C12884"/>
    <w:rsid w:val="00C12935"/>
    <w:rsid w:val="00C1294A"/>
    <w:rsid w:val="00C12CDC"/>
    <w:rsid w:val="00C13383"/>
    <w:rsid w:val="00C13E6B"/>
    <w:rsid w:val="00C147A1"/>
    <w:rsid w:val="00C147B7"/>
    <w:rsid w:val="00C154C8"/>
    <w:rsid w:val="00C15EE6"/>
    <w:rsid w:val="00C15F76"/>
    <w:rsid w:val="00C16116"/>
    <w:rsid w:val="00C167B0"/>
    <w:rsid w:val="00C16A3F"/>
    <w:rsid w:val="00C16D03"/>
    <w:rsid w:val="00C16F16"/>
    <w:rsid w:val="00C17057"/>
    <w:rsid w:val="00C1740D"/>
    <w:rsid w:val="00C177F9"/>
    <w:rsid w:val="00C178A2"/>
    <w:rsid w:val="00C17929"/>
    <w:rsid w:val="00C17AEB"/>
    <w:rsid w:val="00C17ECC"/>
    <w:rsid w:val="00C200CB"/>
    <w:rsid w:val="00C200E9"/>
    <w:rsid w:val="00C20AB8"/>
    <w:rsid w:val="00C20ACE"/>
    <w:rsid w:val="00C2266F"/>
    <w:rsid w:val="00C22AF8"/>
    <w:rsid w:val="00C22D2F"/>
    <w:rsid w:val="00C2316F"/>
    <w:rsid w:val="00C238BA"/>
    <w:rsid w:val="00C23C65"/>
    <w:rsid w:val="00C240FF"/>
    <w:rsid w:val="00C252BC"/>
    <w:rsid w:val="00C253ED"/>
    <w:rsid w:val="00C25549"/>
    <w:rsid w:val="00C25665"/>
    <w:rsid w:val="00C26A46"/>
    <w:rsid w:val="00C26A64"/>
    <w:rsid w:val="00C26C36"/>
    <w:rsid w:val="00C27014"/>
    <w:rsid w:val="00C27450"/>
    <w:rsid w:val="00C30A08"/>
    <w:rsid w:val="00C30A90"/>
    <w:rsid w:val="00C30C31"/>
    <w:rsid w:val="00C30CAF"/>
    <w:rsid w:val="00C30DED"/>
    <w:rsid w:val="00C30F77"/>
    <w:rsid w:val="00C3189F"/>
    <w:rsid w:val="00C3200C"/>
    <w:rsid w:val="00C32068"/>
    <w:rsid w:val="00C32C54"/>
    <w:rsid w:val="00C33BA7"/>
    <w:rsid w:val="00C33D8C"/>
    <w:rsid w:val="00C3402A"/>
    <w:rsid w:val="00C3427C"/>
    <w:rsid w:val="00C34F43"/>
    <w:rsid w:val="00C355D9"/>
    <w:rsid w:val="00C35883"/>
    <w:rsid w:val="00C35D52"/>
    <w:rsid w:val="00C36EB9"/>
    <w:rsid w:val="00C370AA"/>
    <w:rsid w:val="00C37274"/>
    <w:rsid w:val="00C378E2"/>
    <w:rsid w:val="00C37938"/>
    <w:rsid w:val="00C37BD7"/>
    <w:rsid w:val="00C40137"/>
    <w:rsid w:val="00C4018C"/>
    <w:rsid w:val="00C405F1"/>
    <w:rsid w:val="00C406C3"/>
    <w:rsid w:val="00C40768"/>
    <w:rsid w:val="00C40788"/>
    <w:rsid w:val="00C40A18"/>
    <w:rsid w:val="00C40C0B"/>
    <w:rsid w:val="00C412A4"/>
    <w:rsid w:val="00C412B1"/>
    <w:rsid w:val="00C41896"/>
    <w:rsid w:val="00C420FA"/>
    <w:rsid w:val="00C42495"/>
    <w:rsid w:val="00C4251D"/>
    <w:rsid w:val="00C4256E"/>
    <w:rsid w:val="00C43BC3"/>
    <w:rsid w:val="00C43F75"/>
    <w:rsid w:val="00C4440F"/>
    <w:rsid w:val="00C44660"/>
    <w:rsid w:val="00C44936"/>
    <w:rsid w:val="00C449AE"/>
    <w:rsid w:val="00C45066"/>
    <w:rsid w:val="00C4528D"/>
    <w:rsid w:val="00C45F6A"/>
    <w:rsid w:val="00C46902"/>
    <w:rsid w:val="00C47413"/>
    <w:rsid w:val="00C478A7"/>
    <w:rsid w:val="00C502C7"/>
    <w:rsid w:val="00C50349"/>
    <w:rsid w:val="00C50561"/>
    <w:rsid w:val="00C5076F"/>
    <w:rsid w:val="00C51310"/>
    <w:rsid w:val="00C51C78"/>
    <w:rsid w:val="00C52899"/>
    <w:rsid w:val="00C535C3"/>
    <w:rsid w:val="00C536BF"/>
    <w:rsid w:val="00C53F83"/>
    <w:rsid w:val="00C545CE"/>
    <w:rsid w:val="00C54A59"/>
    <w:rsid w:val="00C55533"/>
    <w:rsid w:val="00C56613"/>
    <w:rsid w:val="00C5680E"/>
    <w:rsid w:val="00C56B5D"/>
    <w:rsid w:val="00C57062"/>
    <w:rsid w:val="00C606AC"/>
    <w:rsid w:val="00C60F98"/>
    <w:rsid w:val="00C61045"/>
    <w:rsid w:val="00C61808"/>
    <w:rsid w:val="00C6195F"/>
    <w:rsid w:val="00C6269E"/>
    <w:rsid w:val="00C63513"/>
    <w:rsid w:val="00C63C82"/>
    <w:rsid w:val="00C640BF"/>
    <w:rsid w:val="00C64890"/>
    <w:rsid w:val="00C652A1"/>
    <w:rsid w:val="00C65693"/>
    <w:rsid w:val="00C657EF"/>
    <w:rsid w:val="00C65D0A"/>
    <w:rsid w:val="00C66C63"/>
    <w:rsid w:val="00C6741B"/>
    <w:rsid w:val="00C67D59"/>
    <w:rsid w:val="00C67F15"/>
    <w:rsid w:val="00C709B6"/>
    <w:rsid w:val="00C72247"/>
    <w:rsid w:val="00C7241E"/>
    <w:rsid w:val="00C72957"/>
    <w:rsid w:val="00C72CAD"/>
    <w:rsid w:val="00C72E74"/>
    <w:rsid w:val="00C730B3"/>
    <w:rsid w:val="00C73EA8"/>
    <w:rsid w:val="00C73FE2"/>
    <w:rsid w:val="00C7497D"/>
    <w:rsid w:val="00C75161"/>
    <w:rsid w:val="00C751F7"/>
    <w:rsid w:val="00C75624"/>
    <w:rsid w:val="00C75703"/>
    <w:rsid w:val="00C75D22"/>
    <w:rsid w:val="00C75D59"/>
    <w:rsid w:val="00C75DF9"/>
    <w:rsid w:val="00C76D2E"/>
    <w:rsid w:val="00C76EBA"/>
    <w:rsid w:val="00C77896"/>
    <w:rsid w:val="00C808D8"/>
    <w:rsid w:val="00C810E5"/>
    <w:rsid w:val="00C81EAE"/>
    <w:rsid w:val="00C83363"/>
    <w:rsid w:val="00C83869"/>
    <w:rsid w:val="00C838EF"/>
    <w:rsid w:val="00C8459A"/>
    <w:rsid w:val="00C857E7"/>
    <w:rsid w:val="00C861F8"/>
    <w:rsid w:val="00C862FF"/>
    <w:rsid w:val="00C87681"/>
    <w:rsid w:val="00C87820"/>
    <w:rsid w:val="00C90004"/>
    <w:rsid w:val="00C9018E"/>
    <w:rsid w:val="00C9088B"/>
    <w:rsid w:val="00C909B3"/>
    <w:rsid w:val="00C9167D"/>
    <w:rsid w:val="00C9265C"/>
    <w:rsid w:val="00C934D2"/>
    <w:rsid w:val="00C94285"/>
    <w:rsid w:val="00C9448F"/>
    <w:rsid w:val="00C94F74"/>
    <w:rsid w:val="00C96B07"/>
    <w:rsid w:val="00C96C4B"/>
    <w:rsid w:val="00C96CAD"/>
    <w:rsid w:val="00C97E4D"/>
    <w:rsid w:val="00CA08BC"/>
    <w:rsid w:val="00CA0AA0"/>
    <w:rsid w:val="00CA135A"/>
    <w:rsid w:val="00CA1846"/>
    <w:rsid w:val="00CA1E5D"/>
    <w:rsid w:val="00CA2B93"/>
    <w:rsid w:val="00CA3304"/>
    <w:rsid w:val="00CA3427"/>
    <w:rsid w:val="00CA3784"/>
    <w:rsid w:val="00CA3C80"/>
    <w:rsid w:val="00CA3F08"/>
    <w:rsid w:val="00CA42A9"/>
    <w:rsid w:val="00CA43B8"/>
    <w:rsid w:val="00CA4D06"/>
    <w:rsid w:val="00CA4E82"/>
    <w:rsid w:val="00CA4F33"/>
    <w:rsid w:val="00CA4FF9"/>
    <w:rsid w:val="00CA605E"/>
    <w:rsid w:val="00CA6CB7"/>
    <w:rsid w:val="00CA6D2E"/>
    <w:rsid w:val="00CA74D4"/>
    <w:rsid w:val="00CA761E"/>
    <w:rsid w:val="00CB15D6"/>
    <w:rsid w:val="00CB1621"/>
    <w:rsid w:val="00CB174A"/>
    <w:rsid w:val="00CB1B5D"/>
    <w:rsid w:val="00CB228B"/>
    <w:rsid w:val="00CB22D9"/>
    <w:rsid w:val="00CB274C"/>
    <w:rsid w:val="00CB3143"/>
    <w:rsid w:val="00CB35DD"/>
    <w:rsid w:val="00CB3BF7"/>
    <w:rsid w:val="00CB3C29"/>
    <w:rsid w:val="00CB3EB6"/>
    <w:rsid w:val="00CB4223"/>
    <w:rsid w:val="00CB447F"/>
    <w:rsid w:val="00CB450F"/>
    <w:rsid w:val="00CB4CE3"/>
    <w:rsid w:val="00CB5C00"/>
    <w:rsid w:val="00CB5DF7"/>
    <w:rsid w:val="00CB5E91"/>
    <w:rsid w:val="00CB6B29"/>
    <w:rsid w:val="00CB7E0F"/>
    <w:rsid w:val="00CB7E69"/>
    <w:rsid w:val="00CC066B"/>
    <w:rsid w:val="00CC06D8"/>
    <w:rsid w:val="00CC17F4"/>
    <w:rsid w:val="00CC24AF"/>
    <w:rsid w:val="00CC2C89"/>
    <w:rsid w:val="00CC2EEE"/>
    <w:rsid w:val="00CC336D"/>
    <w:rsid w:val="00CC3C10"/>
    <w:rsid w:val="00CC4075"/>
    <w:rsid w:val="00CC42EB"/>
    <w:rsid w:val="00CC4361"/>
    <w:rsid w:val="00CC4469"/>
    <w:rsid w:val="00CC4CEE"/>
    <w:rsid w:val="00CC4DD8"/>
    <w:rsid w:val="00CC5712"/>
    <w:rsid w:val="00CC5984"/>
    <w:rsid w:val="00CC5D04"/>
    <w:rsid w:val="00CC61C9"/>
    <w:rsid w:val="00CC6A71"/>
    <w:rsid w:val="00CC6E2C"/>
    <w:rsid w:val="00CC74AD"/>
    <w:rsid w:val="00CC77F1"/>
    <w:rsid w:val="00CC7B0B"/>
    <w:rsid w:val="00CC7B6B"/>
    <w:rsid w:val="00CD047A"/>
    <w:rsid w:val="00CD0813"/>
    <w:rsid w:val="00CD0A61"/>
    <w:rsid w:val="00CD174E"/>
    <w:rsid w:val="00CD1755"/>
    <w:rsid w:val="00CD1D5D"/>
    <w:rsid w:val="00CD1F1C"/>
    <w:rsid w:val="00CD30A8"/>
    <w:rsid w:val="00CD3B44"/>
    <w:rsid w:val="00CD3F29"/>
    <w:rsid w:val="00CD4429"/>
    <w:rsid w:val="00CD4935"/>
    <w:rsid w:val="00CD4E6D"/>
    <w:rsid w:val="00CD5B4F"/>
    <w:rsid w:val="00CD64C6"/>
    <w:rsid w:val="00CD6673"/>
    <w:rsid w:val="00CD6D5F"/>
    <w:rsid w:val="00CD6EAD"/>
    <w:rsid w:val="00CD7FE9"/>
    <w:rsid w:val="00CE02CB"/>
    <w:rsid w:val="00CE066A"/>
    <w:rsid w:val="00CE1363"/>
    <w:rsid w:val="00CE1A51"/>
    <w:rsid w:val="00CE2244"/>
    <w:rsid w:val="00CE22E8"/>
    <w:rsid w:val="00CE23EC"/>
    <w:rsid w:val="00CE27F4"/>
    <w:rsid w:val="00CE2BFA"/>
    <w:rsid w:val="00CE30EA"/>
    <w:rsid w:val="00CE459E"/>
    <w:rsid w:val="00CE46E1"/>
    <w:rsid w:val="00CE49AE"/>
    <w:rsid w:val="00CE5102"/>
    <w:rsid w:val="00CE53EF"/>
    <w:rsid w:val="00CE5B8D"/>
    <w:rsid w:val="00CE60F5"/>
    <w:rsid w:val="00CE67BA"/>
    <w:rsid w:val="00CE6F43"/>
    <w:rsid w:val="00CE7EB2"/>
    <w:rsid w:val="00CF0676"/>
    <w:rsid w:val="00CF06F5"/>
    <w:rsid w:val="00CF08A1"/>
    <w:rsid w:val="00CF1993"/>
    <w:rsid w:val="00CF1EA8"/>
    <w:rsid w:val="00CF20BD"/>
    <w:rsid w:val="00CF21DA"/>
    <w:rsid w:val="00CF22C7"/>
    <w:rsid w:val="00CF24BC"/>
    <w:rsid w:val="00CF29F2"/>
    <w:rsid w:val="00CF41EB"/>
    <w:rsid w:val="00CF4897"/>
    <w:rsid w:val="00CF48F5"/>
    <w:rsid w:val="00CF4936"/>
    <w:rsid w:val="00CF4BE3"/>
    <w:rsid w:val="00CF4F43"/>
    <w:rsid w:val="00CF5C87"/>
    <w:rsid w:val="00CF60FA"/>
    <w:rsid w:val="00D0073A"/>
    <w:rsid w:val="00D01465"/>
    <w:rsid w:val="00D027D1"/>
    <w:rsid w:val="00D02A1F"/>
    <w:rsid w:val="00D02D00"/>
    <w:rsid w:val="00D02F36"/>
    <w:rsid w:val="00D0354E"/>
    <w:rsid w:val="00D03628"/>
    <w:rsid w:val="00D03651"/>
    <w:rsid w:val="00D03B8D"/>
    <w:rsid w:val="00D04753"/>
    <w:rsid w:val="00D05259"/>
    <w:rsid w:val="00D05DC7"/>
    <w:rsid w:val="00D062A6"/>
    <w:rsid w:val="00D06AAD"/>
    <w:rsid w:val="00D06D40"/>
    <w:rsid w:val="00D071B1"/>
    <w:rsid w:val="00D07337"/>
    <w:rsid w:val="00D075C7"/>
    <w:rsid w:val="00D07734"/>
    <w:rsid w:val="00D0795A"/>
    <w:rsid w:val="00D1005E"/>
    <w:rsid w:val="00D10C25"/>
    <w:rsid w:val="00D113A4"/>
    <w:rsid w:val="00D114FC"/>
    <w:rsid w:val="00D117C3"/>
    <w:rsid w:val="00D11912"/>
    <w:rsid w:val="00D11C50"/>
    <w:rsid w:val="00D12DDD"/>
    <w:rsid w:val="00D13144"/>
    <w:rsid w:val="00D13FE2"/>
    <w:rsid w:val="00D14245"/>
    <w:rsid w:val="00D14631"/>
    <w:rsid w:val="00D14E76"/>
    <w:rsid w:val="00D1514B"/>
    <w:rsid w:val="00D151D6"/>
    <w:rsid w:val="00D154BE"/>
    <w:rsid w:val="00D15702"/>
    <w:rsid w:val="00D157CD"/>
    <w:rsid w:val="00D15C86"/>
    <w:rsid w:val="00D15DA1"/>
    <w:rsid w:val="00D15E30"/>
    <w:rsid w:val="00D16E54"/>
    <w:rsid w:val="00D16FB6"/>
    <w:rsid w:val="00D17E0E"/>
    <w:rsid w:val="00D207C3"/>
    <w:rsid w:val="00D20D05"/>
    <w:rsid w:val="00D20FE1"/>
    <w:rsid w:val="00D2107E"/>
    <w:rsid w:val="00D215A2"/>
    <w:rsid w:val="00D218FD"/>
    <w:rsid w:val="00D2315D"/>
    <w:rsid w:val="00D236B3"/>
    <w:rsid w:val="00D244C2"/>
    <w:rsid w:val="00D25B05"/>
    <w:rsid w:val="00D25C78"/>
    <w:rsid w:val="00D25F3C"/>
    <w:rsid w:val="00D277D0"/>
    <w:rsid w:val="00D27F4B"/>
    <w:rsid w:val="00D30AAC"/>
    <w:rsid w:val="00D3248E"/>
    <w:rsid w:val="00D325B2"/>
    <w:rsid w:val="00D33120"/>
    <w:rsid w:val="00D339BB"/>
    <w:rsid w:val="00D33AB4"/>
    <w:rsid w:val="00D34C66"/>
    <w:rsid w:val="00D34E3D"/>
    <w:rsid w:val="00D352C6"/>
    <w:rsid w:val="00D35B38"/>
    <w:rsid w:val="00D36858"/>
    <w:rsid w:val="00D36FB1"/>
    <w:rsid w:val="00D377B8"/>
    <w:rsid w:val="00D37EB4"/>
    <w:rsid w:val="00D401E1"/>
    <w:rsid w:val="00D402C9"/>
    <w:rsid w:val="00D4072D"/>
    <w:rsid w:val="00D414A5"/>
    <w:rsid w:val="00D42630"/>
    <w:rsid w:val="00D42650"/>
    <w:rsid w:val="00D42996"/>
    <w:rsid w:val="00D431B3"/>
    <w:rsid w:val="00D4320F"/>
    <w:rsid w:val="00D43602"/>
    <w:rsid w:val="00D43659"/>
    <w:rsid w:val="00D437AB"/>
    <w:rsid w:val="00D43F69"/>
    <w:rsid w:val="00D44338"/>
    <w:rsid w:val="00D44BBA"/>
    <w:rsid w:val="00D44E91"/>
    <w:rsid w:val="00D452D9"/>
    <w:rsid w:val="00D4542D"/>
    <w:rsid w:val="00D458F8"/>
    <w:rsid w:val="00D4638D"/>
    <w:rsid w:val="00D4654F"/>
    <w:rsid w:val="00D46914"/>
    <w:rsid w:val="00D46B4B"/>
    <w:rsid w:val="00D46B8A"/>
    <w:rsid w:val="00D46C77"/>
    <w:rsid w:val="00D47DDF"/>
    <w:rsid w:val="00D51C30"/>
    <w:rsid w:val="00D5208D"/>
    <w:rsid w:val="00D520EF"/>
    <w:rsid w:val="00D5250E"/>
    <w:rsid w:val="00D52849"/>
    <w:rsid w:val="00D52EFD"/>
    <w:rsid w:val="00D5489E"/>
    <w:rsid w:val="00D54C51"/>
    <w:rsid w:val="00D5518A"/>
    <w:rsid w:val="00D5529B"/>
    <w:rsid w:val="00D552DB"/>
    <w:rsid w:val="00D556D0"/>
    <w:rsid w:val="00D55B1A"/>
    <w:rsid w:val="00D563E9"/>
    <w:rsid w:val="00D567D5"/>
    <w:rsid w:val="00D605C3"/>
    <w:rsid w:val="00D6080F"/>
    <w:rsid w:val="00D61602"/>
    <w:rsid w:val="00D61785"/>
    <w:rsid w:val="00D61A09"/>
    <w:rsid w:val="00D621C4"/>
    <w:rsid w:val="00D623A0"/>
    <w:rsid w:val="00D633D0"/>
    <w:rsid w:val="00D63656"/>
    <w:rsid w:val="00D639D0"/>
    <w:rsid w:val="00D63CCF"/>
    <w:rsid w:val="00D64B15"/>
    <w:rsid w:val="00D64B91"/>
    <w:rsid w:val="00D64F17"/>
    <w:rsid w:val="00D65140"/>
    <w:rsid w:val="00D65B6E"/>
    <w:rsid w:val="00D66316"/>
    <w:rsid w:val="00D66412"/>
    <w:rsid w:val="00D66822"/>
    <w:rsid w:val="00D6693C"/>
    <w:rsid w:val="00D66D9B"/>
    <w:rsid w:val="00D67509"/>
    <w:rsid w:val="00D711E0"/>
    <w:rsid w:val="00D7149F"/>
    <w:rsid w:val="00D723D8"/>
    <w:rsid w:val="00D72E87"/>
    <w:rsid w:val="00D73BAA"/>
    <w:rsid w:val="00D7400F"/>
    <w:rsid w:val="00D74CF0"/>
    <w:rsid w:val="00D74E68"/>
    <w:rsid w:val="00D74EEB"/>
    <w:rsid w:val="00D74F0D"/>
    <w:rsid w:val="00D74F41"/>
    <w:rsid w:val="00D760BF"/>
    <w:rsid w:val="00D76793"/>
    <w:rsid w:val="00D76E58"/>
    <w:rsid w:val="00D7758C"/>
    <w:rsid w:val="00D7774F"/>
    <w:rsid w:val="00D8099D"/>
    <w:rsid w:val="00D80BCD"/>
    <w:rsid w:val="00D80E7A"/>
    <w:rsid w:val="00D80F55"/>
    <w:rsid w:val="00D81670"/>
    <w:rsid w:val="00D81CB7"/>
    <w:rsid w:val="00D825D2"/>
    <w:rsid w:val="00D82D2F"/>
    <w:rsid w:val="00D83B2F"/>
    <w:rsid w:val="00D844C3"/>
    <w:rsid w:val="00D84D1F"/>
    <w:rsid w:val="00D853C5"/>
    <w:rsid w:val="00D85875"/>
    <w:rsid w:val="00D85FE9"/>
    <w:rsid w:val="00D86092"/>
    <w:rsid w:val="00D86356"/>
    <w:rsid w:val="00D866FB"/>
    <w:rsid w:val="00D87463"/>
    <w:rsid w:val="00D87BB3"/>
    <w:rsid w:val="00D909FF"/>
    <w:rsid w:val="00D90C89"/>
    <w:rsid w:val="00D90E75"/>
    <w:rsid w:val="00D91120"/>
    <w:rsid w:val="00D913E7"/>
    <w:rsid w:val="00D91C77"/>
    <w:rsid w:val="00D9300B"/>
    <w:rsid w:val="00D93112"/>
    <w:rsid w:val="00D93247"/>
    <w:rsid w:val="00D93418"/>
    <w:rsid w:val="00D937AE"/>
    <w:rsid w:val="00D93DCF"/>
    <w:rsid w:val="00D945EA"/>
    <w:rsid w:val="00D94ACD"/>
    <w:rsid w:val="00D94D3B"/>
    <w:rsid w:val="00D95051"/>
    <w:rsid w:val="00D961AA"/>
    <w:rsid w:val="00D963EF"/>
    <w:rsid w:val="00D968D8"/>
    <w:rsid w:val="00D96B1A"/>
    <w:rsid w:val="00D973CE"/>
    <w:rsid w:val="00D973DC"/>
    <w:rsid w:val="00D97732"/>
    <w:rsid w:val="00DA00BA"/>
    <w:rsid w:val="00DA04CE"/>
    <w:rsid w:val="00DA06C0"/>
    <w:rsid w:val="00DA1EF7"/>
    <w:rsid w:val="00DA28C4"/>
    <w:rsid w:val="00DA2A8F"/>
    <w:rsid w:val="00DA32BC"/>
    <w:rsid w:val="00DA359F"/>
    <w:rsid w:val="00DA35B5"/>
    <w:rsid w:val="00DA3D9F"/>
    <w:rsid w:val="00DA57D1"/>
    <w:rsid w:val="00DA5A8D"/>
    <w:rsid w:val="00DA5D0C"/>
    <w:rsid w:val="00DA6AE5"/>
    <w:rsid w:val="00DA7362"/>
    <w:rsid w:val="00DA7B46"/>
    <w:rsid w:val="00DB08D4"/>
    <w:rsid w:val="00DB0CF8"/>
    <w:rsid w:val="00DB0DCE"/>
    <w:rsid w:val="00DB0EB6"/>
    <w:rsid w:val="00DB113B"/>
    <w:rsid w:val="00DB2DC0"/>
    <w:rsid w:val="00DB3923"/>
    <w:rsid w:val="00DB3B46"/>
    <w:rsid w:val="00DB4DE5"/>
    <w:rsid w:val="00DB5162"/>
    <w:rsid w:val="00DB5204"/>
    <w:rsid w:val="00DB5AEC"/>
    <w:rsid w:val="00DB5BA0"/>
    <w:rsid w:val="00DB5E55"/>
    <w:rsid w:val="00DB60F7"/>
    <w:rsid w:val="00DB63CB"/>
    <w:rsid w:val="00DB6DC8"/>
    <w:rsid w:val="00DB7A13"/>
    <w:rsid w:val="00DB7EE0"/>
    <w:rsid w:val="00DC0463"/>
    <w:rsid w:val="00DC0F06"/>
    <w:rsid w:val="00DC113A"/>
    <w:rsid w:val="00DC1458"/>
    <w:rsid w:val="00DC1B26"/>
    <w:rsid w:val="00DC1DD7"/>
    <w:rsid w:val="00DC2125"/>
    <w:rsid w:val="00DC3468"/>
    <w:rsid w:val="00DC3C77"/>
    <w:rsid w:val="00DC4035"/>
    <w:rsid w:val="00DC4227"/>
    <w:rsid w:val="00DC4537"/>
    <w:rsid w:val="00DC46D6"/>
    <w:rsid w:val="00DC476D"/>
    <w:rsid w:val="00DC49FA"/>
    <w:rsid w:val="00DC4B44"/>
    <w:rsid w:val="00DC4DE6"/>
    <w:rsid w:val="00DC5396"/>
    <w:rsid w:val="00DC53D5"/>
    <w:rsid w:val="00DC66A7"/>
    <w:rsid w:val="00DC7341"/>
    <w:rsid w:val="00DC7838"/>
    <w:rsid w:val="00DC79DC"/>
    <w:rsid w:val="00DC7D5A"/>
    <w:rsid w:val="00DC7F4B"/>
    <w:rsid w:val="00DD098B"/>
    <w:rsid w:val="00DD09EF"/>
    <w:rsid w:val="00DD0A80"/>
    <w:rsid w:val="00DD1717"/>
    <w:rsid w:val="00DD182A"/>
    <w:rsid w:val="00DD19BA"/>
    <w:rsid w:val="00DD1A7B"/>
    <w:rsid w:val="00DD1AAD"/>
    <w:rsid w:val="00DD1C55"/>
    <w:rsid w:val="00DD2B1F"/>
    <w:rsid w:val="00DD3CCB"/>
    <w:rsid w:val="00DD3FE2"/>
    <w:rsid w:val="00DD4DF4"/>
    <w:rsid w:val="00DD4EA4"/>
    <w:rsid w:val="00DD4F27"/>
    <w:rsid w:val="00DD5AA2"/>
    <w:rsid w:val="00DD5EFF"/>
    <w:rsid w:val="00DD5F37"/>
    <w:rsid w:val="00DD60A1"/>
    <w:rsid w:val="00DD61A1"/>
    <w:rsid w:val="00DD62B5"/>
    <w:rsid w:val="00DD6A81"/>
    <w:rsid w:val="00DD7181"/>
    <w:rsid w:val="00DD7349"/>
    <w:rsid w:val="00DE10CC"/>
    <w:rsid w:val="00DE1ACD"/>
    <w:rsid w:val="00DE254F"/>
    <w:rsid w:val="00DE3CED"/>
    <w:rsid w:val="00DE3E8A"/>
    <w:rsid w:val="00DE4695"/>
    <w:rsid w:val="00DE4BF7"/>
    <w:rsid w:val="00DE51FC"/>
    <w:rsid w:val="00DE529C"/>
    <w:rsid w:val="00DE530C"/>
    <w:rsid w:val="00DE5351"/>
    <w:rsid w:val="00DE5F0E"/>
    <w:rsid w:val="00DE6017"/>
    <w:rsid w:val="00DE6978"/>
    <w:rsid w:val="00DE6D2C"/>
    <w:rsid w:val="00DE70C6"/>
    <w:rsid w:val="00DE7AF6"/>
    <w:rsid w:val="00DF0316"/>
    <w:rsid w:val="00DF0360"/>
    <w:rsid w:val="00DF18D5"/>
    <w:rsid w:val="00DF1FA5"/>
    <w:rsid w:val="00DF222A"/>
    <w:rsid w:val="00DF22E6"/>
    <w:rsid w:val="00DF35DA"/>
    <w:rsid w:val="00DF3CE6"/>
    <w:rsid w:val="00DF4165"/>
    <w:rsid w:val="00DF561D"/>
    <w:rsid w:val="00DF651C"/>
    <w:rsid w:val="00DF69C5"/>
    <w:rsid w:val="00DF6BA7"/>
    <w:rsid w:val="00DF7CFA"/>
    <w:rsid w:val="00E0045C"/>
    <w:rsid w:val="00E0096B"/>
    <w:rsid w:val="00E00971"/>
    <w:rsid w:val="00E01824"/>
    <w:rsid w:val="00E01E73"/>
    <w:rsid w:val="00E02607"/>
    <w:rsid w:val="00E041D7"/>
    <w:rsid w:val="00E04351"/>
    <w:rsid w:val="00E050A5"/>
    <w:rsid w:val="00E05866"/>
    <w:rsid w:val="00E06428"/>
    <w:rsid w:val="00E0651E"/>
    <w:rsid w:val="00E0692F"/>
    <w:rsid w:val="00E06ACC"/>
    <w:rsid w:val="00E07DB0"/>
    <w:rsid w:val="00E07EFC"/>
    <w:rsid w:val="00E11EE9"/>
    <w:rsid w:val="00E128E0"/>
    <w:rsid w:val="00E12EC7"/>
    <w:rsid w:val="00E13642"/>
    <w:rsid w:val="00E13FD6"/>
    <w:rsid w:val="00E147F7"/>
    <w:rsid w:val="00E14DFF"/>
    <w:rsid w:val="00E14E74"/>
    <w:rsid w:val="00E15074"/>
    <w:rsid w:val="00E150B8"/>
    <w:rsid w:val="00E1559D"/>
    <w:rsid w:val="00E155EB"/>
    <w:rsid w:val="00E15DB0"/>
    <w:rsid w:val="00E160E9"/>
    <w:rsid w:val="00E1644A"/>
    <w:rsid w:val="00E16681"/>
    <w:rsid w:val="00E1684D"/>
    <w:rsid w:val="00E16B54"/>
    <w:rsid w:val="00E173AB"/>
    <w:rsid w:val="00E20AAA"/>
    <w:rsid w:val="00E20C07"/>
    <w:rsid w:val="00E20EB1"/>
    <w:rsid w:val="00E211DE"/>
    <w:rsid w:val="00E21465"/>
    <w:rsid w:val="00E214C3"/>
    <w:rsid w:val="00E2190E"/>
    <w:rsid w:val="00E21DA0"/>
    <w:rsid w:val="00E230AA"/>
    <w:rsid w:val="00E23958"/>
    <w:rsid w:val="00E23FB7"/>
    <w:rsid w:val="00E25628"/>
    <w:rsid w:val="00E25935"/>
    <w:rsid w:val="00E259E7"/>
    <w:rsid w:val="00E26647"/>
    <w:rsid w:val="00E2674D"/>
    <w:rsid w:val="00E27041"/>
    <w:rsid w:val="00E27292"/>
    <w:rsid w:val="00E273F1"/>
    <w:rsid w:val="00E27463"/>
    <w:rsid w:val="00E302D3"/>
    <w:rsid w:val="00E3059E"/>
    <w:rsid w:val="00E31835"/>
    <w:rsid w:val="00E31DF2"/>
    <w:rsid w:val="00E32A09"/>
    <w:rsid w:val="00E337AE"/>
    <w:rsid w:val="00E34632"/>
    <w:rsid w:val="00E34E12"/>
    <w:rsid w:val="00E3547F"/>
    <w:rsid w:val="00E356D0"/>
    <w:rsid w:val="00E356E1"/>
    <w:rsid w:val="00E36719"/>
    <w:rsid w:val="00E3694E"/>
    <w:rsid w:val="00E36F7F"/>
    <w:rsid w:val="00E37039"/>
    <w:rsid w:val="00E37E4F"/>
    <w:rsid w:val="00E40907"/>
    <w:rsid w:val="00E41AC7"/>
    <w:rsid w:val="00E41C14"/>
    <w:rsid w:val="00E424FC"/>
    <w:rsid w:val="00E42AD0"/>
    <w:rsid w:val="00E42B7E"/>
    <w:rsid w:val="00E43127"/>
    <w:rsid w:val="00E4347F"/>
    <w:rsid w:val="00E434F6"/>
    <w:rsid w:val="00E44199"/>
    <w:rsid w:val="00E44664"/>
    <w:rsid w:val="00E45A09"/>
    <w:rsid w:val="00E45DE9"/>
    <w:rsid w:val="00E47CF0"/>
    <w:rsid w:val="00E504A0"/>
    <w:rsid w:val="00E50624"/>
    <w:rsid w:val="00E508B6"/>
    <w:rsid w:val="00E51E52"/>
    <w:rsid w:val="00E52441"/>
    <w:rsid w:val="00E52A54"/>
    <w:rsid w:val="00E52FEB"/>
    <w:rsid w:val="00E53837"/>
    <w:rsid w:val="00E5424C"/>
    <w:rsid w:val="00E546E6"/>
    <w:rsid w:val="00E555E6"/>
    <w:rsid w:val="00E55860"/>
    <w:rsid w:val="00E55CF6"/>
    <w:rsid w:val="00E5665A"/>
    <w:rsid w:val="00E56780"/>
    <w:rsid w:val="00E568F1"/>
    <w:rsid w:val="00E56FA2"/>
    <w:rsid w:val="00E57239"/>
    <w:rsid w:val="00E578FA"/>
    <w:rsid w:val="00E5792A"/>
    <w:rsid w:val="00E57A46"/>
    <w:rsid w:val="00E6006D"/>
    <w:rsid w:val="00E606E7"/>
    <w:rsid w:val="00E622B2"/>
    <w:rsid w:val="00E6252E"/>
    <w:rsid w:val="00E62951"/>
    <w:rsid w:val="00E62D72"/>
    <w:rsid w:val="00E6329F"/>
    <w:rsid w:val="00E637E6"/>
    <w:rsid w:val="00E63808"/>
    <w:rsid w:val="00E63ACC"/>
    <w:rsid w:val="00E63AFA"/>
    <w:rsid w:val="00E63F25"/>
    <w:rsid w:val="00E64478"/>
    <w:rsid w:val="00E6460B"/>
    <w:rsid w:val="00E6471E"/>
    <w:rsid w:val="00E65217"/>
    <w:rsid w:val="00E653A7"/>
    <w:rsid w:val="00E6550F"/>
    <w:rsid w:val="00E65BE4"/>
    <w:rsid w:val="00E65CA1"/>
    <w:rsid w:val="00E6639C"/>
    <w:rsid w:val="00E665A0"/>
    <w:rsid w:val="00E709B7"/>
    <w:rsid w:val="00E709C1"/>
    <w:rsid w:val="00E70FA2"/>
    <w:rsid w:val="00E7172E"/>
    <w:rsid w:val="00E71775"/>
    <w:rsid w:val="00E7302C"/>
    <w:rsid w:val="00E73070"/>
    <w:rsid w:val="00E7310C"/>
    <w:rsid w:val="00E738C8"/>
    <w:rsid w:val="00E73B32"/>
    <w:rsid w:val="00E74A6D"/>
    <w:rsid w:val="00E76A93"/>
    <w:rsid w:val="00E76B44"/>
    <w:rsid w:val="00E76F80"/>
    <w:rsid w:val="00E772A9"/>
    <w:rsid w:val="00E772C7"/>
    <w:rsid w:val="00E778F1"/>
    <w:rsid w:val="00E77A31"/>
    <w:rsid w:val="00E80392"/>
    <w:rsid w:val="00E81281"/>
    <w:rsid w:val="00E8164B"/>
    <w:rsid w:val="00E81F67"/>
    <w:rsid w:val="00E821D9"/>
    <w:rsid w:val="00E8220B"/>
    <w:rsid w:val="00E8243A"/>
    <w:rsid w:val="00E82FBF"/>
    <w:rsid w:val="00E83064"/>
    <w:rsid w:val="00E8336B"/>
    <w:rsid w:val="00E83558"/>
    <w:rsid w:val="00E83605"/>
    <w:rsid w:val="00E83D8F"/>
    <w:rsid w:val="00E83EBD"/>
    <w:rsid w:val="00E84368"/>
    <w:rsid w:val="00E8487D"/>
    <w:rsid w:val="00E84B88"/>
    <w:rsid w:val="00E84D04"/>
    <w:rsid w:val="00E84E55"/>
    <w:rsid w:val="00E85286"/>
    <w:rsid w:val="00E86377"/>
    <w:rsid w:val="00E86A5E"/>
    <w:rsid w:val="00E86ADE"/>
    <w:rsid w:val="00E86BAE"/>
    <w:rsid w:val="00E86D33"/>
    <w:rsid w:val="00E87C39"/>
    <w:rsid w:val="00E87F5A"/>
    <w:rsid w:val="00E90843"/>
    <w:rsid w:val="00E908D0"/>
    <w:rsid w:val="00E909C2"/>
    <w:rsid w:val="00E90BB2"/>
    <w:rsid w:val="00E90C62"/>
    <w:rsid w:val="00E91D6A"/>
    <w:rsid w:val="00E920C9"/>
    <w:rsid w:val="00E929A2"/>
    <w:rsid w:val="00E9380F"/>
    <w:rsid w:val="00E9427B"/>
    <w:rsid w:val="00E9460D"/>
    <w:rsid w:val="00E94A23"/>
    <w:rsid w:val="00E94A93"/>
    <w:rsid w:val="00E94E55"/>
    <w:rsid w:val="00E958BD"/>
    <w:rsid w:val="00E95B73"/>
    <w:rsid w:val="00E95F16"/>
    <w:rsid w:val="00E96136"/>
    <w:rsid w:val="00E96184"/>
    <w:rsid w:val="00E96AC2"/>
    <w:rsid w:val="00E96B9D"/>
    <w:rsid w:val="00E96D57"/>
    <w:rsid w:val="00E9713C"/>
    <w:rsid w:val="00E97404"/>
    <w:rsid w:val="00E97F72"/>
    <w:rsid w:val="00EA02D6"/>
    <w:rsid w:val="00EA0595"/>
    <w:rsid w:val="00EA06DF"/>
    <w:rsid w:val="00EA0BF6"/>
    <w:rsid w:val="00EA1291"/>
    <w:rsid w:val="00EA142F"/>
    <w:rsid w:val="00EA170F"/>
    <w:rsid w:val="00EA1808"/>
    <w:rsid w:val="00EA1A0C"/>
    <w:rsid w:val="00EA1B58"/>
    <w:rsid w:val="00EA1DFF"/>
    <w:rsid w:val="00EA228B"/>
    <w:rsid w:val="00EA2E6F"/>
    <w:rsid w:val="00EA4A09"/>
    <w:rsid w:val="00EA507D"/>
    <w:rsid w:val="00EA52DF"/>
    <w:rsid w:val="00EA60B6"/>
    <w:rsid w:val="00EA7CF7"/>
    <w:rsid w:val="00EB005B"/>
    <w:rsid w:val="00EB0A20"/>
    <w:rsid w:val="00EB0B2B"/>
    <w:rsid w:val="00EB0F55"/>
    <w:rsid w:val="00EB1AB2"/>
    <w:rsid w:val="00EB2200"/>
    <w:rsid w:val="00EB246D"/>
    <w:rsid w:val="00EB25C8"/>
    <w:rsid w:val="00EB3985"/>
    <w:rsid w:val="00EB3B67"/>
    <w:rsid w:val="00EB3DB4"/>
    <w:rsid w:val="00EB43E6"/>
    <w:rsid w:val="00EB479D"/>
    <w:rsid w:val="00EB4C9F"/>
    <w:rsid w:val="00EB512E"/>
    <w:rsid w:val="00EB57BA"/>
    <w:rsid w:val="00EB57C4"/>
    <w:rsid w:val="00EB657F"/>
    <w:rsid w:val="00EB72CB"/>
    <w:rsid w:val="00EB7F8A"/>
    <w:rsid w:val="00EC02EF"/>
    <w:rsid w:val="00EC0406"/>
    <w:rsid w:val="00EC0476"/>
    <w:rsid w:val="00EC084B"/>
    <w:rsid w:val="00EC095E"/>
    <w:rsid w:val="00EC11A5"/>
    <w:rsid w:val="00EC1244"/>
    <w:rsid w:val="00EC133C"/>
    <w:rsid w:val="00EC2107"/>
    <w:rsid w:val="00EC26C8"/>
    <w:rsid w:val="00EC2CA5"/>
    <w:rsid w:val="00EC3B60"/>
    <w:rsid w:val="00EC3C0B"/>
    <w:rsid w:val="00EC3CC7"/>
    <w:rsid w:val="00EC5597"/>
    <w:rsid w:val="00EC55C6"/>
    <w:rsid w:val="00EC5DE6"/>
    <w:rsid w:val="00EC6811"/>
    <w:rsid w:val="00EC68A1"/>
    <w:rsid w:val="00EC68E9"/>
    <w:rsid w:val="00EC6D46"/>
    <w:rsid w:val="00ED02E9"/>
    <w:rsid w:val="00ED03BF"/>
    <w:rsid w:val="00ED06E8"/>
    <w:rsid w:val="00ED0B82"/>
    <w:rsid w:val="00ED0BCD"/>
    <w:rsid w:val="00ED1717"/>
    <w:rsid w:val="00ED2690"/>
    <w:rsid w:val="00ED2EC5"/>
    <w:rsid w:val="00ED364A"/>
    <w:rsid w:val="00ED3B2A"/>
    <w:rsid w:val="00ED4776"/>
    <w:rsid w:val="00ED51FD"/>
    <w:rsid w:val="00ED5365"/>
    <w:rsid w:val="00ED58A7"/>
    <w:rsid w:val="00ED6BF9"/>
    <w:rsid w:val="00ED6CEF"/>
    <w:rsid w:val="00ED7E06"/>
    <w:rsid w:val="00ED7F14"/>
    <w:rsid w:val="00ED7F34"/>
    <w:rsid w:val="00EE06D0"/>
    <w:rsid w:val="00EE2424"/>
    <w:rsid w:val="00EE263C"/>
    <w:rsid w:val="00EE285E"/>
    <w:rsid w:val="00EE29D5"/>
    <w:rsid w:val="00EE2DE5"/>
    <w:rsid w:val="00EE305B"/>
    <w:rsid w:val="00EE3154"/>
    <w:rsid w:val="00EE345D"/>
    <w:rsid w:val="00EE34E2"/>
    <w:rsid w:val="00EE39A2"/>
    <w:rsid w:val="00EE3CCE"/>
    <w:rsid w:val="00EE4316"/>
    <w:rsid w:val="00EE48CD"/>
    <w:rsid w:val="00EE4900"/>
    <w:rsid w:val="00EE5122"/>
    <w:rsid w:val="00EE5805"/>
    <w:rsid w:val="00EE5962"/>
    <w:rsid w:val="00EE6EA0"/>
    <w:rsid w:val="00EE71E7"/>
    <w:rsid w:val="00EF0699"/>
    <w:rsid w:val="00EF0ABA"/>
    <w:rsid w:val="00EF0B69"/>
    <w:rsid w:val="00EF22D7"/>
    <w:rsid w:val="00EF266D"/>
    <w:rsid w:val="00EF2B4A"/>
    <w:rsid w:val="00EF35FD"/>
    <w:rsid w:val="00EF36BE"/>
    <w:rsid w:val="00EF3D29"/>
    <w:rsid w:val="00EF4360"/>
    <w:rsid w:val="00EF4992"/>
    <w:rsid w:val="00EF536E"/>
    <w:rsid w:val="00EF538D"/>
    <w:rsid w:val="00EF5480"/>
    <w:rsid w:val="00EF60F6"/>
    <w:rsid w:val="00EF6181"/>
    <w:rsid w:val="00EF6BB4"/>
    <w:rsid w:val="00EF6E76"/>
    <w:rsid w:val="00EF7176"/>
    <w:rsid w:val="00EF792F"/>
    <w:rsid w:val="00EF799B"/>
    <w:rsid w:val="00F0064D"/>
    <w:rsid w:val="00F0081A"/>
    <w:rsid w:val="00F00C84"/>
    <w:rsid w:val="00F011EB"/>
    <w:rsid w:val="00F03AB8"/>
    <w:rsid w:val="00F03BC1"/>
    <w:rsid w:val="00F03D31"/>
    <w:rsid w:val="00F04975"/>
    <w:rsid w:val="00F04AE6"/>
    <w:rsid w:val="00F06439"/>
    <w:rsid w:val="00F06E5D"/>
    <w:rsid w:val="00F07CD2"/>
    <w:rsid w:val="00F07F57"/>
    <w:rsid w:val="00F10623"/>
    <w:rsid w:val="00F108D0"/>
    <w:rsid w:val="00F111C5"/>
    <w:rsid w:val="00F11B73"/>
    <w:rsid w:val="00F11CC0"/>
    <w:rsid w:val="00F1200B"/>
    <w:rsid w:val="00F1238B"/>
    <w:rsid w:val="00F127B3"/>
    <w:rsid w:val="00F13509"/>
    <w:rsid w:val="00F13AFC"/>
    <w:rsid w:val="00F14E1E"/>
    <w:rsid w:val="00F15175"/>
    <w:rsid w:val="00F16340"/>
    <w:rsid w:val="00F16AA0"/>
    <w:rsid w:val="00F16B38"/>
    <w:rsid w:val="00F16F41"/>
    <w:rsid w:val="00F17025"/>
    <w:rsid w:val="00F17269"/>
    <w:rsid w:val="00F1738E"/>
    <w:rsid w:val="00F179FA"/>
    <w:rsid w:val="00F17BB7"/>
    <w:rsid w:val="00F17E2A"/>
    <w:rsid w:val="00F200CE"/>
    <w:rsid w:val="00F211DE"/>
    <w:rsid w:val="00F21253"/>
    <w:rsid w:val="00F21273"/>
    <w:rsid w:val="00F224FC"/>
    <w:rsid w:val="00F226E8"/>
    <w:rsid w:val="00F2302F"/>
    <w:rsid w:val="00F2303B"/>
    <w:rsid w:val="00F244F8"/>
    <w:rsid w:val="00F259A8"/>
    <w:rsid w:val="00F25A0A"/>
    <w:rsid w:val="00F25C98"/>
    <w:rsid w:val="00F25E99"/>
    <w:rsid w:val="00F25EC5"/>
    <w:rsid w:val="00F25F50"/>
    <w:rsid w:val="00F263A2"/>
    <w:rsid w:val="00F26A28"/>
    <w:rsid w:val="00F26DF6"/>
    <w:rsid w:val="00F2746A"/>
    <w:rsid w:val="00F278F7"/>
    <w:rsid w:val="00F27E0D"/>
    <w:rsid w:val="00F30650"/>
    <w:rsid w:val="00F308C0"/>
    <w:rsid w:val="00F31183"/>
    <w:rsid w:val="00F31731"/>
    <w:rsid w:val="00F32A2D"/>
    <w:rsid w:val="00F32E2D"/>
    <w:rsid w:val="00F32F28"/>
    <w:rsid w:val="00F336F8"/>
    <w:rsid w:val="00F3401E"/>
    <w:rsid w:val="00F350C3"/>
    <w:rsid w:val="00F35757"/>
    <w:rsid w:val="00F35A59"/>
    <w:rsid w:val="00F35CDB"/>
    <w:rsid w:val="00F360B6"/>
    <w:rsid w:val="00F36D2B"/>
    <w:rsid w:val="00F36E25"/>
    <w:rsid w:val="00F3777A"/>
    <w:rsid w:val="00F37BC7"/>
    <w:rsid w:val="00F37E73"/>
    <w:rsid w:val="00F37FB0"/>
    <w:rsid w:val="00F40822"/>
    <w:rsid w:val="00F40922"/>
    <w:rsid w:val="00F40D28"/>
    <w:rsid w:val="00F41EF9"/>
    <w:rsid w:val="00F4232F"/>
    <w:rsid w:val="00F4257B"/>
    <w:rsid w:val="00F42908"/>
    <w:rsid w:val="00F434FF"/>
    <w:rsid w:val="00F4361D"/>
    <w:rsid w:val="00F4379F"/>
    <w:rsid w:val="00F4423C"/>
    <w:rsid w:val="00F44268"/>
    <w:rsid w:val="00F456A8"/>
    <w:rsid w:val="00F45F8A"/>
    <w:rsid w:val="00F46031"/>
    <w:rsid w:val="00F46667"/>
    <w:rsid w:val="00F46BBF"/>
    <w:rsid w:val="00F46C79"/>
    <w:rsid w:val="00F475AD"/>
    <w:rsid w:val="00F47927"/>
    <w:rsid w:val="00F47EB2"/>
    <w:rsid w:val="00F47F1F"/>
    <w:rsid w:val="00F50379"/>
    <w:rsid w:val="00F51A4B"/>
    <w:rsid w:val="00F51C0A"/>
    <w:rsid w:val="00F5207C"/>
    <w:rsid w:val="00F52833"/>
    <w:rsid w:val="00F537BE"/>
    <w:rsid w:val="00F53AC0"/>
    <w:rsid w:val="00F54C1F"/>
    <w:rsid w:val="00F553F5"/>
    <w:rsid w:val="00F5724A"/>
    <w:rsid w:val="00F5761A"/>
    <w:rsid w:val="00F5784E"/>
    <w:rsid w:val="00F60741"/>
    <w:rsid w:val="00F60892"/>
    <w:rsid w:val="00F60E03"/>
    <w:rsid w:val="00F60FB0"/>
    <w:rsid w:val="00F626AF"/>
    <w:rsid w:val="00F627C0"/>
    <w:rsid w:val="00F62BE8"/>
    <w:rsid w:val="00F62F56"/>
    <w:rsid w:val="00F63080"/>
    <w:rsid w:val="00F63E31"/>
    <w:rsid w:val="00F63F77"/>
    <w:rsid w:val="00F6446C"/>
    <w:rsid w:val="00F64A78"/>
    <w:rsid w:val="00F64FCA"/>
    <w:rsid w:val="00F653AA"/>
    <w:rsid w:val="00F655D2"/>
    <w:rsid w:val="00F65834"/>
    <w:rsid w:val="00F6625B"/>
    <w:rsid w:val="00F66692"/>
    <w:rsid w:val="00F672B9"/>
    <w:rsid w:val="00F673F9"/>
    <w:rsid w:val="00F67657"/>
    <w:rsid w:val="00F7030F"/>
    <w:rsid w:val="00F7132C"/>
    <w:rsid w:val="00F7169B"/>
    <w:rsid w:val="00F721AB"/>
    <w:rsid w:val="00F721EF"/>
    <w:rsid w:val="00F72804"/>
    <w:rsid w:val="00F72BD9"/>
    <w:rsid w:val="00F73EA1"/>
    <w:rsid w:val="00F73F12"/>
    <w:rsid w:val="00F744D8"/>
    <w:rsid w:val="00F74516"/>
    <w:rsid w:val="00F74773"/>
    <w:rsid w:val="00F74920"/>
    <w:rsid w:val="00F74D93"/>
    <w:rsid w:val="00F74EAD"/>
    <w:rsid w:val="00F75308"/>
    <w:rsid w:val="00F7564B"/>
    <w:rsid w:val="00F758AB"/>
    <w:rsid w:val="00F75BD4"/>
    <w:rsid w:val="00F76113"/>
    <w:rsid w:val="00F76A88"/>
    <w:rsid w:val="00F76E3C"/>
    <w:rsid w:val="00F77D30"/>
    <w:rsid w:val="00F801CA"/>
    <w:rsid w:val="00F81268"/>
    <w:rsid w:val="00F81779"/>
    <w:rsid w:val="00F8212F"/>
    <w:rsid w:val="00F82326"/>
    <w:rsid w:val="00F823B1"/>
    <w:rsid w:val="00F82861"/>
    <w:rsid w:val="00F82B8A"/>
    <w:rsid w:val="00F83138"/>
    <w:rsid w:val="00F8329A"/>
    <w:rsid w:val="00F83659"/>
    <w:rsid w:val="00F83AB5"/>
    <w:rsid w:val="00F83E9F"/>
    <w:rsid w:val="00F844B3"/>
    <w:rsid w:val="00F8464C"/>
    <w:rsid w:val="00F851B9"/>
    <w:rsid w:val="00F852CF"/>
    <w:rsid w:val="00F85688"/>
    <w:rsid w:val="00F85825"/>
    <w:rsid w:val="00F85C65"/>
    <w:rsid w:val="00F85D79"/>
    <w:rsid w:val="00F85DD4"/>
    <w:rsid w:val="00F8629C"/>
    <w:rsid w:val="00F8687D"/>
    <w:rsid w:val="00F86AAC"/>
    <w:rsid w:val="00F86C1F"/>
    <w:rsid w:val="00F86E8C"/>
    <w:rsid w:val="00F87473"/>
    <w:rsid w:val="00F877FE"/>
    <w:rsid w:val="00F90E32"/>
    <w:rsid w:val="00F912CB"/>
    <w:rsid w:val="00F91A66"/>
    <w:rsid w:val="00F91ADB"/>
    <w:rsid w:val="00F9241D"/>
    <w:rsid w:val="00F92651"/>
    <w:rsid w:val="00F92AD6"/>
    <w:rsid w:val="00F93573"/>
    <w:rsid w:val="00F93D72"/>
    <w:rsid w:val="00F93E87"/>
    <w:rsid w:val="00F9407F"/>
    <w:rsid w:val="00F9417B"/>
    <w:rsid w:val="00F94C2E"/>
    <w:rsid w:val="00F95306"/>
    <w:rsid w:val="00F957F2"/>
    <w:rsid w:val="00F95C33"/>
    <w:rsid w:val="00F95CCC"/>
    <w:rsid w:val="00F96190"/>
    <w:rsid w:val="00F9668B"/>
    <w:rsid w:val="00F9690D"/>
    <w:rsid w:val="00F977AA"/>
    <w:rsid w:val="00FA07C5"/>
    <w:rsid w:val="00FA0857"/>
    <w:rsid w:val="00FA0A7D"/>
    <w:rsid w:val="00FA0CC8"/>
    <w:rsid w:val="00FA1C60"/>
    <w:rsid w:val="00FA2065"/>
    <w:rsid w:val="00FA20A7"/>
    <w:rsid w:val="00FA21AA"/>
    <w:rsid w:val="00FA228C"/>
    <w:rsid w:val="00FA2F14"/>
    <w:rsid w:val="00FA4163"/>
    <w:rsid w:val="00FA437F"/>
    <w:rsid w:val="00FA4978"/>
    <w:rsid w:val="00FA5C4B"/>
    <w:rsid w:val="00FA5DF4"/>
    <w:rsid w:val="00FA5E5A"/>
    <w:rsid w:val="00FA6284"/>
    <w:rsid w:val="00FA6750"/>
    <w:rsid w:val="00FA6784"/>
    <w:rsid w:val="00FA679A"/>
    <w:rsid w:val="00FA6969"/>
    <w:rsid w:val="00FA7F6E"/>
    <w:rsid w:val="00FB004E"/>
    <w:rsid w:val="00FB027B"/>
    <w:rsid w:val="00FB02DF"/>
    <w:rsid w:val="00FB0710"/>
    <w:rsid w:val="00FB0720"/>
    <w:rsid w:val="00FB0DF5"/>
    <w:rsid w:val="00FB15B3"/>
    <w:rsid w:val="00FB1FC0"/>
    <w:rsid w:val="00FB28BA"/>
    <w:rsid w:val="00FB2B3E"/>
    <w:rsid w:val="00FB37FD"/>
    <w:rsid w:val="00FB38FE"/>
    <w:rsid w:val="00FB4207"/>
    <w:rsid w:val="00FB484F"/>
    <w:rsid w:val="00FB4B92"/>
    <w:rsid w:val="00FB64B3"/>
    <w:rsid w:val="00FB6549"/>
    <w:rsid w:val="00FB66D0"/>
    <w:rsid w:val="00FB6F9A"/>
    <w:rsid w:val="00FB7175"/>
    <w:rsid w:val="00FB76A6"/>
    <w:rsid w:val="00FB7BC2"/>
    <w:rsid w:val="00FC0094"/>
    <w:rsid w:val="00FC0E9C"/>
    <w:rsid w:val="00FC154B"/>
    <w:rsid w:val="00FC1D50"/>
    <w:rsid w:val="00FC2000"/>
    <w:rsid w:val="00FC24E2"/>
    <w:rsid w:val="00FC2841"/>
    <w:rsid w:val="00FC3186"/>
    <w:rsid w:val="00FC332D"/>
    <w:rsid w:val="00FC3494"/>
    <w:rsid w:val="00FC3C9E"/>
    <w:rsid w:val="00FC4026"/>
    <w:rsid w:val="00FC4209"/>
    <w:rsid w:val="00FC4818"/>
    <w:rsid w:val="00FC4999"/>
    <w:rsid w:val="00FC49D1"/>
    <w:rsid w:val="00FC4EE8"/>
    <w:rsid w:val="00FC4F5D"/>
    <w:rsid w:val="00FC527F"/>
    <w:rsid w:val="00FC5576"/>
    <w:rsid w:val="00FC5C8A"/>
    <w:rsid w:val="00FC5F93"/>
    <w:rsid w:val="00FC65F9"/>
    <w:rsid w:val="00FC6A5A"/>
    <w:rsid w:val="00FC7353"/>
    <w:rsid w:val="00FC76F5"/>
    <w:rsid w:val="00FC7824"/>
    <w:rsid w:val="00FD13AA"/>
    <w:rsid w:val="00FD167F"/>
    <w:rsid w:val="00FD19A5"/>
    <w:rsid w:val="00FD1A4D"/>
    <w:rsid w:val="00FD38B1"/>
    <w:rsid w:val="00FD38C5"/>
    <w:rsid w:val="00FD49BC"/>
    <w:rsid w:val="00FD5E30"/>
    <w:rsid w:val="00FD6182"/>
    <w:rsid w:val="00FD6443"/>
    <w:rsid w:val="00FD6B86"/>
    <w:rsid w:val="00FD734B"/>
    <w:rsid w:val="00FD7521"/>
    <w:rsid w:val="00FD7887"/>
    <w:rsid w:val="00FD7B63"/>
    <w:rsid w:val="00FE0025"/>
    <w:rsid w:val="00FE0791"/>
    <w:rsid w:val="00FE087A"/>
    <w:rsid w:val="00FE1292"/>
    <w:rsid w:val="00FE24B4"/>
    <w:rsid w:val="00FE3297"/>
    <w:rsid w:val="00FE356E"/>
    <w:rsid w:val="00FE36EF"/>
    <w:rsid w:val="00FE38BF"/>
    <w:rsid w:val="00FE3A0B"/>
    <w:rsid w:val="00FE578E"/>
    <w:rsid w:val="00FE5ED3"/>
    <w:rsid w:val="00FE6698"/>
    <w:rsid w:val="00FE6A98"/>
    <w:rsid w:val="00FE6BC9"/>
    <w:rsid w:val="00FE7920"/>
    <w:rsid w:val="00FF018B"/>
    <w:rsid w:val="00FF1032"/>
    <w:rsid w:val="00FF120B"/>
    <w:rsid w:val="00FF16D4"/>
    <w:rsid w:val="00FF17EB"/>
    <w:rsid w:val="00FF1CC9"/>
    <w:rsid w:val="00FF2084"/>
    <w:rsid w:val="00FF2612"/>
    <w:rsid w:val="00FF263C"/>
    <w:rsid w:val="00FF27AE"/>
    <w:rsid w:val="00FF3198"/>
    <w:rsid w:val="00FF3FCF"/>
    <w:rsid w:val="00FF45ED"/>
    <w:rsid w:val="00FF489F"/>
    <w:rsid w:val="00FF48C6"/>
    <w:rsid w:val="00FF49FD"/>
    <w:rsid w:val="00FF697A"/>
    <w:rsid w:val="00FF7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4A4400"/>
    <w:rPr>
      <w:rFonts w:ascii="Segoe UI" w:hAnsi="Segoe UI" w:cs="Segoe UI"/>
      <w:sz w:val="18"/>
      <w:szCs w:val="18"/>
    </w:rPr>
  </w:style>
  <w:style w:type="character" w:customStyle="1" w:styleId="BalloonTextChar">
    <w:name w:val="Balloon Text Char"/>
    <w:basedOn w:val="DefaultParagraphFont"/>
    <w:link w:val="BalloonText"/>
    <w:rsid w:val="004A4400"/>
    <w:rPr>
      <w:rFonts w:ascii="Segoe UI" w:hAnsi="Segoe UI" w:cs="Segoe UI"/>
      <w:sz w:val="18"/>
      <w:szCs w:val="18"/>
    </w:rPr>
  </w:style>
  <w:style w:type="table" w:styleId="TableGrid">
    <w:name w:val="Table Grid"/>
    <w:basedOn w:val="TableNormal"/>
    <w:rsid w:val="001E71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15AD4"/>
    <w:rPr>
      <w:color w:val="808080"/>
    </w:rPr>
  </w:style>
  <w:style w:type="paragraph" w:styleId="Header">
    <w:name w:val="header"/>
    <w:basedOn w:val="Normal"/>
    <w:link w:val="HeaderChar"/>
    <w:uiPriority w:val="99"/>
    <w:rsid w:val="00E96136"/>
    <w:pPr>
      <w:tabs>
        <w:tab w:val="center" w:pos="4680"/>
        <w:tab w:val="right" w:pos="9360"/>
      </w:tabs>
    </w:pPr>
  </w:style>
  <w:style w:type="character" w:customStyle="1" w:styleId="HeaderChar">
    <w:name w:val="Header Char"/>
    <w:basedOn w:val="DefaultParagraphFont"/>
    <w:link w:val="Header"/>
    <w:uiPriority w:val="99"/>
    <w:rsid w:val="00E96136"/>
    <w:rPr>
      <w:sz w:val="24"/>
      <w:szCs w:val="24"/>
    </w:rPr>
  </w:style>
  <w:style w:type="paragraph" w:styleId="Footer">
    <w:name w:val="footer"/>
    <w:basedOn w:val="Normal"/>
    <w:link w:val="FooterChar"/>
    <w:rsid w:val="00E96136"/>
    <w:pPr>
      <w:tabs>
        <w:tab w:val="center" w:pos="4680"/>
        <w:tab w:val="right" w:pos="9360"/>
      </w:tabs>
    </w:pPr>
  </w:style>
  <w:style w:type="character" w:customStyle="1" w:styleId="FooterChar">
    <w:name w:val="Footer Char"/>
    <w:basedOn w:val="DefaultParagraphFont"/>
    <w:link w:val="Footer"/>
    <w:rsid w:val="00E96136"/>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4A4400"/>
    <w:rPr>
      <w:rFonts w:ascii="Segoe UI" w:hAnsi="Segoe UI" w:cs="Segoe UI"/>
      <w:sz w:val="18"/>
      <w:szCs w:val="18"/>
    </w:rPr>
  </w:style>
  <w:style w:type="character" w:customStyle="1" w:styleId="BalloonTextChar">
    <w:name w:val="Balloon Text Char"/>
    <w:basedOn w:val="DefaultParagraphFont"/>
    <w:link w:val="BalloonText"/>
    <w:rsid w:val="004A4400"/>
    <w:rPr>
      <w:rFonts w:ascii="Segoe UI" w:hAnsi="Segoe UI" w:cs="Segoe UI"/>
      <w:sz w:val="18"/>
      <w:szCs w:val="18"/>
    </w:rPr>
  </w:style>
  <w:style w:type="table" w:styleId="TableGrid">
    <w:name w:val="Table Grid"/>
    <w:basedOn w:val="TableNormal"/>
    <w:rsid w:val="001E71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15AD4"/>
    <w:rPr>
      <w:color w:val="808080"/>
    </w:rPr>
  </w:style>
  <w:style w:type="paragraph" w:styleId="Header">
    <w:name w:val="header"/>
    <w:basedOn w:val="Normal"/>
    <w:link w:val="HeaderChar"/>
    <w:uiPriority w:val="99"/>
    <w:rsid w:val="00E96136"/>
    <w:pPr>
      <w:tabs>
        <w:tab w:val="center" w:pos="4680"/>
        <w:tab w:val="right" w:pos="9360"/>
      </w:tabs>
    </w:pPr>
  </w:style>
  <w:style w:type="character" w:customStyle="1" w:styleId="HeaderChar">
    <w:name w:val="Header Char"/>
    <w:basedOn w:val="DefaultParagraphFont"/>
    <w:link w:val="Header"/>
    <w:uiPriority w:val="99"/>
    <w:rsid w:val="00E96136"/>
    <w:rPr>
      <w:sz w:val="24"/>
      <w:szCs w:val="24"/>
    </w:rPr>
  </w:style>
  <w:style w:type="paragraph" w:styleId="Footer">
    <w:name w:val="footer"/>
    <w:basedOn w:val="Normal"/>
    <w:link w:val="FooterChar"/>
    <w:rsid w:val="00E96136"/>
    <w:pPr>
      <w:tabs>
        <w:tab w:val="center" w:pos="4680"/>
        <w:tab w:val="right" w:pos="9360"/>
      </w:tabs>
    </w:pPr>
  </w:style>
  <w:style w:type="character" w:customStyle="1" w:styleId="FooterChar">
    <w:name w:val="Footer Char"/>
    <w:basedOn w:val="DefaultParagraphFont"/>
    <w:link w:val="Footer"/>
    <w:rsid w:val="00E9613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obregon\Documents\Personal\Insurance%20Tools\Reference%20Materials\Email%20Questionnaire%202017.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C5B23754A7046039E9DD62B6CE11E8E"/>
        <w:category>
          <w:name w:val="General"/>
          <w:gallery w:val="placeholder"/>
        </w:category>
        <w:types>
          <w:type w:val="bbPlcHdr"/>
        </w:types>
        <w:behaviors>
          <w:behavior w:val="content"/>
        </w:behaviors>
        <w:guid w:val="{3F3FFC70-3242-493D-9BDA-8EC8407C9E58}"/>
      </w:docPartPr>
      <w:docPartBody>
        <w:p w:rsidR="00000000" w:rsidRDefault="00542EA3">
          <w:pPr>
            <w:pStyle w:val="EC5B23754A7046039E9DD62B6CE11E8E"/>
          </w:pPr>
          <w:r>
            <w:rPr>
              <w:rStyle w:val="PlaceholderText"/>
            </w:rPr>
            <w:t>Enter text here</w:t>
          </w:r>
        </w:p>
      </w:docPartBody>
    </w:docPart>
    <w:docPart>
      <w:docPartPr>
        <w:name w:val="BA91B6B1318D4788AE0CC4307DBC3A3D"/>
        <w:category>
          <w:name w:val="General"/>
          <w:gallery w:val="placeholder"/>
        </w:category>
        <w:types>
          <w:type w:val="bbPlcHdr"/>
        </w:types>
        <w:behaviors>
          <w:behavior w:val="content"/>
        </w:behaviors>
        <w:guid w:val="{EDE7CCE3-4611-403E-B33D-D05AFF013A9D}"/>
      </w:docPartPr>
      <w:docPartBody>
        <w:p w:rsidR="00000000" w:rsidRDefault="00542EA3">
          <w:pPr>
            <w:pStyle w:val="BA91B6B1318D4788AE0CC4307DBC3A3D"/>
          </w:pPr>
          <w:r>
            <w:rPr>
              <w:rStyle w:val="PlaceholderText"/>
            </w:rPr>
            <w:t>Enter text here</w:t>
          </w:r>
        </w:p>
      </w:docPartBody>
    </w:docPart>
    <w:docPart>
      <w:docPartPr>
        <w:name w:val="9BBD3FB2EF704067A408D2607BB5B137"/>
        <w:category>
          <w:name w:val="General"/>
          <w:gallery w:val="placeholder"/>
        </w:category>
        <w:types>
          <w:type w:val="bbPlcHdr"/>
        </w:types>
        <w:behaviors>
          <w:behavior w:val="content"/>
        </w:behaviors>
        <w:guid w:val="{B5C281B7-D5AE-4927-98EC-A835FC50DAD2}"/>
      </w:docPartPr>
      <w:docPartBody>
        <w:p w:rsidR="00000000" w:rsidRDefault="00542EA3">
          <w:pPr>
            <w:pStyle w:val="9BBD3FB2EF704067A408D2607BB5B137"/>
          </w:pPr>
          <w:r>
            <w:rPr>
              <w:rStyle w:val="PlaceholderText"/>
            </w:rPr>
            <w:t>Enter text here</w:t>
          </w:r>
        </w:p>
      </w:docPartBody>
    </w:docPart>
    <w:docPart>
      <w:docPartPr>
        <w:name w:val="887E0CF26EBF4895851E0E5B5AF57E2A"/>
        <w:category>
          <w:name w:val="General"/>
          <w:gallery w:val="placeholder"/>
        </w:category>
        <w:types>
          <w:type w:val="bbPlcHdr"/>
        </w:types>
        <w:behaviors>
          <w:behavior w:val="content"/>
        </w:behaviors>
        <w:guid w:val="{4A637633-772A-4515-81C1-C6ECA69F7153}"/>
      </w:docPartPr>
      <w:docPartBody>
        <w:p w:rsidR="00000000" w:rsidRDefault="00542EA3">
          <w:pPr>
            <w:pStyle w:val="887E0CF26EBF4895851E0E5B5AF57E2A"/>
          </w:pPr>
          <w:r>
            <w:rPr>
              <w:rStyle w:val="PlaceholderText"/>
            </w:rPr>
            <w:t>Enter text here</w:t>
          </w:r>
        </w:p>
      </w:docPartBody>
    </w:docPart>
    <w:docPart>
      <w:docPartPr>
        <w:name w:val="4326421EB26C41C18DC804A349A56E8B"/>
        <w:category>
          <w:name w:val="General"/>
          <w:gallery w:val="placeholder"/>
        </w:category>
        <w:types>
          <w:type w:val="bbPlcHdr"/>
        </w:types>
        <w:behaviors>
          <w:behavior w:val="content"/>
        </w:behaviors>
        <w:guid w:val="{9500C86D-FCCB-45AB-9E1D-88A3B42802C9}"/>
      </w:docPartPr>
      <w:docPartBody>
        <w:p w:rsidR="00000000" w:rsidRDefault="00542EA3">
          <w:pPr>
            <w:pStyle w:val="4326421EB26C41C18DC804A349A56E8B"/>
          </w:pPr>
          <w:r>
            <w:rPr>
              <w:rStyle w:val="PlaceholderText"/>
            </w:rPr>
            <w:t>Enter text here</w:t>
          </w:r>
        </w:p>
      </w:docPartBody>
    </w:docPart>
    <w:docPart>
      <w:docPartPr>
        <w:name w:val="785CAE5ABCCC4C858E163F5AFCF748E3"/>
        <w:category>
          <w:name w:val="General"/>
          <w:gallery w:val="placeholder"/>
        </w:category>
        <w:types>
          <w:type w:val="bbPlcHdr"/>
        </w:types>
        <w:behaviors>
          <w:behavior w:val="content"/>
        </w:behaviors>
        <w:guid w:val="{037159C9-D51B-4553-AC27-8B75687F6F73}"/>
      </w:docPartPr>
      <w:docPartBody>
        <w:p w:rsidR="00000000" w:rsidRDefault="00542EA3">
          <w:pPr>
            <w:pStyle w:val="785CAE5ABCCC4C858E163F5AFCF748E3"/>
          </w:pPr>
          <w:r>
            <w:rPr>
              <w:rStyle w:val="PlaceholderText"/>
            </w:rPr>
            <w:t>Enter text here</w:t>
          </w:r>
        </w:p>
      </w:docPartBody>
    </w:docPart>
    <w:docPart>
      <w:docPartPr>
        <w:name w:val="85FBC86CE75740D2ACE2098A461945C4"/>
        <w:category>
          <w:name w:val="General"/>
          <w:gallery w:val="placeholder"/>
        </w:category>
        <w:types>
          <w:type w:val="bbPlcHdr"/>
        </w:types>
        <w:behaviors>
          <w:behavior w:val="content"/>
        </w:behaviors>
        <w:guid w:val="{3FF91E1D-86B8-4D2E-BD6A-827BE014A56F}"/>
      </w:docPartPr>
      <w:docPartBody>
        <w:p w:rsidR="00000000" w:rsidRDefault="00542EA3">
          <w:pPr>
            <w:pStyle w:val="85FBC86CE75740D2ACE2098A461945C4"/>
          </w:pPr>
          <w:r>
            <w:rPr>
              <w:rStyle w:val="PlaceholderText"/>
            </w:rPr>
            <w:t>Enter text here</w:t>
          </w:r>
        </w:p>
      </w:docPartBody>
    </w:docPart>
    <w:docPart>
      <w:docPartPr>
        <w:name w:val="A1297A5E62A6478ABF36ACE75228B150"/>
        <w:category>
          <w:name w:val="General"/>
          <w:gallery w:val="placeholder"/>
        </w:category>
        <w:types>
          <w:type w:val="bbPlcHdr"/>
        </w:types>
        <w:behaviors>
          <w:behavior w:val="content"/>
        </w:behaviors>
        <w:guid w:val="{2F845404-787B-46C7-9BD0-2B8A8A515083}"/>
      </w:docPartPr>
      <w:docPartBody>
        <w:p w:rsidR="00000000" w:rsidRDefault="00542EA3">
          <w:pPr>
            <w:pStyle w:val="A1297A5E62A6478ABF36ACE75228B150"/>
          </w:pPr>
          <w:r>
            <w:rPr>
              <w:rStyle w:val="PlaceholderText"/>
            </w:rPr>
            <w:t>Enter text here</w:t>
          </w:r>
        </w:p>
      </w:docPartBody>
    </w:docPart>
    <w:docPart>
      <w:docPartPr>
        <w:name w:val="1F1CD636CAE94DCBB5A5FF88CFA7A940"/>
        <w:category>
          <w:name w:val="General"/>
          <w:gallery w:val="placeholder"/>
        </w:category>
        <w:types>
          <w:type w:val="bbPlcHdr"/>
        </w:types>
        <w:behaviors>
          <w:behavior w:val="content"/>
        </w:behaviors>
        <w:guid w:val="{B81BFF95-C940-4E88-8E4F-A0B6CBFE6286}"/>
      </w:docPartPr>
      <w:docPartBody>
        <w:p w:rsidR="00000000" w:rsidRDefault="00542EA3">
          <w:pPr>
            <w:pStyle w:val="1F1CD636CAE94DCBB5A5FF88CFA7A940"/>
          </w:pPr>
          <w:r>
            <w:rPr>
              <w:rStyle w:val="PlaceholderText"/>
            </w:rPr>
            <w:t>Enter text here</w:t>
          </w:r>
        </w:p>
      </w:docPartBody>
    </w:docPart>
    <w:docPart>
      <w:docPartPr>
        <w:name w:val="30173B040FD84EF2846A46866BAEFBEA"/>
        <w:category>
          <w:name w:val="General"/>
          <w:gallery w:val="placeholder"/>
        </w:category>
        <w:types>
          <w:type w:val="bbPlcHdr"/>
        </w:types>
        <w:behaviors>
          <w:behavior w:val="content"/>
        </w:behaviors>
        <w:guid w:val="{E3D615DE-7D48-4AE2-BE89-7E16ACAF95EA}"/>
      </w:docPartPr>
      <w:docPartBody>
        <w:p w:rsidR="00000000" w:rsidRDefault="00542EA3">
          <w:pPr>
            <w:pStyle w:val="30173B040FD84EF2846A46866BAEFBEA"/>
          </w:pPr>
          <w:r>
            <w:rPr>
              <w:rStyle w:val="PlaceholderText"/>
            </w:rPr>
            <w:t>Enter text here</w:t>
          </w:r>
        </w:p>
      </w:docPartBody>
    </w:docPart>
    <w:docPart>
      <w:docPartPr>
        <w:name w:val="7C71A37406DB4DE99AC1A7364E2572AE"/>
        <w:category>
          <w:name w:val="General"/>
          <w:gallery w:val="placeholder"/>
        </w:category>
        <w:types>
          <w:type w:val="bbPlcHdr"/>
        </w:types>
        <w:behaviors>
          <w:behavior w:val="content"/>
        </w:behaviors>
        <w:guid w:val="{50431D6E-2CE7-4E5D-8490-B45CC90EA1F4}"/>
      </w:docPartPr>
      <w:docPartBody>
        <w:p w:rsidR="00000000" w:rsidRDefault="00542EA3">
          <w:pPr>
            <w:pStyle w:val="7C71A37406DB4DE99AC1A7364E2572AE"/>
          </w:pPr>
          <w:r w:rsidRPr="00A91B2B">
            <w:rPr>
              <w:rStyle w:val="PlaceholderText"/>
            </w:rPr>
            <w:t>Click here to enter a date.</w:t>
          </w:r>
        </w:p>
      </w:docPartBody>
    </w:docPart>
    <w:docPart>
      <w:docPartPr>
        <w:name w:val="7250F4E1456C438F9B28C34F52BB99CB"/>
        <w:category>
          <w:name w:val="General"/>
          <w:gallery w:val="placeholder"/>
        </w:category>
        <w:types>
          <w:type w:val="bbPlcHdr"/>
        </w:types>
        <w:behaviors>
          <w:behavior w:val="content"/>
        </w:behaviors>
        <w:guid w:val="{CBB0A3F2-B9B8-4D84-A3D9-0D9E0E8F8F5E}"/>
      </w:docPartPr>
      <w:docPartBody>
        <w:p w:rsidR="00000000" w:rsidRDefault="00542EA3">
          <w:pPr>
            <w:pStyle w:val="7250F4E1456C438F9B28C34F52BB99CB"/>
          </w:pPr>
          <w:r w:rsidRPr="00A91B2B">
            <w:rPr>
              <w:rStyle w:val="PlaceholderText"/>
            </w:rPr>
            <w:t>Click here to enter a date.</w:t>
          </w:r>
        </w:p>
      </w:docPartBody>
    </w:docPart>
    <w:docPart>
      <w:docPartPr>
        <w:name w:val="AE75CA2A0BC84E5E8A1FB3323F9D2253"/>
        <w:category>
          <w:name w:val="General"/>
          <w:gallery w:val="placeholder"/>
        </w:category>
        <w:types>
          <w:type w:val="bbPlcHdr"/>
        </w:types>
        <w:behaviors>
          <w:behavior w:val="content"/>
        </w:behaviors>
        <w:guid w:val="{79739B3C-A43A-4E70-931A-C8935731A08D}"/>
      </w:docPartPr>
      <w:docPartBody>
        <w:p w:rsidR="00000000" w:rsidRDefault="00542EA3">
          <w:pPr>
            <w:pStyle w:val="AE75CA2A0BC84E5E8A1FB3323F9D2253"/>
          </w:pPr>
          <w:r>
            <w:rPr>
              <w:rStyle w:val="PlaceholderText"/>
            </w:rPr>
            <w:t>Enter text here</w:t>
          </w:r>
        </w:p>
      </w:docPartBody>
    </w:docPart>
    <w:docPart>
      <w:docPartPr>
        <w:name w:val="8CC2198EBB564AC19B84B2F63E42DC9D"/>
        <w:category>
          <w:name w:val="General"/>
          <w:gallery w:val="placeholder"/>
        </w:category>
        <w:types>
          <w:type w:val="bbPlcHdr"/>
        </w:types>
        <w:behaviors>
          <w:behavior w:val="content"/>
        </w:behaviors>
        <w:guid w:val="{3C72687C-0D27-45F9-8FB0-4A750694ACE3}"/>
      </w:docPartPr>
      <w:docPartBody>
        <w:p w:rsidR="00000000" w:rsidRDefault="00542EA3">
          <w:pPr>
            <w:pStyle w:val="8CC2198EBB564AC19B84B2F63E42DC9D"/>
          </w:pPr>
          <w:r>
            <w:rPr>
              <w:rStyle w:val="PlaceholderText"/>
            </w:rPr>
            <w:t>Enter text here</w:t>
          </w:r>
        </w:p>
      </w:docPartBody>
    </w:docPart>
    <w:docPart>
      <w:docPartPr>
        <w:name w:val="F487721687FE484FA17D5DB9F852F2F5"/>
        <w:category>
          <w:name w:val="General"/>
          <w:gallery w:val="placeholder"/>
        </w:category>
        <w:types>
          <w:type w:val="bbPlcHdr"/>
        </w:types>
        <w:behaviors>
          <w:behavior w:val="content"/>
        </w:behaviors>
        <w:guid w:val="{973D6DD6-88AC-403C-BABB-15F6D57A7B2A}"/>
      </w:docPartPr>
      <w:docPartBody>
        <w:p w:rsidR="00000000" w:rsidRDefault="00542EA3">
          <w:pPr>
            <w:pStyle w:val="F487721687FE484FA17D5DB9F852F2F5"/>
          </w:pPr>
          <w:r>
            <w:rPr>
              <w:rStyle w:val="PlaceholderText"/>
            </w:rPr>
            <w:t>Enter text here</w:t>
          </w:r>
        </w:p>
      </w:docPartBody>
    </w:docPart>
    <w:docPart>
      <w:docPartPr>
        <w:name w:val="8B8A5A799E824158A4627D6E83BFF10F"/>
        <w:category>
          <w:name w:val="General"/>
          <w:gallery w:val="placeholder"/>
        </w:category>
        <w:types>
          <w:type w:val="bbPlcHdr"/>
        </w:types>
        <w:behaviors>
          <w:behavior w:val="content"/>
        </w:behaviors>
        <w:guid w:val="{CB6E566A-F412-4C4F-98FD-E7C1B173272A}"/>
      </w:docPartPr>
      <w:docPartBody>
        <w:p w:rsidR="00000000" w:rsidRDefault="00542EA3">
          <w:pPr>
            <w:pStyle w:val="8B8A5A799E824158A4627D6E83BFF10F"/>
          </w:pPr>
          <w:r>
            <w:rPr>
              <w:rStyle w:val="PlaceholderText"/>
            </w:rPr>
            <w:t>Enter text here</w:t>
          </w:r>
        </w:p>
      </w:docPartBody>
    </w:docPart>
    <w:docPart>
      <w:docPartPr>
        <w:name w:val="DF757ABED0E64D8791E376B08556A880"/>
        <w:category>
          <w:name w:val="General"/>
          <w:gallery w:val="placeholder"/>
        </w:category>
        <w:types>
          <w:type w:val="bbPlcHdr"/>
        </w:types>
        <w:behaviors>
          <w:behavior w:val="content"/>
        </w:behaviors>
        <w:guid w:val="{08864431-5AFA-46FB-AA80-ED86F7E6F1ED}"/>
      </w:docPartPr>
      <w:docPartBody>
        <w:p w:rsidR="00000000" w:rsidRDefault="00542EA3">
          <w:pPr>
            <w:pStyle w:val="DF757ABED0E64D8791E376B08556A880"/>
          </w:pPr>
          <w:r w:rsidRPr="00A91B2B">
            <w:rPr>
              <w:rStyle w:val="PlaceholderText"/>
            </w:rPr>
            <w:t>Choose an item.</w:t>
          </w:r>
        </w:p>
      </w:docPartBody>
    </w:docPart>
    <w:docPart>
      <w:docPartPr>
        <w:name w:val="0BAE2351E99B4B509C8B7CB7FC2F69AC"/>
        <w:category>
          <w:name w:val="General"/>
          <w:gallery w:val="placeholder"/>
        </w:category>
        <w:types>
          <w:type w:val="bbPlcHdr"/>
        </w:types>
        <w:behaviors>
          <w:behavior w:val="content"/>
        </w:behaviors>
        <w:guid w:val="{6178BCDE-1FBE-48F8-B0B9-05A5B947EB1B}"/>
      </w:docPartPr>
      <w:docPartBody>
        <w:p w:rsidR="00000000" w:rsidRDefault="00542EA3">
          <w:pPr>
            <w:pStyle w:val="0BAE2351E99B4B509C8B7CB7FC2F69AC"/>
          </w:pPr>
          <w:r w:rsidRPr="00A91B2B">
            <w:rPr>
              <w:rStyle w:val="PlaceholderText"/>
            </w:rPr>
            <w:t>Choose an item.</w:t>
          </w:r>
        </w:p>
      </w:docPartBody>
    </w:docPart>
    <w:docPart>
      <w:docPartPr>
        <w:name w:val="D6206515D0244A09AD38AE3AE40B72F3"/>
        <w:category>
          <w:name w:val="General"/>
          <w:gallery w:val="placeholder"/>
        </w:category>
        <w:types>
          <w:type w:val="bbPlcHdr"/>
        </w:types>
        <w:behaviors>
          <w:behavior w:val="content"/>
        </w:behaviors>
        <w:guid w:val="{24C3F875-658A-4E9F-98CA-E191435DBDE9}"/>
      </w:docPartPr>
      <w:docPartBody>
        <w:p w:rsidR="00000000" w:rsidRDefault="00542EA3">
          <w:pPr>
            <w:pStyle w:val="D6206515D0244A09AD38AE3AE40B72F3"/>
          </w:pPr>
          <w:r>
            <w:rPr>
              <w:rStyle w:val="PlaceholderText"/>
            </w:rPr>
            <w:t>Enter text here</w:t>
          </w:r>
        </w:p>
      </w:docPartBody>
    </w:docPart>
    <w:docPart>
      <w:docPartPr>
        <w:name w:val="DE0355CDFBEB44F3A83E9CC4B4F1680A"/>
        <w:category>
          <w:name w:val="General"/>
          <w:gallery w:val="placeholder"/>
        </w:category>
        <w:types>
          <w:type w:val="bbPlcHdr"/>
        </w:types>
        <w:behaviors>
          <w:behavior w:val="content"/>
        </w:behaviors>
        <w:guid w:val="{4580FF56-F654-4290-A318-7ACF68C3F78D}"/>
      </w:docPartPr>
      <w:docPartBody>
        <w:p w:rsidR="00000000" w:rsidRDefault="00542EA3">
          <w:pPr>
            <w:pStyle w:val="DE0355CDFBEB44F3A83E9CC4B4F1680A"/>
          </w:pPr>
          <w:r>
            <w:rPr>
              <w:rStyle w:val="PlaceholderText"/>
            </w:rPr>
            <w:t>Enter text here</w:t>
          </w:r>
        </w:p>
      </w:docPartBody>
    </w:docPart>
    <w:docPart>
      <w:docPartPr>
        <w:name w:val="C3427816DA584196BD59A95F6A1CB044"/>
        <w:category>
          <w:name w:val="General"/>
          <w:gallery w:val="placeholder"/>
        </w:category>
        <w:types>
          <w:type w:val="bbPlcHdr"/>
        </w:types>
        <w:behaviors>
          <w:behavior w:val="content"/>
        </w:behaviors>
        <w:guid w:val="{CBB80435-ED64-4181-9E1F-611C98DD791D}"/>
      </w:docPartPr>
      <w:docPartBody>
        <w:p w:rsidR="00000000" w:rsidRDefault="00542EA3">
          <w:pPr>
            <w:pStyle w:val="C3427816DA584196BD59A95F6A1CB044"/>
          </w:pPr>
          <w:r>
            <w:rPr>
              <w:rStyle w:val="PlaceholderText"/>
            </w:rPr>
            <w:t>Enter text here</w:t>
          </w:r>
        </w:p>
      </w:docPartBody>
    </w:docPart>
    <w:docPart>
      <w:docPartPr>
        <w:name w:val="829749B8366346C9A3E0AB0AB35951E3"/>
        <w:category>
          <w:name w:val="General"/>
          <w:gallery w:val="placeholder"/>
        </w:category>
        <w:types>
          <w:type w:val="bbPlcHdr"/>
        </w:types>
        <w:behaviors>
          <w:behavior w:val="content"/>
        </w:behaviors>
        <w:guid w:val="{FF36B0C6-AC37-4B5E-BC8D-08672722656D}"/>
      </w:docPartPr>
      <w:docPartBody>
        <w:p w:rsidR="00000000" w:rsidRDefault="00542EA3">
          <w:pPr>
            <w:pStyle w:val="829749B8366346C9A3E0AB0AB35951E3"/>
          </w:pPr>
          <w:r>
            <w:rPr>
              <w:rStyle w:val="PlaceholderText"/>
            </w:rPr>
            <w:t>Enter text here</w:t>
          </w:r>
        </w:p>
      </w:docPartBody>
    </w:docPart>
    <w:docPart>
      <w:docPartPr>
        <w:name w:val="DE2F9DD88E6244168EF267FC6372F36F"/>
        <w:category>
          <w:name w:val="General"/>
          <w:gallery w:val="placeholder"/>
        </w:category>
        <w:types>
          <w:type w:val="bbPlcHdr"/>
        </w:types>
        <w:behaviors>
          <w:behavior w:val="content"/>
        </w:behaviors>
        <w:guid w:val="{7C305F48-C97D-4FC7-979D-081BFF10EFBC}"/>
      </w:docPartPr>
      <w:docPartBody>
        <w:p w:rsidR="00000000" w:rsidRDefault="00542EA3">
          <w:pPr>
            <w:pStyle w:val="DE2F9DD88E6244168EF267FC6372F36F"/>
          </w:pPr>
          <w:r>
            <w:t>E</w:t>
          </w:r>
          <w:r w:rsidRPr="00A91B2B">
            <w:rPr>
              <w:rStyle w:val="PlaceholderText"/>
            </w:rPr>
            <w:t>nter text</w:t>
          </w:r>
        </w:p>
      </w:docPartBody>
    </w:docPart>
    <w:docPart>
      <w:docPartPr>
        <w:name w:val="945DA17637C343DDAADED37616465A9A"/>
        <w:category>
          <w:name w:val="General"/>
          <w:gallery w:val="placeholder"/>
        </w:category>
        <w:types>
          <w:type w:val="bbPlcHdr"/>
        </w:types>
        <w:behaviors>
          <w:behavior w:val="content"/>
        </w:behaviors>
        <w:guid w:val="{A22185CD-461E-4E36-80E2-8DA4C9A9F008}"/>
      </w:docPartPr>
      <w:docPartBody>
        <w:p w:rsidR="00000000" w:rsidRDefault="00542EA3">
          <w:pPr>
            <w:pStyle w:val="945DA17637C343DDAADED37616465A9A"/>
          </w:pPr>
          <w:r>
            <w:t>E</w:t>
          </w:r>
          <w:r w:rsidRPr="00A91B2B">
            <w:rPr>
              <w:rStyle w:val="PlaceholderText"/>
            </w:rPr>
            <w:t>nter text</w:t>
          </w:r>
        </w:p>
      </w:docPartBody>
    </w:docPart>
    <w:docPart>
      <w:docPartPr>
        <w:name w:val="121157724B7B45AC9C074FBD355CE4DC"/>
        <w:category>
          <w:name w:val="General"/>
          <w:gallery w:val="placeholder"/>
        </w:category>
        <w:types>
          <w:type w:val="bbPlcHdr"/>
        </w:types>
        <w:behaviors>
          <w:behavior w:val="content"/>
        </w:behaviors>
        <w:guid w:val="{53D9E73B-EA4A-41CB-A25A-53217C909C6F}"/>
      </w:docPartPr>
      <w:docPartBody>
        <w:p w:rsidR="00000000" w:rsidRDefault="00542EA3">
          <w:pPr>
            <w:pStyle w:val="121157724B7B45AC9C074FBD355CE4DC"/>
          </w:pPr>
          <w:r>
            <w:t>Pick</w:t>
          </w:r>
          <w:r w:rsidRPr="00A91B2B">
            <w:rPr>
              <w:rStyle w:val="PlaceholderText"/>
            </w:rPr>
            <w:t xml:space="preserve"> a date</w:t>
          </w:r>
        </w:p>
      </w:docPartBody>
    </w:docPart>
    <w:docPart>
      <w:docPartPr>
        <w:name w:val="8C2A6756B13242C3825B6ABDD4281929"/>
        <w:category>
          <w:name w:val="General"/>
          <w:gallery w:val="placeholder"/>
        </w:category>
        <w:types>
          <w:type w:val="bbPlcHdr"/>
        </w:types>
        <w:behaviors>
          <w:behavior w:val="content"/>
        </w:behaviors>
        <w:guid w:val="{22AAEBC2-A4D7-425C-9D23-AA8EED421143}"/>
      </w:docPartPr>
      <w:docPartBody>
        <w:p w:rsidR="00000000" w:rsidRDefault="00542EA3">
          <w:pPr>
            <w:pStyle w:val="8C2A6756B13242C3825B6ABDD4281929"/>
          </w:pPr>
          <w:r w:rsidRPr="00A91B2B">
            <w:rPr>
              <w:rStyle w:val="PlaceholderText"/>
            </w:rPr>
            <w:t>Choose</w:t>
          </w:r>
        </w:p>
      </w:docPartBody>
    </w:docPart>
    <w:docPart>
      <w:docPartPr>
        <w:name w:val="F0C032F206FB456C836AA7CBCF6E0EFF"/>
        <w:category>
          <w:name w:val="General"/>
          <w:gallery w:val="placeholder"/>
        </w:category>
        <w:types>
          <w:type w:val="bbPlcHdr"/>
        </w:types>
        <w:behaviors>
          <w:behavior w:val="content"/>
        </w:behaviors>
        <w:guid w:val="{B3C171B5-7E16-4AAD-BC4D-2CC1CB71D6F5}"/>
      </w:docPartPr>
      <w:docPartBody>
        <w:p w:rsidR="00000000" w:rsidRDefault="00542EA3">
          <w:pPr>
            <w:pStyle w:val="F0C032F206FB456C836AA7CBCF6E0EFF"/>
          </w:pPr>
          <w:r>
            <w:t>E</w:t>
          </w:r>
          <w:r w:rsidRPr="00A91B2B">
            <w:rPr>
              <w:rStyle w:val="PlaceholderText"/>
            </w:rPr>
            <w:t>nter text</w:t>
          </w:r>
        </w:p>
      </w:docPartBody>
    </w:docPart>
    <w:docPart>
      <w:docPartPr>
        <w:name w:val="4289748AAEC843BFBA3DD62BD3EB9BB6"/>
        <w:category>
          <w:name w:val="General"/>
          <w:gallery w:val="placeholder"/>
        </w:category>
        <w:types>
          <w:type w:val="bbPlcHdr"/>
        </w:types>
        <w:behaviors>
          <w:behavior w:val="content"/>
        </w:behaviors>
        <w:guid w:val="{FA32536E-8B87-4761-825E-4E44C6797341}"/>
      </w:docPartPr>
      <w:docPartBody>
        <w:p w:rsidR="00000000" w:rsidRDefault="00542EA3">
          <w:pPr>
            <w:pStyle w:val="4289748AAEC843BFBA3DD62BD3EB9BB6"/>
          </w:pPr>
          <w:r>
            <w:t>E</w:t>
          </w:r>
          <w:r w:rsidRPr="00A91B2B">
            <w:rPr>
              <w:rStyle w:val="PlaceholderText"/>
            </w:rPr>
            <w:t>nter text</w:t>
          </w:r>
        </w:p>
      </w:docPartBody>
    </w:docPart>
    <w:docPart>
      <w:docPartPr>
        <w:name w:val="8DEF8CDFED8143C99CD9862867057DFC"/>
        <w:category>
          <w:name w:val="General"/>
          <w:gallery w:val="placeholder"/>
        </w:category>
        <w:types>
          <w:type w:val="bbPlcHdr"/>
        </w:types>
        <w:behaviors>
          <w:behavior w:val="content"/>
        </w:behaviors>
        <w:guid w:val="{6B07C76F-154B-46D4-B8E6-AD9A0E51DF59}"/>
      </w:docPartPr>
      <w:docPartBody>
        <w:p w:rsidR="00000000" w:rsidRDefault="00542EA3">
          <w:pPr>
            <w:pStyle w:val="8DEF8CDFED8143C99CD9862867057DFC"/>
          </w:pPr>
          <w:r>
            <w:t>E</w:t>
          </w:r>
          <w:r w:rsidRPr="00A91B2B">
            <w:rPr>
              <w:rStyle w:val="PlaceholderText"/>
            </w:rPr>
            <w:t>nter text</w:t>
          </w:r>
        </w:p>
      </w:docPartBody>
    </w:docPart>
    <w:docPart>
      <w:docPartPr>
        <w:name w:val="D51128A7174E4D479A2CFD2A6213B8ED"/>
        <w:category>
          <w:name w:val="General"/>
          <w:gallery w:val="placeholder"/>
        </w:category>
        <w:types>
          <w:type w:val="bbPlcHdr"/>
        </w:types>
        <w:behaviors>
          <w:behavior w:val="content"/>
        </w:behaviors>
        <w:guid w:val="{DA47C474-398F-4447-9CDE-A9E9F8F10D03}"/>
      </w:docPartPr>
      <w:docPartBody>
        <w:p w:rsidR="00000000" w:rsidRDefault="00542EA3">
          <w:pPr>
            <w:pStyle w:val="D51128A7174E4D479A2CFD2A6213B8ED"/>
          </w:pPr>
          <w:r>
            <w:t>Pick</w:t>
          </w:r>
          <w:r w:rsidRPr="00A91B2B">
            <w:rPr>
              <w:rStyle w:val="PlaceholderText"/>
            </w:rPr>
            <w:t xml:space="preserve"> a date</w:t>
          </w:r>
        </w:p>
      </w:docPartBody>
    </w:docPart>
    <w:docPart>
      <w:docPartPr>
        <w:name w:val="AA7F9828D1A74D3680508924D8D8FCE8"/>
        <w:category>
          <w:name w:val="General"/>
          <w:gallery w:val="placeholder"/>
        </w:category>
        <w:types>
          <w:type w:val="bbPlcHdr"/>
        </w:types>
        <w:behaviors>
          <w:behavior w:val="content"/>
        </w:behaviors>
        <w:guid w:val="{F2F4EF97-3216-430B-8C6F-354BEF6D3580}"/>
      </w:docPartPr>
      <w:docPartBody>
        <w:p w:rsidR="00000000" w:rsidRDefault="00542EA3">
          <w:pPr>
            <w:pStyle w:val="AA7F9828D1A74D3680508924D8D8FCE8"/>
          </w:pPr>
          <w:r w:rsidRPr="00A91B2B">
            <w:rPr>
              <w:rStyle w:val="PlaceholderText"/>
            </w:rPr>
            <w:t>Choose</w:t>
          </w:r>
        </w:p>
      </w:docPartBody>
    </w:docPart>
    <w:docPart>
      <w:docPartPr>
        <w:name w:val="CB959D8358A64A01B2066FAB8174CB13"/>
        <w:category>
          <w:name w:val="General"/>
          <w:gallery w:val="placeholder"/>
        </w:category>
        <w:types>
          <w:type w:val="bbPlcHdr"/>
        </w:types>
        <w:behaviors>
          <w:behavior w:val="content"/>
        </w:behaviors>
        <w:guid w:val="{0BEFB843-44D4-4A5D-965D-FF52BD669E4D}"/>
      </w:docPartPr>
      <w:docPartBody>
        <w:p w:rsidR="00000000" w:rsidRDefault="00542EA3">
          <w:pPr>
            <w:pStyle w:val="CB959D8358A64A01B2066FAB8174CB13"/>
          </w:pPr>
          <w:r>
            <w:t>E</w:t>
          </w:r>
          <w:r w:rsidRPr="00A91B2B">
            <w:rPr>
              <w:rStyle w:val="PlaceholderText"/>
            </w:rPr>
            <w:t>nter text</w:t>
          </w:r>
        </w:p>
      </w:docPartBody>
    </w:docPart>
    <w:docPart>
      <w:docPartPr>
        <w:name w:val="B7594193E449454FB0383915B6673633"/>
        <w:category>
          <w:name w:val="General"/>
          <w:gallery w:val="placeholder"/>
        </w:category>
        <w:types>
          <w:type w:val="bbPlcHdr"/>
        </w:types>
        <w:behaviors>
          <w:behavior w:val="content"/>
        </w:behaviors>
        <w:guid w:val="{93E13823-E6BD-425A-9FBA-4526B09D1779}"/>
      </w:docPartPr>
      <w:docPartBody>
        <w:p w:rsidR="00000000" w:rsidRDefault="00542EA3">
          <w:pPr>
            <w:pStyle w:val="B7594193E449454FB0383915B6673633"/>
          </w:pPr>
          <w:r>
            <w:t>E</w:t>
          </w:r>
          <w:r w:rsidRPr="00A91B2B">
            <w:rPr>
              <w:rStyle w:val="PlaceholderText"/>
            </w:rPr>
            <w:t>nter text</w:t>
          </w:r>
        </w:p>
      </w:docPartBody>
    </w:docPart>
    <w:docPart>
      <w:docPartPr>
        <w:name w:val="ADF94A5290C64A0DA60F96A09BAD2E3A"/>
        <w:category>
          <w:name w:val="General"/>
          <w:gallery w:val="placeholder"/>
        </w:category>
        <w:types>
          <w:type w:val="bbPlcHdr"/>
        </w:types>
        <w:behaviors>
          <w:behavior w:val="content"/>
        </w:behaviors>
        <w:guid w:val="{ABFEEA70-823F-42EB-9EC5-C827D2BF0D48}"/>
      </w:docPartPr>
      <w:docPartBody>
        <w:p w:rsidR="00000000" w:rsidRDefault="00542EA3">
          <w:pPr>
            <w:pStyle w:val="ADF94A5290C64A0DA60F96A09BAD2E3A"/>
          </w:pPr>
          <w:r>
            <w:t>E</w:t>
          </w:r>
          <w:r w:rsidRPr="00A91B2B">
            <w:rPr>
              <w:rStyle w:val="PlaceholderText"/>
            </w:rPr>
            <w:t>nter text</w:t>
          </w:r>
        </w:p>
      </w:docPartBody>
    </w:docPart>
    <w:docPart>
      <w:docPartPr>
        <w:name w:val="BF9E42DF58A343948A147D410F6A1876"/>
        <w:category>
          <w:name w:val="General"/>
          <w:gallery w:val="placeholder"/>
        </w:category>
        <w:types>
          <w:type w:val="bbPlcHdr"/>
        </w:types>
        <w:behaviors>
          <w:behavior w:val="content"/>
        </w:behaviors>
        <w:guid w:val="{4CDD8588-65E3-4583-99AD-5A7420525F3B}"/>
      </w:docPartPr>
      <w:docPartBody>
        <w:p w:rsidR="00000000" w:rsidRDefault="00542EA3">
          <w:pPr>
            <w:pStyle w:val="BF9E42DF58A343948A147D410F6A1876"/>
          </w:pPr>
          <w:r>
            <w:t>Pick</w:t>
          </w:r>
          <w:r w:rsidRPr="00A91B2B">
            <w:rPr>
              <w:rStyle w:val="PlaceholderText"/>
            </w:rPr>
            <w:t xml:space="preserve"> a date</w:t>
          </w:r>
        </w:p>
      </w:docPartBody>
    </w:docPart>
    <w:docPart>
      <w:docPartPr>
        <w:name w:val="11811A1113C247C98FA245EE4095DA81"/>
        <w:category>
          <w:name w:val="General"/>
          <w:gallery w:val="placeholder"/>
        </w:category>
        <w:types>
          <w:type w:val="bbPlcHdr"/>
        </w:types>
        <w:behaviors>
          <w:behavior w:val="content"/>
        </w:behaviors>
        <w:guid w:val="{5A3D36D2-6DED-4EF3-8568-C30A4B081A3B}"/>
      </w:docPartPr>
      <w:docPartBody>
        <w:p w:rsidR="00000000" w:rsidRDefault="00542EA3">
          <w:pPr>
            <w:pStyle w:val="11811A1113C247C98FA245EE4095DA81"/>
          </w:pPr>
          <w:r w:rsidRPr="00A91B2B">
            <w:rPr>
              <w:rStyle w:val="PlaceholderText"/>
            </w:rPr>
            <w:t>Choose</w:t>
          </w:r>
        </w:p>
      </w:docPartBody>
    </w:docPart>
    <w:docPart>
      <w:docPartPr>
        <w:name w:val="AA3F073C42974FDDB7E0AC5707AA7500"/>
        <w:category>
          <w:name w:val="General"/>
          <w:gallery w:val="placeholder"/>
        </w:category>
        <w:types>
          <w:type w:val="bbPlcHdr"/>
        </w:types>
        <w:behaviors>
          <w:behavior w:val="content"/>
        </w:behaviors>
        <w:guid w:val="{A96DD7C2-AC62-4CCE-B79D-3347B640C346}"/>
      </w:docPartPr>
      <w:docPartBody>
        <w:p w:rsidR="00000000" w:rsidRDefault="00542EA3">
          <w:pPr>
            <w:pStyle w:val="AA3F073C42974FDDB7E0AC5707AA7500"/>
          </w:pPr>
          <w:r>
            <w:t>E</w:t>
          </w:r>
          <w:r w:rsidRPr="00A91B2B">
            <w:rPr>
              <w:rStyle w:val="PlaceholderText"/>
            </w:rPr>
            <w:t>nter text</w:t>
          </w:r>
        </w:p>
      </w:docPartBody>
    </w:docPart>
    <w:docPart>
      <w:docPartPr>
        <w:name w:val="0088159F86744433AF55F9F90C7D31E4"/>
        <w:category>
          <w:name w:val="General"/>
          <w:gallery w:val="placeholder"/>
        </w:category>
        <w:types>
          <w:type w:val="bbPlcHdr"/>
        </w:types>
        <w:behaviors>
          <w:behavior w:val="content"/>
        </w:behaviors>
        <w:guid w:val="{3D5444DA-9A3B-4935-8BAD-FE413AD88CAB}"/>
      </w:docPartPr>
      <w:docPartBody>
        <w:p w:rsidR="00000000" w:rsidRDefault="00542EA3">
          <w:pPr>
            <w:pStyle w:val="0088159F86744433AF55F9F90C7D31E4"/>
          </w:pPr>
          <w:r>
            <w:t>E</w:t>
          </w:r>
          <w:r w:rsidRPr="00A91B2B">
            <w:rPr>
              <w:rStyle w:val="PlaceholderText"/>
            </w:rPr>
            <w:t>nter text</w:t>
          </w:r>
        </w:p>
      </w:docPartBody>
    </w:docPart>
    <w:docPart>
      <w:docPartPr>
        <w:name w:val="E67B8CACBA534D2B8A21ED619B16FE21"/>
        <w:category>
          <w:name w:val="General"/>
          <w:gallery w:val="placeholder"/>
        </w:category>
        <w:types>
          <w:type w:val="bbPlcHdr"/>
        </w:types>
        <w:behaviors>
          <w:behavior w:val="content"/>
        </w:behaviors>
        <w:guid w:val="{5548D9B9-E910-42EC-829F-C3432ACC9C71}"/>
      </w:docPartPr>
      <w:docPartBody>
        <w:p w:rsidR="00000000" w:rsidRDefault="00542EA3">
          <w:pPr>
            <w:pStyle w:val="E67B8CACBA534D2B8A21ED619B16FE21"/>
          </w:pPr>
          <w:r>
            <w:t>E</w:t>
          </w:r>
          <w:r w:rsidRPr="00A91B2B">
            <w:rPr>
              <w:rStyle w:val="PlaceholderText"/>
            </w:rPr>
            <w:t>nter text</w:t>
          </w:r>
        </w:p>
      </w:docPartBody>
    </w:docPart>
    <w:docPart>
      <w:docPartPr>
        <w:name w:val="8609A609CF724D5CBB9C1E6C42581A31"/>
        <w:category>
          <w:name w:val="General"/>
          <w:gallery w:val="placeholder"/>
        </w:category>
        <w:types>
          <w:type w:val="bbPlcHdr"/>
        </w:types>
        <w:behaviors>
          <w:behavior w:val="content"/>
        </w:behaviors>
        <w:guid w:val="{7A0F0A42-C1A1-4E12-BF83-855BD0C7396F}"/>
      </w:docPartPr>
      <w:docPartBody>
        <w:p w:rsidR="00000000" w:rsidRDefault="00542EA3">
          <w:pPr>
            <w:pStyle w:val="8609A609CF724D5CBB9C1E6C42581A31"/>
          </w:pPr>
          <w:r>
            <w:t>Pick</w:t>
          </w:r>
          <w:r w:rsidRPr="00A91B2B">
            <w:rPr>
              <w:rStyle w:val="PlaceholderText"/>
            </w:rPr>
            <w:t xml:space="preserve"> a date</w:t>
          </w:r>
        </w:p>
      </w:docPartBody>
    </w:docPart>
    <w:docPart>
      <w:docPartPr>
        <w:name w:val="CB087600665445B08C58E0C6C14EF60B"/>
        <w:category>
          <w:name w:val="General"/>
          <w:gallery w:val="placeholder"/>
        </w:category>
        <w:types>
          <w:type w:val="bbPlcHdr"/>
        </w:types>
        <w:behaviors>
          <w:behavior w:val="content"/>
        </w:behaviors>
        <w:guid w:val="{05C48E4E-92B8-4584-88E2-C1D1ADC50185}"/>
      </w:docPartPr>
      <w:docPartBody>
        <w:p w:rsidR="00000000" w:rsidRDefault="00542EA3">
          <w:pPr>
            <w:pStyle w:val="CB087600665445B08C58E0C6C14EF60B"/>
          </w:pPr>
          <w:r w:rsidRPr="00A91B2B">
            <w:rPr>
              <w:rStyle w:val="PlaceholderText"/>
            </w:rPr>
            <w:t>Choose</w:t>
          </w:r>
        </w:p>
      </w:docPartBody>
    </w:docPart>
    <w:docPart>
      <w:docPartPr>
        <w:name w:val="1FFEB9AA4CEC4056A3E36D74A8F02FC1"/>
        <w:category>
          <w:name w:val="General"/>
          <w:gallery w:val="placeholder"/>
        </w:category>
        <w:types>
          <w:type w:val="bbPlcHdr"/>
        </w:types>
        <w:behaviors>
          <w:behavior w:val="content"/>
        </w:behaviors>
        <w:guid w:val="{D0D30E1E-B0AE-4A33-AEC0-7240B3DAA4A4}"/>
      </w:docPartPr>
      <w:docPartBody>
        <w:p w:rsidR="00000000" w:rsidRDefault="00542EA3">
          <w:pPr>
            <w:pStyle w:val="1FFEB9AA4CEC4056A3E36D74A8F02FC1"/>
          </w:pPr>
          <w:r>
            <w:t>E</w:t>
          </w:r>
          <w:r w:rsidRPr="00A91B2B">
            <w:rPr>
              <w:rStyle w:val="PlaceholderText"/>
            </w:rPr>
            <w:t>nter text</w:t>
          </w:r>
        </w:p>
      </w:docPartBody>
    </w:docPart>
    <w:docPart>
      <w:docPartPr>
        <w:name w:val="D6251728608F4ADF964A797F70748AAB"/>
        <w:category>
          <w:name w:val="General"/>
          <w:gallery w:val="placeholder"/>
        </w:category>
        <w:types>
          <w:type w:val="bbPlcHdr"/>
        </w:types>
        <w:behaviors>
          <w:behavior w:val="content"/>
        </w:behaviors>
        <w:guid w:val="{DDB2B716-65D0-4F55-B823-94F386271F46}"/>
      </w:docPartPr>
      <w:docPartBody>
        <w:p w:rsidR="00000000" w:rsidRDefault="00542EA3">
          <w:pPr>
            <w:pStyle w:val="D6251728608F4ADF964A797F70748AAB"/>
          </w:pPr>
          <w:r>
            <w:t>E</w:t>
          </w:r>
          <w:r w:rsidRPr="00A91B2B">
            <w:rPr>
              <w:rStyle w:val="PlaceholderText"/>
            </w:rPr>
            <w:t>nter text</w:t>
          </w:r>
        </w:p>
      </w:docPartBody>
    </w:docPart>
    <w:docPart>
      <w:docPartPr>
        <w:name w:val="62F3867D6E1445A3801294AE7029C840"/>
        <w:category>
          <w:name w:val="General"/>
          <w:gallery w:val="placeholder"/>
        </w:category>
        <w:types>
          <w:type w:val="bbPlcHdr"/>
        </w:types>
        <w:behaviors>
          <w:behavior w:val="content"/>
        </w:behaviors>
        <w:guid w:val="{A72B2873-BCA3-4785-8BC8-03CF31064AA7}"/>
      </w:docPartPr>
      <w:docPartBody>
        <w:p w:rsidR="00000000" w:rsidRDefault="00542EA3">
          <w:pPr>
            <w:pStyle w:val="62F3867D6E1445A3801294AE7029C840"/>
          </w:pPr>
          <w:r>
            <w:t>E</w:t>
          </w:r>
          <w:r w:rsidRPr="00A91B2B">
            <w:rPr>
              <w:rStyle w:val="PlaceholderText"/>
            </w:rPr>
            <w:t>nter text</w:t>
          </w:r>
        </w:p>
      </w:docPartBody>
    </w:docPart>
    <w:docPart>
      <w:docPartPr>
        <w:name w:val="BBC5C735F4A640D9A7EE32E92AAAD9CB"/>
        <w:category>
          <w:name w:val="General"/>
          <w:gallery w:val="placeholder"/>
        </w:category>
        <w:types>
          <w:type w:val="bbPlcHdr"/>
        </w:types>
        <w:behaviors>
          <w:behavior w:val="content"/>
        </w:behaviors>
        <w:guid w:val="{946BD07C-A7DC-4ECA-97A4-0E11E8C44E2C}"/>
      </w:docPartPr>
      <w:docPartBody>
        <w:p w:rsidR="00000000" w:rsidRDefault="00542EA3">
          <w:pPr>
            <w:pStyle w:val="BBC5C735F4A640D9A7EE32E92AAAD9CB"/>
          </w:pPr>
          <w:r>
            <w:t>Pick</w:t>
          </w:r>
          <w:r w:rsidRPr="00A91B2B">
            <w:rPr>
              <w:rStyle w:val="PlaceholderText"/>
            </w:rPr>
            <w:t xml:space="preserve"> a date</w:t>
          </w:r>
        </w:p>
      </w:docPartBody>
    </w:docPart>
    <w:docPart>
      <w:docPartPr>
        <w:name w:val="5F1366FE61ED4AEEB66FF8CEA30293D0"/>
        <w:category>
          <w:name w:val="General"/>
          <w:gallery w:val="placeholder"/>
        </w:category>
        <w:types>
          <w:type w:val="bbPlcHdr"/>
        </w:types>
        <w:behaviors>
          <w:behavior w:val="content"/>
        </w:behaviors>
        <w:guid w:val="{21566024-3D28-451F-991D-BB092559FC4B}"/>
      </w:docPartPr>
      <w:docPartBody>
        <w:p w:rsidR="00000000" w:rsidRDefault="00542EA3">
          <w:pPr>
            <w:pStyle w:val="5F1366FE61ED4AEEB66FF8CEA30293D0"/>
          </w:pPr>
          <w:r w:rsidRPr="00A91B2B">
            <w:rPr>
              <w:rStyle w:val="PlaceholderText"/>
            </w:rPr>
            <w:t>Choose</w:t>
          </w:r>
        </w:p>
      </w:docPartBody>
    </w:docPart>
    <w:docPart>
      <w:docPartPr>
        <w:name w:val="6E1EC712B10C438C86D9D2F6E597BCDA"/>
        <w:category>
          <w:name w:val="General"/>
          <w:gallery w:val="placeholder"/>
        </w:category>
        <w:types>
          <w:type w:val="bbPlcHdr"/>
        </w:types>
        <w:behaviors>
          <w:behavior w:val="content"/>
        </w:behaviors>
        <w:guid w:val="{D8447129-36B0-4160-8AB9-5DE10707B5D3}"/>
      </w:docPartPr>
      <w:docPartBody>
        <w:p w:rsidR="00000000" w:rsidRDefault="00542EA3">
          <w:pPr>
            <w:pStyle w:val="6E1EC712B10C438C86D9D2F6E597BCDA"/>
          </w:pPr>
          <w:r>
            <w:t>E</w:t>
          </w:r>
          <w:r w:rsidRPr="00A91B2B">
            <w:rPr>
              <w:rStyle w:val="PlaceholderText"/>
            </w:rPr>
            <w:t>nter text</w:t>
          </w:r>
        </w:p>
      </w:docPartBody>
    </w:docPart>
    <w:docPart>
      <w:docPartPr>
        <w:name w:val="87995FB2C45E452896E55BA840E75518"/>
        <w:category>
          <w:name w:val="General"/>
          <w:gallery w:val="placeholder"/>
        </w:category>
        <w:types>
          <w:type w:val="bbPlcHdr"/>
        </w:types>
        <w:behaviors>
          <w:behavior w:val="content"/>
        </w:behaviors>
        <w:guid w:val="{53ED3E83-DEF2-4E71-97AC-8BE8FDA5DC1E}"/>
      </w:docPartPr>
      <w:docPartBody>
        <w:p w:rsidR="00000000" w:rsidRDefault="00542EA3">
          <w:pPr>
            <w:pStyle w:val="87995FB2C45E452896E55BA840E75518"/>
          </w:pPr>
          <w:r w:rsidRPr="00A91B2B">
            <w:rPr>
              <w:rStyle w:val="PlaceholderText"/>
            </w:rPr>
            <w:t>Click here to enter text.</w:t>
          </w:r>
        </w:p>
      </w:docPartBody>
    </w:docPart>
    <w:docPart>
      <w:docPartPr>
        <w:name w:val="F90A1B848459492C8759B71135208CCA"/>
        <w:category>
          <w:name w:val="General"/>
          <w:gallery w:val="placeholder"/>
        </w:category>
        <w:types>
          <w:type w:val="bbPlcHdr"/>
        </w:types>
        <w:behaviors>
          <w:behavior w:val="content"/>
        </w:behaviors>
        <w:guid w:val="{BE113119-840D-45C0-B7C3-8D1A5EC6F907}"/>
      </w:docPartPr>
      <w:docPartBody>
        <w:p w:rsidR="00000000" w:rsidRDefault="00542EA3">
          <w:pPr>
            <w:pStyle w:val="F90A1B848459492C8759B71135208CCA"/>
          </w:pPr>
          <w:r w:rsidRPr="00A91B2B">
            <w:rPr>
              <w:rStyle w:val="PlaceholderText"/>
            </w:rPr>
            <w:t>Click here to enter text.</w:t>
          </w:r>
        </w:p>
      </w:docPartBody>
    </w:docPart>
    <w:docPart>
      <w:docPartPr>
        <w:name w:val="B15BFF6783BB42CFB186A3A9F7BD76D3"/>
        <w:category>
          <w:name w:val="General"/>
          <w:gallery w:val="placeholder"/>
        </w:category>
        <w:types>
          <w:type w:val="bbPlcHdr"/>
        </w:types>
        <w:behaviors>
          <w:behavior w:val="content"/>
        </w:behaviors>
        <w:guid w:val="{79F9ED7D-BE93-469B-8C79-9678BEC10719}"/>
      </w:docPartPr>
      <w:docPartBody>
        <w:p w:rsidR="00000000" w:rsidRDefault="00542EA3">
          <w:pPr>
            <w:pStyle w:val="B15BFF6783BB42CFB186A3A9F7BD76D3"/>
          </w:pPr>
          <w:r w:rsidRPr="00A91B2B">
            <w:rPr>
              <w:rStyle w:val="PlaceholderText"/>
            </w:rPr>
            <w:t>Click here to enter a date.</w:t>
          </w:r>
        </w:p>
      </w:docPartBody>
    </w:docPart>
    <w:docPart>
      <w:docPartPr>
        <w:name w:val="3766AC416CCE406CA45D70F07C57341F"/>
        <w:category>
          <w:name w:val="General"/>
          <w:gallery w:val="placeholder"/>
        </w:category>
        <w:types>
          <w:type w:val="bbPlcHdr"/>
        </w:types>
        <w:behaviors>
          <w:behavior w:val="content"/>
        </w:behaviors>
        <w:guid w:val="{D1EA826C-C3A7-4092-A86C-6A5DFA659DE0}"/>
      </w:docPartPr>
      <w:docPartBody>
        <w:p w:rsidR="00000000" w:rsidRDefault="00542EA3">
          <w:pPr>
            <w:pStyle w:val="3766AC416CCE406CA45D70F07C57341F"/>
          </w:pPr>
          <w:r w:rsidRPr="00A91B2B">
            <w:rPr>
              <w:rStyle w:val="PlaceholderText"/>
            </w:rPr>
            <w:t>Click here to enter text.</w:t>
          </w:r>
        </w:p>
      </w:docPartBody>
    </w:docPart>
    <w:docPart>
      <w:docPartPr>
        <w:name w:val="9A1D459D1A1343F6B8D96F1CA532ED6B"/>
        <w:category>
          <w:name w:val="General"/>
          <w:gallery w:val="placeholder"/>
        </w:category>
        <w:types>
          <w:type w:val="bbPlcHdr"/>
        </w:types>
        <w:behaviors>
          <w:behavior w:val="content"/>
        </w:behaviors>
        <w:guid w:val="{965197A7-832F-4FA4-9ECD-AAA1C141F003}"/>
      </w:docPartPr>
      <w:docPartBody>
        <w:p w:rsidR="00000000" w:rsidRDefault="00542EA3">
          <w:pPr>
            <w:pStyle w:val="9A1D459D1A1343F6B8D96F1CA532ED6B"/>
          </w:pPr>
          <w:r w:rsidRPr="00A91B2B">
            <w:rPr>
              <w:rStyle w:val="PlaceholderText"/>
            </w:rPr>
            <w:t>Click here to enter a date.</w:t>
          </w:r>
        </w:p>
      </w:docPartBody>
    </w:docPart>
    <w:docPart>
      <w:docPartPr>
        <w:name w:val="EC648C340BF2420BB937890A5A2FFC23"/>
        <w:category>
          <w:name w:val="General"/>
          <w:gallery w:val="placeholder"/>
        </w:category>
        <w:types>
          <w:type w:val="bbPlcHdr"/>
        </w:types>
        <w:behaviors>
          <w:behavior w:val="content"/>
        </w:behaviors>
        <w:guid w:val="{BC29E526-6309-4FB2-AE52-A6E982D499DE}"/>
      </w:docPartPr>
      <w:docPartBody>
        <w:p w:rsidR="00000000" w:rsidRDefault="00542EA3">
          <w:pPr>
            <w:pStyle w:val="EC648C340BF2420BB937890A5A2FFC23"/>
          </w:pPr>
          <w:r w:rsidRPr="00A91B2B">
            <w:rPr>
              <w:rStyle w:val="PlaceholderText"/>
            </w:rPr>
            <w:t>Click here to enter text.</w:t>
          </w:r>
        </w:p>
      </w:docPartBody>
    </w:docPart>
    <w:docPart>
      <w:docPartPr>
        <w:name w:val="85E8859A55744293A51DAE64910442EB"/>
        <w:category>
          <w:name w:val="General"/>
          <w:gallery w:val="placeholder"/>
        </w:category>
        <w:types>
          <w:type w:val="bbPlcHdr"/>
        </w:types>
        <w:behaviors>
          <w:behavior w:val="content"/>
        </w:behaviors>
        <w:guid w:val="{FF5BDB9F-8AB9-430C-8EC7-C11F21BE6734}"/>
      </w:docPartPr>
      <w:docPartBody>
        <w:p w:rsidR="00000000" w:rsidRDefault="00542EA3">
          <w:pPr>
            <w:pStyle w:val="85E8859A55744293A51DAE64910442EB"/>
          </w:pPr>
          <w:r w:rsidRPr="00A91B2B">
            <w:rPr>
              <w:rStyle w:val="PlaceholderText"/>
            </w:rPr>
            <w:t>Click here to enter text.</w:t>
          </w:r>
        </w:p>
      </w:docPartBody>
    </w:docPart>
    <w:docPart>
      <w:docPartPr>
        <w:name w:val="2655204E1F2E438EB020656825E42767"/>
        <w:category>
          <w:name w:val="General"/>
          <w:gallery w:val="placeholder"/>
        </w:category>
        <w:types>
          <w:type w:val="bbPlcHdr"/>
        </w:types>
        <w:behaviors>
          <w:behavior w:val="content"/>
        </w:behaviors>
        <w:guid w:val="{27910D01-5603-4680-888C-7FAD3AA9F123}"/>
      </w:docPartPr>
      <w:docPartBody>
        <w:p w:rsidR="00000000" w:rsidRDefault="00542EA3">
          <w:pPr>
            <w:pStyle w:val="2655204E1F2E438EB020656825E42767"/>
          </w:pPr>
          <w:r w:rsidRPr="00A91B2B">
            <w:rPr>
              <w:rStyle w:val="PlaceholderText"/>
            </w:rPr>
            <w:t>Click here to enter text.</w:t>
          </w:r>
        </w:p>
      </w:docPartBody>
    </w:docPart>
    <w:docPart>
      <w:docPartPr>
        <w:name w:val="5A3F13B5E7634DD2B93CE0A20F9A4A00"/>
        <w:category>
          <w:name w:val="General"/>
          <w:gallery w:val="placeholder"/>
        </w:category>
        <w:types>
          <w:type w:val="bbPlcHdr"/>
        </w:types>
        <w:behaviors>
          <w:behavior w:val="content"/>
        </w:behaviors>
        <w:guid w:val="{3430C513-F049-487A-87AD-6E5C2E819E01}"/>
      </w:docPartPr>
      <w:docPartBody>
        <w:p w:rsidR="00000000" w:rsidRDefault="00542EA3">
          <w:pPr>
            <w:pStyle w:val="5A3F13B5E7634DD2B93CE0A20F9A4A00"/>
          </w:pPr>
          <w:r w:rsidRPr="00A91B2B">
            <w:rPr>
              <w:rStyle w:val="PlaceholderText"/>
            </w:rPr>
            <w:t>Click here to enter text.</w:t>
          </w:r>
        </w:p>
      </w:docPartBody>
    </w:docPart>
    <w:docPart>
      <w:docPartPr>
        <w:name w:val="F4D9668F5FCD4C24B41AA40E7C98D25F"/>
        <w:category>
          <w:name w:val="General"/>
          <w:gallery w:val="placeholder"/>
        </w:category>
        <w:types>
          <w:type w:val="bbPlcHdr"/>
        </w:types>
        <w:behaviors>
          <w:behavior w:val="content"/>
        </w:behaviors>
        <w:guid w:val="{139117E8-12DA-444E-836C-AA850F19F3B2}"/>
      </w:docPartPr>
      <w:docPartBody>
        <w:p w:rsidR="00000000" w:rsidRDefault="00542EA3">
          <w:pPr>
            <w:pStyle w:val="F4D9668F5FCD4C24B41AA40E7C98D25F"/>
          </w:pPr>
          <w:r w:rsidRPr="00A91B2B">
            <w:rPr>
              <w:rStyle w:val="PlaceholderText"/>
            </w:rPr>
            <w:t>Click here to enter text.</w:t>
          </w:r>
        </w:p>
      </w:docPartBody>
    </w:docPart>
    <w:docPart>
      <w:docPartPr>
        <w:name w:val="3BC9470B6DF54F53903BA7D6A3CAE37A"/>
        <w:category>
          <w:name w:val="General"/>
          <w:gallery w:val="placeholder"/>
        </w:category>
        <w:types>
          <w:type w:val="bbPlcHdr"/>
        </w:types>
        <w:behaviors>
          <w:behavior w:val="content"/>
        </w:behaviors>
        <w:guid w:val="{3A15C220-389E-47CE-9CE2-D32C0D1D3C26}"/>
      </w:docPartPr>
      <w:docPartBody>
        <w:p w:rsidR="00000000" w:rsidRDefault="00542EA3">
          <w:pPr>
            <w:pStyle w:val="3BC9470B6DF54F53903BA7D6A3CAE37A"/>
          </w:pPr>
          <w:r w:rsidRPr="00A91B2B">
            <w:rPr>
              <w:rStyle w:val="PlaceholderText"/>
            </w:rPr>
            <w:t>Click here to enter te</w:t>
          </w:r>
          <w:r w:rsidRPr="00A91B2B">
            <w:rPr>
              <w:rStyle w:val="PlaceholderText"/>
            </w:rPr>
            <w:t>xt.</w:t>
          </w:r>
        </w:p>
      </w:docPartBody>
    </w:docPart>
    <w:docPart>
      <w:docPartPr>
        <w:name w:val="367CC770083D4892B90AB886CEAB6793"/>
        <w:category>
          <w:name w:val="General"/>
          <w:gallery w:val="placeholder"/>
        </w:category>
        <w:types>
          <w:type w:val="bbPlcHdr"/>
        </w:types>
        <w:behaviors>
          <w:behavior w:val="content"/>
        </w:behaviors>
        <w:guid w:val="{D02F7456-B789-4FF3-A441-6D11EE499F19}"/>
      </w:docPartPr>
      <w:docPartBody>
        <w:p w:rsidR="00000000" w:rsidRDefault="00542EA3">
          <w:pPr>
            <w:pStyle w:val="367CC770083D4892B90AB886CEAB6793"/>
          </w:pPr>
          <w:r w:rsidRPr="00A91B2B">
            <w:rPr>
              <w:rStyle w:val="PlaceholderText"/>
            </w:rPr>
            <w:t>Click here to enter text.</w:t>
          </w:r>
        </w:p>
      </w:docPartBody>
    </w:docPart>
    <w:docPart>
      <w:docPartPr>
        <w:name w:val="CD777F3344A04058A2EF3C4F34D2DB2C"/>
        <w:category>
          <w:name w:val="General"/>
          <w:gallery w:val="placeholder"/>
        </w:category>
        <w:types>
          <w:type w:val="bbPlcHdr"/>
        </w:types>
        <w:behaviors>
          <w:behavior w:val="content"/>
        </w:behaviors>
        <w:guid w:val="{9CB67617-B539-4BEE-99A3-E3D3216A7001}"/>
      </w:docPartPr>
      <w:docPartBody>
        <w:p w:rsidR="00000000" w:rsidRDefault="00542EA3">
          <w:pPr>
            <w:pStyle w:val="CD777F3344A04058A2EF3C4F34D2DB2C"/>
          </w:pPr>
          <w:r w:rsidRPr="00A91B2B">
            <w:rPr>
              <w:rStyle w:val="PlaceholderText"/>
            </w:rPr>
            <w:t>Click here to enter text.</w:t>
          </w:r>
        </w:p>
      </w:docPartBody>
    </w:docPart>
    <w:docPart>
      <w:docPartPr>
        <w:name w:val="FCF9A7EB3EBA4494941698A8AB17B825"/>
        <w:category>
          <w:name w:val="General"/>
          <w:gallery w:val="placeholder"/>
        </w:category>
        <w:types>
          <w:type w:val="bbPlcHdr"/>
        </w:types>
        <w:behaviors>
          <w:behavior w:val="content"/>
        </w:behaviors>
        <w:guid w:val="{ADC03C5E-836A-4910-9EC8-83613D8E31CC}"/>
      </w:docPartPr>
      <w:docPartBody>
        <w:p w:rsidR="00000000" w:rsidRDefault="00542EA3">
          <w:pPr>
            <w:pStyle w:val="FCF9A7EB3EBA4494941698A8AB17B825"/>
          </w:pPr>
          <w:r w:rsidRPr="00A91B2B">
            <w:rPr>
              <w:rStyle w:val="PlaceholderText"/>
            </w:rPr>
            <w:t>Click here to enter text.</w:t>
          </w:r>
        </w:p>
      </w:docPartBody>
    </w:docPart>
    <w:docPart>
      <w:docPartPr>
        <w:name w:val="95B679A7ACEB43EA8041E23B0E3645EC"/>
        <w:category>
          <w:name w:val="General"/>
          <w:gallery w:val="placeholder"/>
        </w:category>
        <w:types>
          <w:type w:val="bbPlcHdr"/>
        </w:types>
        <w:behaviors>
          <w:behavior w:val="content"/>
        </w:behaviors>
        <w:guid w:val="{3994123B-6921-4FE2-AFC5-BFAA1095352A}"/>
      </w:docPartPr>
      <w:docPartBody>
        <w:p w:rsidR="00000000" w:rsidRDefault="00542EA3">
          <w:pPr>
            <w:pStyle w:val="95B679A7ACEB43EA8041E23B0E3645EC"/>
          </w:pPr>
          <w:r w:rsidRPr="00A91B2B">
            <w:rPr>
              <w:rStyle w:val="PlaceholderText"/>
            </w:rPr>
            <w:t>Click here to enter text.</w:t>
          </w:r>
        </w:p>
      </w:docPartBody>
    </w:docPart>
    <w:docPart>
      <w:docPartPr>
        <w:name w:val="80ACAE02BB91498A9BFDF7E764692853"/>
        <w:category>
          <w:name w:val="General"/>
          <w:gallery w:val="placeholder"/>
        </w:category>
        <w:types>
          <w:type w:val="bbPlcHdr"/>
        </w:types>
        <w:behaviors>
          <w:behavior w:val="content"/>
        </w:behaviors>
        <w:guid w:val="{028A39DD-EA97-473F-B445-42607E7FB57A}"/>
      </w:docPartPr>
      <w:docPartBody>
        <w:p w:rsidR="00000000" w:rsidRDefault="00542EA3">
          <w:pPr>
            <w:pStyle w:val="80ACAE02BB91498A9BFDF7E764692853"/>
          </w:pPr>
          <w:r w:rsidRPr="00A91B2B">
            <w:rPr>
              <w:rStyle w:val="PlaceholderText"/>
            </w:rPr>
            <w:t>Click here to enter text.</w:t>
          </w:r>
        </w:p>
      </w:docPartBody>
    </w:docPart>
    <w:docPart>
      <w:docPartPr>
        <w:name w:val="3601F779132A4CC88E8A08AAE5330125"/>
        <w:category>
          <w:name w:val="General"/>
          <w:gallery w:val="placeholder"/>
        </w:category>
        <w:types>
          <w:type w:val="bbPlcHdr"/>
        </w:types>
        <w:behaviors>
          <w:behavior w:val="content"/>
        </w:behaviors>
        <w:guid w:val="{4A5437F8-4A14-44C2-BDE0-F63FC5A5A19B}"/>
      </w:docPartPr>
      <w:docPartBody>
        <w:p w:rsidR="00000000" w:rsidRDefault="00542EA3">
          <w:pPr>
            <w:pStyle w:val="3601F779132A4CC88E8A08AAE5330125"/>
          </w:pPr>
          <w:r w:rsidRPr="00A91B2B">
            <w:rPr>
              <w:rStyle w:val="PlaceholderText"/>
            </w:rPr>
            <w:t>Click here to enter text.</w:t>
          </w:r>
        </w:p>
      </w:docPartBody>
    </w:docPart>
    <w:docPart>
      <w:docPartPr>
        <w:name w:val="5BEC5908F9BA4C1A8ECF8C91C868111C"/>
        <w:category>
          <w:name w:val="General"/>
          <w:gallery w:val="placeholder"/>
        </w:category>
        <w:types>
          <w:type w:val="bbPlcHdr"/>
        </w:types>
        <w:behaviors>
          <w:behavior w:val="content"/>
        </w:behaviors>
        <w:guid w:val="{337EF81B-7A81-48D0-9701-978214D7448F}"/>
      </w:docPartPr>
      <w:docPartBody>
        <w:p w:rsidR="00000000" w:rsidRDefault="00542EA3">
          <w:pPr>
            <w:pStyle w:val="5BEC5908F9BA4C1A8ECF8C91C868111C"/>
          </w:pPr>
          <w:r w:rsidRPr="00A91B2B">
            <w:rPr>
              <w:rStyle w:val="PlaceholderText"/>
            </w:rPr>
            <w:t>Click here to enter text.</w:t>
          </w:r>
        </w:p>
      </w:docPartBody>
    </w:docPart>
    <w:docPart>
      <w:docPartPr>
        <w:name w:val="150ABEE29CFC458C9351FFCC6337AA6B"/>
        <w:category>
          <w:name w:val="General"/>
          <w:gallery w:val="placeholder"/>
        </w:category>
        <w:types>
          <w:type w:val="bbPlcHdr"/>
        </w:types>
        <w:behaviors>
          <w:behavior w:val="content"/>
        </w:behaviors>
        <w:guid w:val="{730C53BF-2D02-4452-8F42-A7200F80659A}"/>
      </w:docPartPr>
      <w:docPartBody>
        <w:p w:rsidR="00000000" w:rsidRDefault="00542EA3">
          <w:pPr>
            <w:pStyle w:val="150ABEE29CFC458C9351FFCC6337AA6B"/>
          </w:pPr>
          <w:r w:rsidRPr="00A91B2B">
            <w:rPr>
              <w:rStyle w:val="PlaceholderText"/>
            </w:rPr>
            <w:t>Click here to enter text.</w:t>
          </w:r>
        </w:p>
      </w:docPartBody>
    </w:docPart>
    <w:docPart>
      <w:docPartPr>
        <w:name w:val="398C5F7265A1442BBB59BD6D36227888"/>
        <w:category>
          <w:name w:val="General"/>
          <w:gallery w:val="placeholder"/>
        </w:category>
        <w:types>
          <w:type w:val="bbPlcHdr"/>
        </w:types>
        <w:behaviors>
          <w:behavior w:val="content"/>
        </w:behaviors>
        <w:guid w:val="{90189CEA-66EA-47A5-95C8-95717763AD46}"/>
      </w:docPartPr>
      <w:docPartBody>
        <w:p w:rsidR="00000000" w:rsidRDefault="00542EA3">
          <w:pPr>
            <w:pStyle w:val="398C5F7265A1442BBB59BD6D36227888"/>
          </w:pPr>
          <w:r w:rsidRPr="00A91B2B">
            <w:rPr>
              <w:rStyle w:val="PlaceholderText"/>
            </w:rPr>
            <w:t>Click here to enter text.</w:t>
          </w:r>
        </w:p>
      </w:docPartBody>
    </w:docPart>
    <w:docPart>
      <w:docPartPr>
        <w:name w:val="D5FB81EB6B7E44C5A299A215AFFA7AFB"/>
        <w:category>
          <w:name w:val="General"/>
          <w:gallery w:val="placeholder"/>
        </w:category>
        <w:types>
          <w:type w:val="bbPlcHdr"/>
        </w:types>
        <w:behaviors>
          <w:behavior w:val="content"/>
        </w:behaviors>
        <w:guid w:val="{052AC589-DC2C-4AE5-AF91-1084830864BD}"/>
      </w:docPartPr>
      <w:docPartBody>
        <w:p w:rsidR="00000000" w:rsidRDefault="00542EA3">
          <w:pPr>
            <w:pStyle w:val="D5FB81EB6B7E44C5A299A215AFFA7AFB"/>
          </w:pPr>
          <w:r w:rsidRPr="00A91B2B">
            <w:rPr>
              <w:rStyle w:val="PlaceholderText"/>
            </w:rPr>
            <w:t>Click here to enter text.</w:t>
          </w:r>
        </w:p>
      </w:docPartBody>
    </w:docPart>
    <w:docPart>
      <w:docPartPr>
        <w:name w:val="67240329AD4248A1B5CD5342AE46E5A6"/>
        <w:category>
          <w:name w:val="General"/>
          <w:gallery w:val="placeholder"/>
        </w:category>
        <w:types>
          <w:type w:val="bbPlcHdr"/>
        </w:types>
        <w:behaviors>
          <w:behavior w:val="content"/>
        </w:behaviors>
        <w:guid w:val="{334B6469-793D-4C2A-8596-3275256BA4DF}"/>
      </w:docPartPr>
      <w:docPartBody>
        <w:p w:rsidR="00000000" w:rsidRDefault="00542EA3">
          <w:pPr>
            <w:pStyle w:val="67240329AD4248A1B5CD5342AE46E5A6"/>
          </w:pPr>
          <w:r w:rsidRPr="00A91B2B">
            <w:rPr>
              <w:rStyle w:val="PlaceholderText"/>
            </w:rPr>
            <w:t>Click here to enter text.</w:t>
          </w:r>
        </w:p>
      </w:docPartBody>
    </w:docPart>
    <w:docPart>
      <w:docPartPr>
        <w:name w:val="4EF3EE2965D045518CC3AE9FE747EBED"/>
        <w:category>
          <w:name w:val="General"/>
          <w:gallery w:val="placeholder"/>
        </w:category>
        <w:types>
          <w:type w:val="bbPlcHdr"/>
        </w:types>
        <w:behaviors>
          <w:behavior w:val="content"/>
        </w:behaviors>
        <w:guid w:val="{6181CF8A-4936-4FA7-A2B2-1020375E20DF}"/>
      </w:docPartPr>
      <w:docPartBody>
        <w:p w:rsidR="00000000" w:rsidRDefault="00542EA3">
          <w:pPr>
            <w:pStyle w:val="4EF3EE2965D045518CC3AE9FE747EBED"/>
          </w:pPr>
          <w:r w:rsidRPr="00A91B2B">
            <w:rPr>
              <w:rStyle w:val="PlaceholderText"/>
            </w:rPr>
            <w:t>Click here to enter text.</w:t>
          </w:r>
        </w:p>
      </w:docPartBody>
    </w:docPart>
    <w:docPart>
      <w:docPartPr>
        <w:name w:val="642818A4DF114552BCF075DF6B3C27C8"/>
        <w:category>
          <w:name w:val="General"/>
          <w:gallery w:val="placeholder"/>
        </w:category>
        <w:types>
          <w:type w:val="bbPlcHdr"/>
        </w:types>
        <w:behaviors>
          <w:behavior w:val="content"/>
        </w:behaviors>
        <w:guid w:val="{56536213-97B6-4041-AAE4-5C83DFBADE97}"/>
      </w:docPartPr>
      <w:docPartBody>
        <w:p w:rsidR="00000000" w:rsidRDefault="00542EA3">
          <w:pPr>
            <w:pStyle w:val="642818A4DF114552BCF075DF6B3C27C8"/>
          </w:pPr>
          <w:r w:rsidRPr="00A91B2B">
            <w:rPr>
              <w:rStyle w:val="PlaceholderText"/>
            </w:rPr>
            <w:t>Click here to enter text.</w:t>
          </w:r>
        </w:p>
      </w:docPartBody>
    </w:docPart>
    <w:docPart>
      <w:docPartPr>
        <w:name w:val="FCB405779FE8435EBAA7B04EA5A7762A"/>
        <w:category>
          <w:name w:val="General"/>
          <w:gallery w:val="placeholder"/>
        </w:category>
        <w:types>
          <w:type w:val="bbPlcHdr"/>
        </w:types>
        <w:behaviors>
          <w:behavior w:val="content"/>
        </w:behaviors>
        <w:guid w:val="{9974A73C-B9B3-47D3-9654-B4E4F26A75A2}"/>
      </w:docPartPr>
      <w:docPartBody>
        <w:p w:rsidR="00000000" w:rsidRDefault="00542EA3">
          <w:pPr>
            <w:pStyle w:val="FCB405779FE8435EBAA7B04EA5A7762A"/>
          </w:pPr>
          <w:r w:rsidRPr="00A91B2B">
            <w:rPr>
              <w:rStyle w:val="PlaceholderText"/>
            </w:rPr>
            <w:t>Click here to enter text.</w:t>
          </w:r>
        </w:p>
      </w:docPartBody>
    </w:docPart>
    <w:docPart>
      <w:docPartPr>
        <w:name w:val="C39626A2C17C4347A5EB673DE20A99F6"/>
        <w:category>
          <w:name w:val="General"/>
          <w:gallery w:val="placeholder"/>
        </w:category>
        <w:types>
          <w:type w:val="bbPlcHdr"/>
        </w:types>
        <w:behaviors>
          <w:behavior w:val="content"/>
        </w:behaviors>
        <w:guid w:val="{B4D548E0-28AE-43C4-BEDE-F9EFF525F2C1}"/>
      </w:docPartPr>
      <w:docPartBody>
        <w:p w:rsidR="00000000" w:rsidRDefault="00542EA3">
          <w:pPr>
            <w:pStyle w:val="C39626A2C17C4347A5EB673DE20A99F6"/>
          </w:pPr>
          <w:r w:rsidRPr="00A91B2B">
            <w:rPr>
              <w:rStyle w:val="PlaceholderText"/>
            </w:rPr>
            <w:t>Click here to enter text.</w:t>
          </w:r>
        </w:p>
      </w:docPartBody>
    </w:docPart>
    <w:docPart>
      <w:docPartPr>
        <w:name w:val="42E8D9D5394A4A1A890F7806CB70A036"/>
        <w:category>
          <w:name w:val="General"/>
          <w:gallery w:val="placeholder"/>
        </w:category>
        <w:types>
          <w:type w:val="bbPlcHdr"/>
        </w:types>
        <w:behaviors>
          <w:behavior w:val="content"/>
        </w:behaviors>
        <w:guid w:val="{53BCE7DD-4C46-4A84-B261-9C1BFB090CE7}"/>
      </w:docPartPr>
      <w:docPartBody>
        <w:p w:rsidR="00000000" w:rsidRDefault="00542EA3">
          <w:pPr>
            <w:pStyle w:val="42E8D9D5394A4A1A890F7806CB70A036"/>
          </w:pPr>
          <w:r w:rsidRPr="00A91B2B">
            <w:rPr>
              <w:rStyle w:val="PlaceholderText"/>
            </w:rPr>
            <w:t>Click here to enter text.</w:t>
          </w:r>
        </w:p>
      </w:docPartBody>
    </w:docPart>
    <w:docPart>
      <w:docPartPr>
        <w:name w:val="08F74439337C4E489D9C47E83BE950F2"/>
        <w:category>
          <w:name w:val="General"/>
          <w:gallery w:val="placeholder"/>
        </w:category>
        <w:types>
          <w:type w:val="bbPlcHdr"/>
        </w:types>
        <w:behaviors>
          <w:behavior w:val="content"/>
        </w:behaviors>
        <w:guid w:val="{728CF12B-1F02-4DCA-8418-60EF7D52B439}"/>
      </w:docPartPr>
      <w:docPartBody>
        <w:p w:rsidR="00000000" w:rsidRDefault="00542EA3">
          <w:pPr>
            <w:pStyle w:val="08F74439337C4E489D9C47E83BE950F2"/>
          </w:pPr>
          <w:r w:rsidRPr="00A91B2B">
            <w:rPr>
              <w:rStyle w:val="PlaceholderText"/>
            </w:rPr>
            <w:t>Click here to enter text.</w:t>
          </w:r>
        </w:p>
      </w:docPartBody>
    </w:docPart>
    <w:docPart>
      <w:docPartPr>
        <w:name w:val="D98C9F3F11C44E1A91B42C148CB956D5"/>
        <w:category>
          <w:name w:val="General"/>
          <w:gallery w:val="placeholder"/>
        </w:category>
        <w:types>
          <w:type w:val="bbPlcHdr"/>
        </w:types>
        <w:behaviors>
          <w:behavior w:val="content"/>
        </w:behaviors>
        <w:guid w:val="{FFF808BE-99FB-419C-9F35-C33581B7BD9F}"/>
      </w:docPartPr>
      <w:docPartBody>
        <w:p w:rsidR="00000000" w:rsidRDefault="00542EA3">
          <w:pPr>
            <w:pStyle w:val="D98C9F3F11C44E1A91B42C148CB956D5"/>
          </w:pPr>
          <w:r w:rsidRPr="00A91B2B">
            <w:rPr>
              <w:rStyle w:val="PlaceholderText"/>
            </w:rPr>
            <w:t xml:space="preserve">Click here to </w:t>
          </w:r>
          <w:r w:rsidRPr="00A91B2B">
            <w:rPr>
              <w:rStyle w:val="PlaceholderText"/>
            </w:rPr>
            <w:t>enter text.</w:t>
          </w:r>
        </w:p>
      </w:docPartBody>
    </w:docPart>
    <w:docPart>
      <w:docPartPr>
        <w:name w:val="F6B7242FAD574136A83F8DAF1AAD573D"/>
        <w:category>
          <w:name w:val="General"/>
          <w:gallery w:val="placeholder"/>
        </w:category>
        <w:types>
          <w:type w:val="bbPlcHdr"/>
        </w:types>
        <w:behaviors>
          <w:behavior w:val="content"/>
        </w:behaviors>
        <w:guid w:val="{6F5DFA4A-A3DC-4DB8-B597-2E445137ABB0}"/>
      </w:docPartPr>
      <w:docPartBody>
        <w:p w:rsidR="00000000" w:rsidRDefault="00542EA3">
          <w:pPr>
            <w:pStyle w:val="F6B7242FAD574136A83F8DAF1AAD573D"/>
          </w:pPr>
          <w:r w:rsidRPr="00A91B2B">
            <w:rPr>
              <w:rStyle w:val="PlaceholderText"/>
            </w:rPr>
            <w:t>Click here to enter text.</w:t>
          </w:r>
        </w:p>
      </w:docPartBody>
    </w:docPart>
    <w:docPart>
      <w:docPartPr>
        <w:name w:val="39DF821B7C50416CAF5E967367CBABF1"/>
        <w:category>
          <w:name w:val="General"/>
          <w:gallery w:val="placeholder"/>
        </w:category>
        <w:types>
          <w:type w:val="bbPlcHdr"/>
        </w:types>
        <w:behaviors>
          <w:behavior w:val="content"/>
        </w:behaviors>
        <w:guid w:val="{BDDEBEC0-834E-4FD6-BA58-518AD99EDC4A}"/>
      </w:docPartPr>
      <w:docPartBody>
        <w:p w:rsidR="00000000" w:rsidRDefault="00542EA3">
          <w:pPr>
            <w:pStyle w:val="39DF821B7C50416CAF5E967367CBABF1"/>
          </w:pPr>
          <w:r w:rsidRPr="00A91B2B">
            <w:rPr>
              <w:rStyle w:val="PlaceholderText"/>
            </w:rPr>
            <w:t>Click here to enter text.</w:t>
          </w:r>
        </w:p>
      </w:docPartBody>
    </w:docPart>
    <w:docPart>
      <w:docPartPr>
        <w:name w:val="29A73B1C85ED4E33A2FDF9906DB4CE4C"/>
        <w:category>
          <w:name w:val="General"/>
          <w:gallery w:val="placeholder"/>
        </w:category>
        <w:types>
          <w:type w:val="bbPlcHdr"/>
        </w:types>
        <w:behaviors>
          <w:behavior w:val="content"/>
        </w:behaviors>
        <w:guid w:val="{86D53C96-5F28-4902-B979-AAA42C1FF72A}"/>
      </w:docPartPr>
      <w:docPartBody>
        <w:p w:rsidR="00000000" w:rsidRDefault="00542EA3">
          <w:pPr>
            <w:pStyle w:val="29A73B1C85ED4E33A2FDF9906DB4CE4C"/>
          </w:pPr>
          <w:r w:rsidRPr="00A91B2B">
            <w:rPr>
              <w:rStyle w:val="PlaceholderText"/>
            </w:rPr>
            <w:t>Click here to enter text.</w:t>
          </w:r>
        </w:p>
      </w:docPartBody>
    </w:docPart>
    <w:docPart>
      <w:docPartPr>
        <w:name w:val="172CF4D3371344FF920DBFD9E0A55844"/>
        <w:category>
          <w:name w:val="General"/>
          <w:gallery w:val="placeholder"/>
        </w:category>
        <w:types>
          <w:type w:val="bbPlcHdr"/>
        </w:types>
        <w:behaviors>
          <w:behavior w:val="content"/>
        </w:behaviors>
        <w:guid w:val="{A9114DFD-32C7-46B6-A0C3-D803C72E20EE}"/>
      </w:docPartPr>
      <w:docPartBody>
        <w:p w:rsidR="00000000" w:rsidRDefault="00542EA3">
          <w:pPr>
            <w:pStyle w:val="172CF4D3371344FF920DBFD9E0A55844"/>
          </w:pPr>
          <w:r w:rsidRPr="00A91B2B">
            <w:rPr>
              <w:rStyle w:val="PlaceholderText"/>
            </w:rPr>
            <w:t>Click here to enter text.</w:t>
          </w:r>
        </w:p>
      </w:docPartBody>
    </w:docPart>
    <w:docPart>
      <w:docPartPr>
        <w:name w:val="35190C3A1A7746BA88F260536EAF2F72"/>
        <w:category>
          <w:name w:val="General"/>
          <w:gallery w:val="placeholder"/>
        </w:category>
        <w:types>
          <w:type w:val="bbPlcHdr"/>
        </w:types>
        <w:behaviors>
          <w:behavior w:val="content"/>
        </w:behaviors>
        <w:guid w:val="{C6FCC5FA-E35D-4112-B3D7-6C8C17E62232}"/>
      </w:docPartPr>
      <w:docPartBody>
        <w:p w:rsidR="00000000" w:rsidRDefault="00542EA3">
          <w:pPr>
            <w:pStyle w:val="35190C3A1A7746BA88F260536EAF2F72"/>
          </w:pPr>
          <w:r w:rsidRPr="00A91B2B">
            <w:rPr>
              <w:rStyle w:val="PlaceholderText"/>
            </w:rPr>
            <w:t>Click here to enter text.</w:t>
          </w:r>
        </w:p>
      </w:docPartBody>
    </w:docPart>
    <w:docPart>
      <w:docPartPr>
        <w:name w:val="49589DCB1E564E96A682E31B50016000"/>
        <w:category>
          <w:name w:val="General"/>
          <w:gallery w:val="placeholder"/>
        </w:category>
        <w:types>
          <w:type w:val="bbPlcHdr"/>
        </w:types>
        <w:behaviors>
          <w:behavior w:val="content"/>
        </w:behaviors>
        <w:guid w:val="{4398F4A8-3E66-460B-B57A-52CF94F0CBE8}"/>
      </w:docPartPr>
      <w:docPartBody>
        <w:p w:rsidR="00000000" w:rsidRDefault="00542EA3">
          <w:pPr>
            <w:pStyle w:val="49589DCB1E564E96A682E31B50016000"/>
          </w:pPr>
          <w:r w:rsidRPr="00A91B2B">
            <w:rPr>
              <w:rStyle w:val="PlaceholderText"/>
            </w:rPr>
            <w:t>Click here to enter text.</w:t>
          </w:r>
        </w:p>
      </w:docPartBody>
    </w:docPart>
    <w:docPart>
      <w:docPartPr>
        <w:name w:val="E5F002FD2DAC4280A5A33C61A4AEF6B6"/>
        <w:category>
          <w:name w:val="General"/>
          <w:gallery w:val="placeholder"/>
        </w:category>
        <w:types>
          <w:type w:val="bbPlcHdr"/>
        </w:types>
        <w:behaviors>
          <w:behavior w:val="content"/>
        </w:behaviors>
        <w:guid w:val="{3DF557FA-B009-43EE-A92A-DC86FBA2A1B1}"/>
      </w:docPartPr>
      <w:docPartBody>
        <w:p w:rsidR="00000000" w:rsidRDefault="00542EA3">
          <w:pPr>
            <w:pStyle w:val="E5F002FD2DAC4280A5A33C61A4AEF6B6"/>
          </w:pPr>
          <w:r w:rsidRPr="00A91B2B">
            <w:rPr>
              <w:rStyle w:val="PlaceholderText"/>
            </w:rPr>
            <w:t>Click here to enter text.</w:t>
          </w:r>
        </w:p>
      </w:docPartBody>
    </w:docPart>
    <w:docPart>
      <w:docPartPr>
        <w:name w:val="C54FBFB07C124FF382A29B5303D1225F"/>
        <w:category>
          <w:name w:val="General"/>
          <w:gallery w:val="placeholder"/>
        </w:category>
        <w:types>
          <w:type w:val="bbPlcHdr"/>
        </w:types>
        <w:behaviors>
          <w:behavior w:val="content"/>
        </w:behaviors>
        <w:guid w:val="{4EB0E7AB-EE85-4994-956E-569B741447CD}"/>
      </w:docPartPr>
      <w:docPartBody>
        <w:p w:rsidR="00000000" w:rsidRDefault="00542EA3">
          <w:pPr>
            <w:pStyle w:val="C54FBFB07C124FF382A29B5303D1225F"/>
          </w:pPr>
          <w:r w:rsidRPr="00A91B2B">
            <w:rPr>
              <w:rStyle w:val="PlaceholderText"/>
            </w:rPr>
            <w:t>Click here to enter text.</w:t>
          </w:r>
        </w:p>
      </w:docPartBody>
    </w:docPart>
    <w:docPart>
      <w:docPartPr>
        <w:name w:val="31CB3BD6D14648E895C0A6582020E3F3"/>
        <w:category>
          <w:name w:val="General"/>
          <w:gallery w:val="placeholder"/>
        </w:category>
        <w:types>
          <w:type w:val="bbPlcHdr"/>
        </w:types>
        <w:behaviors>
          <w:behavior w:val="content"/>
        </w:behaviors>
        <w:guid w:val="{C3746843-CBFA-47ED-A14C-9E5EC9E3A0BC}"/>
      </w:docPartPr>
      <w:docPartBody>
        <w:p w:rsidR="00000000" w:rsidRDefault="00542EA3">
          <w:pPr>
            <w:pStyle w:val="31CB3BD6D14648E895C0A6582020E3F3"/>
          </w:pPr>
          <w:r w:rsidRPr="00A91B2B">
            <w:rPr>
              <w:rStyle w:val="PlaceholderText"/>
            </w:rPr>
            <w:t>Click here to enter text.</w:t>
          </w:r>
        </w:p>
      </w:docPartBody>
    </w:docPart>
    <w:docPart>
      <w:docPartPr>
        <w:name w:val="6B1B99F8C54C4B8D9399BC645562FDFE"/>
        <w:category>
          <w:name w:val="General"/>
          <w:gallery w:val="placeholder"/>
        </w:category>
        <w:types>
          <w:type w:val="bbPlcHdr"/>
        </w:types>
        <w:behaviors>
          <w:behavior w:val="content"/>
        </w:behaviors>
        <w:guid w:val="{2AE09D41-812E-4D6A-8C2E-FDA3A338EF4B}"/>
      </w:docPartPr>
      <w:docPartBody>
        <w:p w:rsidR="00000000" w:rsidRDefault="00542EA3">
          <w:pPr>
            <w:pStyle w:val="6B1B99F8C54C4B8D9399BC645562FDFE"/>
          </w:pPr>
          <w:r w:rsidRPr="00A91B2B">
            <w:rPr>
              <w:rStyle w:val="PlaceholderText"/>
            </w:rPr>
            <w:t>Click here to enter text.</w:t>
          </w:r>
        </w:p>
      </w:docPartBody>
    </w:docPart>
    <w:docPart>
      <w:docPartPr>
        <w:name w:val="04744EF08D38485AAF2C2B8B7C35AC87"/>
        <w:category>
          <w:name w:val="General"/>
          <w:gallery w:val="placeholder"/>
        </w:category>
        <w:types>
          <w:type w:val="bbPlcHdr"/>
        </w:types>
        <w:behaviors>
          <w:behavior w:val="content"/>
        </w:behaviors>
        <w:guid w:val="{380DF55D-3997-4071-8A1E-0BF22401286E}"/>
      </w:docPartPr>
      <w:docPartBody>
        <w:p w:rsidR="00000000" w:rsidRDefault="00542EA3">
          <w:pPr>
            <w:pStyle w:val="04744EF08D38485AAF2C2B8B7C35AC87"/>
          </w:pPr>
          <w:r w:rsidRPr="00A91B2B">
            <w:rPr>
              <w:rStyle w:val="PlaceholderText"/>
            </w:rPr>
            <w:t>Click here to enter text.</w:t>
          </w:r>
        </w:p>
      </w:docPartBody>
    </w:docPart>
    <w:docPart>
      <w:docPartPr>
        <w:name w:val="6F5196AB8C6D48C28B68F3EF13ACAB01"/>
        <w:category>
          <w:name w:val="General"/>
          <w:gallery w:val="placeholder"/>
        </w:category>
        <w:types>
          <w:type w:val="bbPlcHdr"/>
        </w:types>
        <w:behaviors>
          <w:behavior w:val="content"/>
        </w:behaviors>
        <w:guid w:val="{047DCB0E-776E-440E-B6C4-FF3F103D70D2}"/>
      </w:docPartPr>
      <w:docPartBody>
        <w:p w:rsidR="00000000" w:rsidRDefault="00542EA3">
          <w:pPr>
            <w:pStyle w:val="6F5196AB8C6D48C28B68F3EF13ACAB01"/>
          </w:pPr>
          <w:r w:rsidRPr="00A91B2B">
            <w:rPr>
              <w:rStyle w:val="PlaceholderText"/>
            </w:rPr>
            <w:t>Click here to enter text.</w:t>
          </w:r>
        </w:p>
      </w:docPartBody>
    </w:docPart>
    <w:docPart>
      <w:docPartPr>
        <w:name w:val="F22630D4768749F8B190D5DF980C0BAA"/>
        <w:category>
          <w:name w:val="General"/>
          <w:gallery w:val="placeholder"/>
        </w:category>
        <w:types>
          <w:type w:val="bbPlcHdr"/>
        </w:types>
        <w:behaviors>
          <w:behavior w:val="content"/>
        </w:behaviors>
        <w:guid w:val="{350A1681-EB11-458A-B977-EE11F88CB9D3}"/>
      </w:docPartPr>
      <w:docPartBody>
        <w:p w:rsidR="00000000" w:rsidRDefault="00542EA3">
          <w:pPr>
            <w:pStyle w:val="F22630D4768749F8B190D5DF980C0BAA"/>
          </w:pPr>
          <w:r w:rsidRPr="00A91B2B">
            <w:rPr>
              <w:rStyle w:val="PlaceholderText"/>
            </w:rPr>
            <w:t>Click here to enter text.</w:t>
          </w:r>
        </w:p>
      </w:docPartBody>
    </w:docPart>
    <w:docPart>
      <w:docPartPr>
        <w:name w:val="D0570E4942AF45D29EF56D05C933750D"/>
        <w:category>
          <w:name w:val="General"/>
          <w:gallery w:val="placeholder"/>
        </w:category>
        <w:types>
          <w:type w:val="bbPlcHdr"/>
        </w:types>
        <w:behaviors>
          <w:behavior w:val="content"/>
        </w:behaviors>
        <w:guid w:val="{A0E8E052-133B-4BCF-9F17-1382383BC721}"/>
      </w:docPartPr>
      <w:docPartBody>
        <w:p w:rsidR="00000000" w:rsidRDefault="00542EA3">
          <w:pPr>
            <w:pStyle w:val="D0570E4942AF45D29EF56D05C933750D"/>
          </w:pPr>
          <w:r w:rsidRPr="00A91B2B">
            <w:rPr>
              <w:rStyle w:val="PlaceholderText"/>
            </w:rPr>
            <w:t>Click here to enter a date.</w:t>
          </w:r>
        </w:p>
      </w:docPartBody>
    </w:docPart>
    <w:docPart>
      <w:docPartPr>
        <w:name w:val="7C60D1AC602B4F068905816E392AE810"/>
        <w:category>
          <w:name w:val="General"/>
          <w:gallery w:val="placeholder"/>
        </w:category>
        <w:types>
          <w:type w:val="bbPlcHdr"/>
        </w:types>
        <w:behaviors>
          <w:behavior w:val="content"/>
        </w:behaviors>
        <w:guid w:val="{A69A4087-298E-44E7-A78F-65794F314F0A}"/>
      </w:docPartPr>
      <w:docPartBody>
        <w:p w:rsidR="00000000" w:rsidRDefault="00542EA3">
          <w:pPr>
            <w:pStyle w:val="7C60D1AC602B4F068905816E392AE810"/>
          </w:pPr>
          <w:r w:rsidRPr="00A91B2B">
            <w:rPr>
              <w:rStyle w:val="PlaceholderText"/>
            </w:rPr>
            <w:t>Click here to enter a date.</w:t>
          </w:r>
        </w:p>
      </w:docPartBody>
    </w:docPart>
    <w:docPart>
      <w:docPartPr>
        <w:name w:val="542BC64349424B18988AA2654B6AB771"/>
        <w:category>
          <w:name w:val="General"/>
          <w:gallery w:val="placeholder"/>
        </w:category>
        <w:types>
          <w:type w:val="bbPlcHdr"/>
        </w:types>
        <w:behaviors>
          <w:behavior w:val="content"/>
        </w:behaviors>
        <w:guid w:val="{3BDE2A6E-014F-4763-90F1-B4C9BE48B345}"/>
      </w:docPartPr>
      <w:docPartBody>
        <w:p w:rsidR="00000000" w:rsidRDefault="00542EA3">
          <w:pPr>
            <w:pStyle w:val="542BC64349424B18988AA2654B6AB771"/>
          </w:pPr>
          <w:r w:rsidRPr="00A91B2B">
            <w:rPr>
              <w:rStyle w:val="PlaceholderText"/>
            </w:rPr>
            <w:t>Click here to enter text.</w:t>
          </w:r>
        </w:p>
      </w:docPartBody>
    </w:docPart>
    <w:docPart>
      <w:docPartPr>
        <w:name w:val="8B4B7CD4EDC04541ABA8134D6FCD10A4"/>
        <w:category>
          <w:name w:val="General"/>
          <w:gallery w:val="placeholder"/>
        </w:category>
        <w:types>
          <w:type w:val="bbPlcHdr"/>
        </w:types>
        <w:behaviors>
          <w:behavior w:val="content"/>
        </w:behaviors>
        <w:guid w:val="{8EF72A35-3C0C-4B38-AC6F-0003B2D002DD}"/>
      </w:docPartPr>
      <w:docPartBody>
        <w:p w:rsidR="00000000" w:rsidRDefault="00542EA3">
          <w:pPr>
            <w:pStyle w:val="8B4B7CD4EDC04541ABA8134D6FCD10A4"/>
          </w:pPr>
          <w:r w:rsidRPr="00A91B2B">
            <w:rPr>
              <w:rStyle w:val="PlaceholderText"/>
            </w:rPr>
            <w:t xml:space="preserve">Click here to </w:t>
          </w:r>
          <w:r w:rsidRPr="00A91B2B">
            <w:rPr>
              <w:rStyle w:val="PlaceholderText"/>
            </w:rPr>
            <w:t>enter text.</w:t>
          </w:r>
        </w:p>
      </w:docPartBody>
    </w:docPart>
    <w:docPart>
      <w:docPartPr>
        <w:name w:val="FF4D01FE1CFF417D8AD186F296E56452"/>
        <w:category>
          <w:name w:val="General"/>
          <w:gallery w:val="placeholder"/>
        </w:category>
        <w:types>
          <w:type w:val="bbPlcHdr"/>
        </w:types>
        <w:behaviors>
          <w:behavior w:val="content"/>
        </w:behaviors>
        <w:guid w:val="{AC25036E-C7B1-431F-98D8-E89DEA545C1F}"/>
      </w:docPartPr>
      <w:docPartBody>
        <w:p w:rsidR="00000000" w:rsidRDefault="00542EA3">
          <w:pPr>
            <w:pStyle w:val="FF4D01FE1CFF417D8AD186F296E56452"/>
          </w:pPr>
          <w:r w:rsidRPr="00A91B2B">
            <w:rPr>
              <w:rStyle w:val="PlaceholderText"/>
            </w:rPr>
            <w:t>Choose an item.</w:t>
          </w:r>
        </w:p>
      </w:docPartBody>
    </w:docPart>
    <w:docPart>
      <w:docPartPr>
        <w:name w:val="476D59B7AB3F46B7935B9CA7EAD8A570"/>
        <w:category>
          <w:name w:val="General"/>
          <w:gallery w:val="placeholder"/>
        </w:category>
        <w:types>
          <w:type w:val="bbPlcHdr"/>
        </w:types>
        <w:behaviors>
          <w:behavior w:val="content"/>
        </w:behaviors>
        <w:guid w:val="{503A188B-39F2-4E0F-AE31-88DA8987E7CE}"/>
      </w:docPartPr>
      <w:docPartBody>
        <w:p w:rsidR="00000000" w:rsidRDefault="00542EA3">
          <w:pPr>
            <w:pStyle w:val="476D59B7AB3F46B7935B9CA7EAD8A570"/>
          </w:pPr>
          <w:r w:rsidRPr="00A91B2B">
            <w:rPr>
              <w:rStyle w:val="PlaceholderText"/>
            </w:rPr>
            <w:t>Choose an item.</w:t>
          </w:r>
        </w:p>
      </w:docPartBody>
    </w:docPart>
    <w:docPart>
      <w:docPartPr>
        <w:name w:val="A83F8D86A19D447CA5D605EBC4BC093D"/>
        <w:category>
          <w:name w:val="General"/>
          <w:gallery w:val="placeholder"/>
        </w:category>
        <w:types>
          <w:type w:val="bbPlcHdr"/>
        </w:types>
        <w:behaviors>
          <w:behavior w:val="content"/>
        </w:behaviors>
        <w:guid w:val="{41BEA270-022D-4B4E-B720-67531B1B578F}"/>
      </w:docPartPr>
      <w:docPartBody>
        <w:p w:rsidR="00000000" w:rsidRDefault="00542EA3">
          <w:pPr>
            <w:pStyle w:val="A83F8D86A19D447CA5D605EBC4BC093D"/>
          </w:pPr>
          <w:r w:rsidRPr="00A91B2B">
            <w:rPr>
              <w:rStyle w:val="PlaceholderText"/>
            </w:rPr>
            <w:t>Choose an item.</w:t>
          </w:r>
        </w:p>
      </w:docPartBody>
    </w:docPart>
    <w:docPart>
      <w:docPartPr>
        <w:name w:val="17A8F8403A484D559EF1269FBB6CE601"/>
        <w:category>
          <w:name w:val="General"/>
          <w:gallery w:val="placeholder"/>
        </w:category>
        <w:types>
          <w:type w:val="bbPlcHdr"/>
        </w:types>
        <w:behaviors>
          <w:behavior w:val="content"/>
        </w:behaviors>
        <w:guid w:val="{F244C4C9-0652-428D-97F3-7134B4CC8644}"/>
      </w:docPartPr>
      <w:docPartBody>
        <w:p w:rsidR="00000000" w:rsidRDefault="00542EA3">
          <w:pPr>
            <w:pStyle w:val="17A8F8403A484D559EF1269FBB6CE601"/>
          </w:pPr>
          <w:r w:rsidRPr="00A91B2B">
            <w:rPr>
              <w:rStyle w:val="PlaceholderText"/>
            </w:rPr>
            <w:t>Click here to enter text.</w:t>
          </w:r>
        </w:p>
      </w:docPartBody>
    </w:docPart>
    <w:docPart>
      <w:docPartPr>
        <w:name w:val="33210A86C081402EBB4B768E49940DA2"/>
        <w:category>
          <w:name w:val="General"/>
          <w:gallery w:val="placeholder"/>
        </w:category>
        <w:types>
          <w:type w:val="bbPlcHdr"/>
        </w:types>
        <w:behaviors>
          <w:behavior w:val="content"/>
        </w:behaviors>
        <w:guid w:val="{397DFAE6-2A0A-42C1-A06B-87A03D5DE63E}"/>
      </w:docPartPr>
      <w:docPartBody>
        <w:p w:rsidR="00000000" w:rsidRDefault="00542EA3">
          <w:pPr>
            <w:pStyle w:val="33210A86C081402EBB4B768E49940DA2"/>
          </w:pPr>
          <w:r w:rsidRPr="00A91B2B">
            <w:rPr>
              <w:rStyle w:val="PlaceholderText"/>
            </w:rPr>
            <w:t>Choose an item.</w:t>
          </w:r>
        </w:p>
      </w:docPartBody>
    </w:docPart>
    <w:docPart>
      <w:docPartPr>
        <w:name w:val="F63643FA4D394C49980B74EF20E1E294"/>
        <w:category>
          <w:name w:val="General"/>
          <w:gallery w:val="placeholder"/>
        </w:category>
        <w:types>
          <w:type w:val="bbPlcHdr"/>
        </w:types>
        <w:behaviors>
          <w:behavior w:val="content"/>
        </w:behaviors>
        <w:guid w:val="{BD91FB64-B2C9-4835-A9A3-C5892A9F628F}"/>
      </w:docPartPr>
      <w:docPartBody>
        <w:p w:rsidR="00000000" w:rsidRDefault="00542EA3">
          <w:pPr>
            <w:pStyle w:val="F63643FA4D394C49980B74EF20E1E294"/>
          </w:pPr>
          <w:r w:rsidRPr="00A91B2B">
            <w:rPr>
              <w:rStyle w:val="PlaceholderText"/>
            </w:rPr>
            <w:t>Click here to enter text.</w:t>
          </w:r>
        </w:p>
      </w:docPartBody>
    </w:docPart>
    <w:docPart>
      <w:docPartPr>
        <w:name w:val="7AFF35C2398B4A0382585C340E4065B0"/>
        <w:category>
          <w:name w:val="General"/>
          <w:gallery w:val="placeholder"/>
        </w:category>
        <w:types>
          <w:type w:val="bbPlcHdr"/>
        </w:types>
        <w:behaviors>
          <w:behavior w:val="content"/>
        </w:behaviors>
        <w:guid w:val="{449239E6-86C1-4B9E-930C-BF4BDD10A87D}"/>
      </w:docPartPr>
      <w:docPartBody>
        <w:p w:rsidR="00000000" w:rsidRDefault="00542EA3">
          <w:pPr>
            <w:pStyle w:val="7AFF35C2398B4A0382585C340E4065B0"/>
          </w:pPr>
          <w:r w:rsidRPr="00A91B2B">
            <w:rPr>
              <w:rStyle w:val="PlaceholderText"/>
            </w:rPr>
            <w:t>Choose an item.</w:t>
          </w:r>
        </w:p>
      </w:docPartBody>
    </w:docPart>
    <w:docPart>
      <w:docPartPr>
        <w:name w:val="F7DF7B2D742841B48141BA613D1A6000"/>
        <w:category>
          <w:name w:val="General"/>
          <w:gallery w:val="placeholder"/>
        </w:category>
        <w:types>
          <w:type w:val="bbPlcHdr"/>
        </w:types>
        <w:behaviors>
          <w:behavior w:val="content"/>
        </w:behaviors>
        <w:guid w:val="{AEEB32C0-E6A4-4A7C-ADCA-576DCC8B92DE}"/>
      </w:docPartPr>
      <w:docPartBody>
        <w:p w:rsidR="00000000" w:rsidRDefault="00542EA3">
          <w:pPr>
            <w:pStyle w:val="F7DF7B2D742841B48141BA613D1A6000"/>
          </w:pPr>
          <w:r w:rsidRPr="00A91B2B">
            <w:rPr>
              <w:rStyle w:val="PlaceholderText"/>
            </w:rPr>
            <w:t>Choose an item.</w:t>
          </w:r>
        </w:p>
      </w:docPartBody>
    </w:docPart>
    <w:docPart>
      <w:docPartPr>
        <w:name w:val="860A2D68E6B146F3B8B392A65D806B8B"/>
        <w:category>
          <w:name w:val="General"/>
          <w:gallery w:val="placeholder"/>
        </w:category>
        <w:types>
          <w:type w:val="bbPlcHdr"/>
        </w:types>
        <w:behaviors>
          <w:behavior w:val="content"/>
        </w:behaviors>
        <w:guid w:val="{7B55A2D1-6BE8-430B-AF78-E1CE089067D7}"/>
      </w:docPartPr>
      <w:docPartBody>
        <w:p w:rsidR="00000000" w:rsidRDefault="00542EA3">
          <w:pPr>
            <w:pStyle w:val="860A2D68E6B146F3B8B392A65D806B8B"/>
          </w:pPr>
          <w:r w:rsidRPr="00A91B2B">
            <w:rPr>
              <w:rStyle w:val="PlaceholderText"/>
            </w:rPr>
            <w:t>Choose an item.</w:t>
          </w:r>
        </w:p>
      </w:docPartBody>
    </w:docPart>
    <w:docPart>
      <w:docPartPr>
        <w:name w:val="39E8D2771DBF4DC68B7CB8524A269E7A"/>
        <w:category>
          <w:name w:val="General"/>
          <w:gallery w:val="placeholder"/>
        </w:category>
        <w:types>
          <w:type w:val="bbPlcHdr"/>
        </w:types>
        <w:behaviors>
          <w:behavior w:val="content"/>
        </w:behaviors>
        <w:guid w:val="{DCDCE298-625D-45E5-8DAF-03A147D1BC6B}"/>
      </w:docPartPr>
      <w:docPartBody>
        <w:p w:rsidR="00000000" w:rsidRDefault="00542EA3">
          <w:pPr>
            <w:pStyle w:val="39E8D2771DBF4DC68B7CB8524A269E7A"/>
          </w:pPr>
          <w:r w:rsidRPr="00A91B2B">
            <w:rPr>
              <w:rStyle w:val="PlaceholderText"/>
            </w:rPr>
            <w:t>Choose an item.</w:t>
          </w:r>
        </w:p>
      </w:docPartBody>
    </w:docPart>
    <w:docPart>
      <w:docPartPr>
        <w:name w:val="3DFB134C7C6F41CAB5C46D5A0E3E8CFD"/>
        <w:category>
          <w:name w:val="General"/>
          <w:gallery w:val="placeholder"/>
        </w:category>
        <w:types>
          <w:type w:val="bbPlcHdr"/>
        </w:types>
        <w:behaviors>
          <w:behavior w:val="content"/>
        </w:behaviors>
        <w:guid w:val="{E39950D4-9425-48D5-8B80-9AE9B2713195}"/>
      </w:docPartPr>
      <w:docPartBody>
        <w:p w:rsidR="00000000" w:rsidRDefault="00542EA3">
          <w:pPr>
            <w:pStyle w:val="3DFB134C7C6F41CAB5C46D5A0E3E8CFD"/>
          </w:pPr>
          <w:r w:rsidRPr="00A91B2B">
            <w:rPr>
              <w:rStyle w:val="PlaceholderText"/>
            </w:rPr>
            <w:t>Choose an item.</w:t>
          </w:r>
        </w:p>
      </w:docPartBody>
    </w:docPart>
    <w:docPart>
      <w:docPartPr>
        <w:name w:val="9B5D93D4686E4662A10508A681C447DD"/>
        <w:category>
          <w:name w:val="General"/>
          <w:gallery w:val="placeholder"/>
        </w:category>
        <w:types>
          <w:type w:val="bbPlcHdr"/>
        </w:types>
        <w:behaviors>
          <w:behavior w:val="content"/>
        </w:behaviors>
        <w:guid w:val="{81461137-5AEE-4456-9ED6-D4D9935939DA}"/>
      </w:docPartPr>
      <w:docPartBody>
        <w:p w:rsidR="00000000" w:rsidRDefault="00542EA3">
          <w:pPr>
            <w:pStyle w:val="9B5D93D4686E4662A10508A681C447DD"/>
          </w:pPr>
          <w:r w:rsidRPr="00A91B2B">
            <w:rPr>
              <w:rStyle w:val="PlaceholderText"/>
            </w:rPr>
            <w:t>Choose an item.</w:t>
          </w:r>
        </w:p>
      </w:docPartBody>
    </w:docPart>
    <w:docPart>
      <w:docPartPr>
        <w:name w:val="7D3ECE651AF043E485E5DEBCEEC4D28D"/>
        <w:category>
          <w:name w:val="General"/>
          <w:gallery w:val="placeholder"/>
        </w:category>
        <w:types>
          <w:type w:val="bbPlcHdr"/>
        </w:types>
        <w:behaviors>
          <w:behavior w:val="content"/>
        </w:behaviors>
        <w:guid w:val="{9827639C-4EBC-4681-8ED7-2B93932D2D79}"/>
      </w:docPartPr>
      <w:docPartBody>
        <w:p w:rsidR="00000000" w:rsidRDefault="00542EA3">
          <w:pPr>
            <w:pStyle w:val="7D3ECE651AF043E485E5DEBCEEC4D28D"/>
          </w:pPr>
          <w:r w:rsidRPr="00A91B2B">
            <w:rPr>
              <w:rStyle w:val="PlaceholderText"/>
            </w:rPr>
            <w:t>Click here to enter text.</w:t>
          </w:r>
        </w:p>
      </w:docPartBody>
    </w:docPart>
    <w:docPart>
      <w:docPartPr>
        <w:name w:val="A77B4EB33C7D41D89571A2D1FA85D920"/>
        <w:category>
          <w:name w:val="General"/>
          <w:gallery w:val="placeholder"/>
        </w:category>
        <w:types>
          <w:type w:val="bbPlcHdr"/>
        </w:types>
        <w:behaviors>
          <w:behavior w:val="content"/>
        </w:behaviors>
        <w:guid w:val="{8701B7D1-1FC4-457F-9E2B-29A307CB4144}"/>
      </w:docPartPr>
      <w:docPartBody>
        <w:p w:rsidR="00000000" w:rsidRDefault="00542EA3">
          <w:pPr>
            <w:pStyle w:val="A77B4EB33C7D41D89571A2D1FA85D920"/>
          </w:pPr>
          <w:r w:rsidRPr="00A91B2B">
            <w:rPr>
              <w:rStyle w:val="PlaceholderText"/>
            </w:rPr>
            <w:t>Choose an item.</w:t>
          </w:r>
        </w:p>
      </w:docPartBody>
    </w:docPart>
    <w:docPart>
      <w:docPartPr>
        <w:name w:val="FC9DD6505F674BA2B5CEAA6955ADA641"/>
        <w:category>
          <w:name w:val="General"/>
          <w:gallery w:val="placeholder"/>
        </w:category>
        <w:types>
          <w:type w:val="bbPlcHdr"/>
        </w:types>
        <w:behaviors>
          <w:behavior w:val="content"/>
        </w:behaviors>
        <w:guid w:val="{6B344F37-29FE-45DC-858D-42DE98A6F28F}"/>
      </w:docPartPr>
      <w:docPartBody>
        <w:p w:rsidR="00000000" w:rsidRDefault="00542EA3">
          <w:pPr>
            <w:pStyle w:val="FC9DD6505F674BA2B5CEAA6955ADA641"/>
          </w:pPr>
          <w:r w:rsidRPr="00A91B2B">
            <w:rPr>
              <w:rStyle w:val="PlaceholderText"/>
            </w:rPr>
            <w:t xml:space="preserve">Click </w:t>
          </w:r>
          <w:r w:rsidRPr="00A91B2B">
            <w:rPr>
              <w:rStyle w:val="PlaceholderText"/>
            </w:rPr>
            <w:t>here to enter text.</w:t>
          </w:r>
        </w:p>
      </w:docPartBody>
    </w:docPart>
    <w:docPart>
      <w:docPartPr>
        <w:name w:val="47661A990F4F4261846767BD0AA7283C"/>
        <w:category>
          <w:name w:val="General"/>
          <w:gallery w:val="placeholder"/>
        </w:category>
        <w:types>
          <w:type w:val="bbPlcHdr"/>
        </w:types>
        <w:behaviors>
          <w:behavior w:val="content"/>
        </w:behaviors>
        <w:guid w:val="{DE1632D5-1968-4C01-8D70-0ACD2D8B2856}"/>
      </w:docPartPr>
      <w:docPartBody>
        <w:p w:rsidR="00000000" w:rsidRDefault="00542EA3">
          <w:pPr>
            <w:pStyle w:val="47661A990F4F4261846767BD0AA7283C"/>
          </w:pPr>
          <w:r w:rsidRPr="00A91B2B">
            <w:rPr>
              <w:rStyle w:val="PlaceholderText"/>
            </w:rPr>
            <w:t>Click here to enter text.</w:t>
          </w:r>
        </w:p>
      </w:docPartBody>
    </w:docPart>
    <w:docPart>
      <w:docPartPr>
        <w:name w:val="A73691BF44B64DD7901030C4ECB36C5D"/>
        <w:category>
          <w:name w:val="General"/>
          <w:gallery w:val="placeholder"/>
        </w:category>
        <w:types>
          <w:type w:val="bbPlcHdr"/>
        </w:types>
        <w:behaviors>
          <w:behavior w:val="content"/>
        </w:behaviors>
        <w:guid w:val="{9CCD56E0-351F-4E2C-9820-8A9FB6FD12F5}"/>
      </w:docPartPr>
      <w:docPartBody>
        <w:p w:rsidR="00000000" w:rsidRDefault="00542EA3">
          <w:pPr>
            <w:pStyle w:val="A73691BF44B64DD7901030C4ECB36C5D"/>
          </w:pPr>
          <w:r w:rsidRPr="00A91B2B">
            <w:rPr>
              <w:rStyle w:val="PlaceholderText"/>
            </w:rPr>
            <w:t>Click here to enter text.</w:t>
          </w:r>
        </w:p>
      </w:docPartBody>
    </w:docPart>
    <w:docPart>
      <w:docPartPr>
        <w:name w:val="1AAA5363A6564AE191628239C0BF1C01"/>
        <w:category>
          <w:name w:val="General"/>
          <w:gallery w:val="placeholder"/>
        </w:category>
        <w:types>
          <w:type w:val="bbPlcHdr"/>
        </w:types>
        <w:behaviors>
          <w:behavior w:val="content"/>
        </w:behaviors>
        <w:guid w:val="{CC168759-B64B-4858-BA89-B3A0EB51DC88}"/>
      </w:docPartPr>
      <w:docPartBody>
        <w:p w:rsidR="00000000" w:rsidRDefault="00542EA3">
          <w:pPr>
            <w:pStyle w:val="1AAA5363A6564AE191628239C0BF1C01"/>
          </w:pPr>
          <w:r w:rsidRPr="00A91B2B">
            <w:rPr>
              <w:rStyle w:val="PlaceholderText"/>
            </w:rPr>
            <w:t>Click here to enter text.</w:t>
          </w:r>
        </w:p>
      </w:docPartBody>
    </w:docPart>
    <w:docPart>
      <w:docPartPr>
        <w:name w:val="3BB5E571C5BF421BA8BC21C22A183CA9"/>
        <w:category>
          <w:name w:val="General"/>
          <w:gallery w:val="placeholder"/>
        </w:category>
        <w:types>
          <w:type w:val="bbPlcHdr"/>
        </w:types>
        <w:behaviors>
          <w:behavior w:val="content"/>
        </w:behaviors>
        <w:guid w:val="{E47C47A5-7AAE-4588-BBB1-9B770D9B4ACF}"/>
      </w:docPartPr>
      <w:docPartBody>
        <w:p w:rsidR="00000000" w:rsidRDefault="00542EA3">
          <w:pPr>
            <w:pStyle w:val="3BB5E571C5BF421BA8BC21C22A183CA9"/>
          </w:pPr>
          <w:r w:rsidRPr="00A91B2B">
            <w:rPr>
              <w:rStyle w:val="PlaceholderText"/>
            </w:rPr>
            <w:t>Click here to enter text.</w:t>
          </w:r>
        </w:p>
      </w:docPartBody>
    </w:docPart>
    <w:docPart>
      <w:docPartPr>
        <w:name w:val="033DFD8FDD264FFD98F8D286643AC7CA"/>
        <w:category>
          <w:name w:val="General"/>
          <w:gallery w:val="placeholder"/>
        </w:category>
        <w:types>
          <w:type w:val="bbPlcHdr"/>
        </w:types>
        <w:behaviors>
          <w:behavior w:val="content"/>
        </w:behaviors>
        <w:guid w:val="{ED59D84D-64D6-45AD-8D8B-D623C6558CE5}"/>
      </w:docPartPr>
      <w:docPartBody>
        <w:p w:rsidR="00000000" w:rsidRDefault="00542EA3">
          <w:pPr>
            <w:pStyle w:val="033DFD8FDD264FFD98F8D286643AC7CA"/>
          </w:pPr>
          <w:r w:rsidRPr="00A91B2B">
            <w:rPr>
              <w:rStyle w:val="PlaceholderText"/>
            </w:rPr>
            <w:t>Click here to enter text.</w:t>
          </w:r>
        </w:p>
      </w:docPartBody>
    </w:docPart>
    <w:docPart>
      <w:docPartPr>
        <w:name w:val="A00D56873DC84880969D9051B9FB5393"/>
        <w:category>
          <w:name w:val="General"/>
          <w:gallery w:val="placeholder"/>
        </w:category>
        <w:types>
          <w:type w:val="bbPlcHdr"/>
        </w:types>
        <w:behaviors>
          <w:behavior w:val="content"/>
        </w:behaviors>
        <w:guid w:val="{ADE9CE69-C088-4623-A521-8FC3CDA2DBF3}"/>
      </w:docPartPr>
      <w:docPartBody>
        <w:p w:rsidR="00000000" w:rsidRDefault="00542EA3">
          <w:pPr>
            <w:pStyle w:val="A00D56873DC84880969D9051B9FB5393"/>
          </w:pPr>
          <w:r w:rsidRPr="00A91B2B">
            <w:rPr>
              <w:rStyle w:val="PlaceholderText"/>
            </w:rPr>
            <w:t>Choose an item.</w:t>
          </w:r>
        </w:p>
      </w:docPartBody>
    </w:docPart>
    <w:docPart>
      <w:docPartPr>
        <w:name w:val="E9354B17AD9C445493F936BBCAD5CEF5"/>
        <w:category>
          <w:name w:val="General"/>
          <w:gallery w:val="placeholder"/>
        </w:category>
        <w:types>
          <w:type w:val="bbPlcHdr"/>
        </w:types>
        <w:behaviors>
          <w:behavior w:val="content"/>
        </w:behaviors>
        <w:guid w:val="{C4668AAA-D358-4087-AEB2-2B788313E447}"/>
      </w:docPartPr>
      <w:docPartBody>
        <w:p w:rsidR="00000000" w:rsidRDefault="00542EA3">
          <w:pPr>
            <w:pStyle w:val="E9354B17AD9C445493F936BBCAD5CEF5"/>
          </w:pPr>
          <w:r w:rsidRPr="00A91B2B">
            <w:rPr>
              <w:rStyle w:val="PlaceholderText"/>
            </w:rPr>
            <w:t>Choose an item.</w:t>
          </w:r>
        </w:p>
      </w:docPartBody>
    </w:docPart>
    <w:docPart>
      <w:docPartPr>
        <w:name w:val="C8FD755385B24BD69E9887E461AC8662"/>
        <w:category>
          <w:name w:val="General"/>
          <w:gallery w:val="placeholder"/>
        </w:category>
        <w:types>
          <w:type w:val="bbPlcHdr"/>
        </w:types>
        <w:behaviors>
          <w:behavior w:val="content"/>
        </w:behaviors>
        <w:guid w:val="{E3FFAF60-7824-4B37-9D26-FE5C91BF617F}"/>
      </w:docPartPr>
      <w:docPartBody>
        <w:p w:rsidR="00000000" w:rsidRDefault="00542EA3">
          <w:pPr>
            <w:pStyle w:val="C8FD755385B24BD69E9887E461AC8662"/>
          </w:pPr>
          <w:r w:rsidRPr="00A91B2B">
            <w:rPr>
              <w:rStyle w:val="PlaceholderText"/>
            </w:rPr>
            <w:t>Choose an item.</w:t>
          </w:r>
        </w:p>
      </w:docPartBody>
    </w:docPart>
    <w:docPart>
      <w:docPartPr>
        <w:name w:val="0A858A235BE04AD0A4507A75C2B324E3"/>
        <w:category>
          <w:name w:val="General"/>
          <w:gallery w:val="placeholder"/>
        </w:category>
        <w:types>
          <w:type w:val="bbPlcHdr"/>
        </w:types>
        <w:behaviors>
          <w:behavior w:val="content"/>
        </w:behaviors>
        <w:guid w:val="{80F4B69D-F856-4E7F-A7B2-EF1E997B1429}"/>
      </w:docPartPr>
      <w:docPartBody>
        <w:p w:rsidR="00000000" w:rsidRDefault="00542EA3">
          <w:pPr>
            <w:pStyle w:val="0A858A235BE04AD0A4507A75C2B324E3"/>
          </w:pPr>
          <w:r w:rsidRPr="00A91B2B">
            <w:rPr>
              <w:rStyle w:val="PlaceholderText"/>
            </w:rPr>
            <w:t>Choose an item.</w:t>
          </w:r>
        </w:p>
      </w:docPartBody>
    </w:docPart>
    <w:docPart>
      <w:docPartPr>
        <w:name w:val="61F14233390A4F80BA9E31BFA059CA0D"/>
        <w:category>
          <w:name w:val="General"/>
          <w:gallery w:val="placeholder"/>
        </w:category>
        <w:types>
          <w:type w:val="bbPlcHdr"/>
        </w:types>
        <w:behaviors>
          <w:behavior w:val="content"/>
        </w:behaviors>
        <w:guid w:val="{2CBCA148-9DC1-4BD5-97AC-C42131FCDC49}"/>
      </w:docPartPr>
      <w:docPartBody>
        <w:p w:rsidR="00000000" w:rsidRDefault="00542EA3">
          <w:pPr>
            <w:pStyle w:val="61F14233390A4F80BA9E31BFA059CA0D"/>
          </w:pPr>
          <w:r w:rsidRPr="00A91B2B">
            <w:rPr>
              <w:rStyle w:val="PlaceholderText"/>
            </w:rPr>
            <w:t>Choose an item.</w:t>
          </w:r>
        </w:p>
      </w:docPartBody>
    </w:docPart>
    <w:docPart>
      <w:docPartPr>
        <w:name w:val="70995A44DD4B4EE28694C081EB14AB40"/>
        <w:category>
          <w:name w:val="General"/>
          <w:gallery w:val="placeholder"/>
        </w:category>
        <w:types>
          <w:type w:val="bbPlcHdr"/>
        </w:types>
        <w:behaviors>
          <w:behavior w:val="content"/>
        </w:behaviors>
        <w:guid w:val="{38C97293-335E-44F6-91B4-B67C3F23D663}"/>
      </w:docPartPr>
      <w:docPartBody>
        <w:p w:rsidR="00000000" w:rsidRDefault="00542EA3">
          <w:pPr>
            <w:pStyle w:val="70995A44DD4B4EE28694C081EB14AB40"/>
          </w:pPr>
          <w:r w:rsidRPr="00A91B2B">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EA3"/>
    <w:rsid w:val="00542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C5B23754A7046039E9DD62B6CE11E8E">
    <w:name w:val="EC5B23754A7046039E9DD62B6CE11E8E"/>
  </w:style>
  <w:style w:type="paragraph" w:customStyle="1" w:styleId="BA91B6B1318D4788AE0CC4307DBC3A3D">
    <w:name w:val="BA91B6B1318D4788AE0CC4307DBC3A3D"/>
  </w:style>
  <w:style w:type="paragraph" w:customStyle="1" w:styleId="9BBD3FB2EF704067A408D2607BB5B137">
    <w:name w:val="9BBD3FB2EF704067A408D2607BB5B137"/>
  </w:style>
  <w:style w:type="paragraph" w:customStyle="1" w:styleId="887E0CF26EBF4895851E0E5B5AF57E2A">
    <w:name w:val="887E0CF26EBF4895851E0E5B5AF57E2A"/>
  </w:style>
  <w:style w:type="paragraph" w:customStyle="1" w:styleId="4326421EB26C41C18DC804A349A56E8B">
    <w:name w:val="4326421EB26C41C18DC804A349A56E8B"/>
  </w:style>
  <w:style w:type="paragraph" w:customStyle="1" w:styleId="785CAE5ABCCC4C858E163F5AFCF748E3">
    <w:name w:val="785CAE5ABCCC4C858E163F5AFCF748E3"/>
  </w:style>
  <w:style w:type="paragraph" w:customStyle="1" w:styleId="85FBC86CE75740D2ACE2098A461945C4">
    <w:name w:val="85FBC86CE75740D2ACE2098A461945C4"/>
  </w:style>
  <w:style w:type="paragraph" w:customStyle="1" w:styleId="A1297A5E62A6478ABF36ACE75228B150">
    <w:name w:val="A1297A5E62A6478ABF36ACE75228B150"/>
  </w:style>
  <w:style w:type="paragraph" w:customStyle="1" w:styleId="1F1CD636CAE94DCBB5A5FF88CFA7A940">
    <w:name w:val="1F1CD636CAE94DCBB5A5FF88CFA7A940"/>
  </w:style>
  <w:style w:type="paragraph" w:customStyle="1" w:styleId="30173B040FD84EF2846A46866BAEFBEA">
    <w:name w:val="30173B040FD84EF2846A46866BAEFBEA"/>
  </w:style>
  <w:style w:type="paragraph" w:customStyle="1" w:styleId="7C71A37406DB4DE99AC1A7364E2572AE">
    <w:name w:val="7C71A37406DB4DE99AC1A7364E2572AE"/>
  </w:style>
  <w:style w:type="paragraph" w:customStyle="1" w:styleId="7250F4E1456C438F9B28C34F52BB99CB">
    <w:name w:val="7250F4E1456C438F9B28C34F52BB99CB"/>
  </w:style>
  <w:style w:type="paragraph" w:customStyle="1" w:styleId="AE75CA2A0BC84E5E8A1FB3323F9D2253">
    <w:name w:val="AE75CA2A0BC84E5E8A1FB3323F9D2253"/>
  </w:style>
  <w:style w:type="paragraph" w:customStyle="1" w:styleId="8CC2198EBB564AC19B84B2F63E42DC9D">
    <w:name w:val="8CC2198EBB564AC19B84B2F63E42DC9D"/>
  </w:style>
  <w:style w:type="paragraph" w:customStyle="1" w:styleId="F487721687FE484FA17D5DB9F852F2F5">
    <w:name w:val="F487721687FE484FA17D5DB9F852F2F5"/>
  </w:style>
  <w:style w:type="paragraph" w:customStyle="1" w:styleId="8B8A5A799E824158A4627D6E83BFF10F">
    <w:name w:val="8B8A5A799E824158A4627D6E83BFF10F"/>
  </w:style>
  <w:style w:type="paragraph" w:customStyle="1" w:styleId="DF757ABED0E64D8791E376B08556A880">
    <w:name w:val="DF757ABED0E64D8791E376B08556A880"/>
  </w:style>
  <w:style w:type="paragraph" w:customStyle="1" w:styleId="0BAE2351E99B4B509C8B7CB7FC2F69AC">
    <w:name w:val="0BAE2351E99B4B509C8B7CB7FC2F69AC"/>
  </w:style>
  <w:style w:type="paragraph" w:customStyle="1" w:styleId="D6206515D0244A09AD38AE3AE40B72F3">
    <w:name w:val="D6206515D0244A09AD38AE3AE40B72F3"/>
  </w:style>
  <w:style w:type="paragraph" w:customStyle="1" w:styleId="DE0355CDFBEB44F3A83E9CC4B4F1680A">
    <w:name w:val="DE0355CDFBEB44F3A83E9CC4B4F1680A"/>
  </w:style>
  <w:style w:type="paragraph" w:customStyle="1" w:styleId="C3427816DA584196BD59A95F6A1CB044">
    <w:name w:val="C3427816DA584196BD59A95F6A1CB044"/>
  </w:style>
  <w:style w:type="paragraph" w:customStyle="1" w:styleId="829749B8366346C9A3E0AB0AB35951E3">
    <w:name w:val="829749B8366346C9A3E0AB0AB35951E3"/>
  </w:style>
  <w:style w:type="paragraph" w:customStyle="1" w:styleId="DE2F9DD88E6244168EF267FC6372F36F">
    <w:name w:val="DE2F9DD88E6244168EF267FC6372F36F"/>
  </w:style>
  <w:style w:type="paragraph" w:customStyle="1" w:styleId="945DA17637C343DDAADED37616465A9A">
    <w:name w:val="945DA17637C343DDAADED37616465A9A"/>
  </w:style>
  <w:style w:type="paragraph" w:customStyle="1" w:styleId="121157724B7B45AC9C074FBD355CE4DC">
    <w:name w:val="121157724B7B45AC9C074FBD355CE4DC"/>
  </w:style>
  <w:style w:type="paragraph" w:customStyle="1" w:styleId="8C2A6756B13242C3825B6ABDD4281929">
    <w:name w:val="8C2A6756B13242C3825B6ABDD4281929"/>
  </w:style>
  <w:style w:type="paragraph" w:customStyle="1" w:styleId="F0C032F206FB456C836AA7CBCF6E0EFF">
    <w:name w:val="F0C032F206FB456C836AA7CBCF6E0EFF"/>
  </w:style>
  <w:style w:type="paragraph" w:customStyle="1" w:styleId="4289748AAEC843BFBA3DD62BD3EB9BB6">
    <w:name w:val="4289748AAEC843BFBA3DD62BD3EB9BB6"/>
  </w:style>
  <w:style w:type="paragraph" w:customStyle="1" w:styleId="8DEF8CDFED8143C99CD9862867057DFC">
    <w:name w:val="8DEF8CDFED8143C99CD9862867057DFC"/>
  </w:style>
  <w:style w:type="paragraph" w:customStyle="1" w:styleId="D51128A7174E4D479A2CFD2A6213B8ED">
    <w:name w:val="D51128A7174E4D479A2CFD2A6213B8ED"/>
  </w:style>
  <w:style w:type="paragraph" w:customStyle="1" w:styleId="AA7F9828D1A74D3680508924D8D8FCE8">
    <w:name w:val="AA7F9828D1A74D3680508924D8D8FCE8"/>
  </w:style>
  <w:style w:type="paragraph" w:customStyle="1" w:styleId="CB959D8358A64A01B2066FAB8174CB13">
    <w:name w:val="CB959D8358A64A01B2066FAB8174CB13"/>
  </w:style>
  <w:style w:type="paragraph" w:customStyle="1" w:styleId="B7594193E449454FB0383915B6673633">
    <w:name w:val="B7594193E449454FB0383915B6673633"/>
  </w:style>
  <w:style w:type="paragraph" w:customStyle="1" w:styleId="ADF94A5290C64A0DA60F96A09BAD2E3A">
    <w:name w:val="ADF94A5290C64A0DA60F96A09BAD2E3A"/>
  </w:style>
  <w:style w:type="paragraph" w:customStyle="1" w:styleId="BF9E42DF58A343948A147D410F6A1876">
    <w:name w:val="BF9E42DF58A343948A147D410F6A1876"/>
  </w:style>
  <w:style w:type="paragraph" w:customStyle="1" w:styleId="11811A1113C247C98FA245EE4095DA81">
    <w:name w:val="11811A1113C247C98FA245EE4095DA81"/>
  </w:style>
  <w:style w:type="paragraph" w:customStyle="1" w:styleId="AA3F073C42974FDDB7E0AC5707AA7500">
    <w:name w:val="AA3F073C42974FDDB7E0AC5707AA7500"/>
  </w:style>
  <w:style w:type="paragraph" w:customStyle="1" w:styleId="0088159F86744433AF55F9F90C7D31E4">
    <w:name w:val="0088159F86744433AF55F9F90C7D31E4"/>
  </w:style>
  <w:style w:type="paragraph" w:customStyle="1" w:styleId="E67B8CACBA534D2B8A21ED619B16FE21">
    <w:name w:val="E67B8CACBA534D2B8A21ED619B16FE21"/>
  </w:style>
  <w:style w:type="paragraph" w:customStyle="1" w:styleId="8609A609CF724D5CBB9C1E6C42581A31">
    <w:name w:val="8609A609CF724D5CBB9C1E6C42581A31"/>
  </w:style>
  <w:style w:type="paragraph" w:customStyle="1" w:styleId="CB087600665445B08C58E0C6C14EF60B">
    <w:name w:val="CB087600665445B08C58E0C6C14EF60B"/>
  </w:style>
  <w:style w:type="paragraph" w:customStyle="1" w:styleId="1FFEB9AA4CEC4056A3E36D74A8F02FC1">
    <w:name w:val="1FFEB9AA4CEC4056A3E36D74A8F02FC1"/>
  </w:style>
  <w:style w:type="paragraph" w:customStyle="1" w:styleId="D6251728608F4ADF964A797F70748AAB">
    <w:name w:val="D6251728608F4ADF964A797F70748AAB"/>
  </w:style>
  <w:style w:type="paragraph" w:customStyle="1" w:styleId="62F3867D6E1445A3801294AE7029C840">
    <w:name w:val="62F3867D6E1445A3801294AE7029C840"/>
  </w:style>
  <w:style w:type="paragraph" w:customStyle="1" w:styleId="BBC5C735F4A640D9A7EE32E92AAAD9CB">
    <w:name w:val="BBC5C735F4A640D9A7EE32E92AAAD9CB"/>
  </w:style>
  <w:style w:type="paragraph" w:customStyle="1" w:styleId="5F1366FE61ED4AEEB66FF8CEA30293D0">
    <w:name w:val="5F1366FE61ED4AEEB66FF8CEA30293D0"/>
  </w:style>
  <w:style w:type="paragraph" w:customStyle="1" w:styleId="6E1EC712B10C438C86D9D2F6E597BCDA">
    <w:name w:val="6E1EC712B10C438C86D9D2F6E597BCDA"/>
  </w:style>
  <w:style w:type="paragraph" w:customStyle="1" w:styleId="87995FB2C45E452896E55BA840E75518">
    <w:name w:val="87995FB2C45E452896E55BA840E75518"/>
  </w:style>
  <w:style w:type="paragraph" w:customStyle="1" w:styleId="F90A1B848459492C8759B71135208CCA">
    <w:name w:val="F90A1B848459492C8759B71135208CCA"/>
  </w:style>
  <w:style w:type="paragraph" w:customStyle="1" w:styleId="B15BFF6783BB42CFB186A3A9F7BD76D3">
    <w:name w:val="B15BFF6783BB42CFB186A3A9F7BD76D3"/>
  </w:style>
  <w:style w:type="paragraph" w:customStyle="1" w:styleId="3766AC416CCE406CA45D70F07C57341F">
    <w:name w:val="3766AC416CCE406CA45D70F07C57341F"/>
  </w:style>
  <w:style w:type="paragraph" w:customStyle="1" w:styleId="9A1D459D1A1343F6B8D96F1CA532ED6B">
    <w:name w:val="9A1D459D1A1343F6B8D96F1CA532ED6B"/>
  </w:style>
  <w:style w:type="paragraph" w:customStyle="1" w:styleId="EC648C340BF2420BB937890A5A2FFC23">
    <w:name w:val="EC648C340BF2420BB937890A5A2FFC23"/>
  </w:style>
  <w:style w:type="paragraph" w:customStyle="1" w:styleId="85E8859A55744293A51DAE64910442EB">
    <w:name w:val="85E8859A55744293A51DAE64910442EB"/>
  </w:style>
  <w:style w:type="paragraph" w:customStyle="1" w:styleId="2655204E1F2E438EB020656825E42767">
    <w:name w:val="2655204E1F2E438EB020656825E42767"/>
  </w:style>
  <w:style w:type="paragraph" w:customStyle="1" w:styleId="5A3F13B5E7634DD2B93CE0A20F9A4A00">
    <w:name w:val="5A3F13B5E7634DD2B93CE0A20F9A4A00"/>
  </w:style>
  <w:style w:type="paragraph" w:customStyle="1" w:styleId="F4D9668F5FCD4C24B41AA40E7C98D25F">
    <w:name w:val="F4D9668F5FCD4C24B41AA40E7C98D25F"/>
  </w:style>
  <w:style w:type="paragraph" w:customStyle="1" w:styleId="3BC9470B6DF54F53903BA7D6A3CAE37A">
    <w:name w:val="3BC9470B6DF54F53903BA7D6A3CAE37A"/>
  </w:style>
  <w:style w:type="paragraph" w:customStyle="1" w:styleId="367CC770083D4892B90AB886CEAB6793">
    <w:name w:val="367CC770083D4892B90AB886CEAB6793"/>
  </w:style>
  <w:style w:type="paragraph" w:customStyle="1" w:styleId="CD777F3344A04058A2EF3C4F34D2DB2C">
    <w:name w:val="CD777F3344A04058A2EF3C4F34D2DB2C"/>
  </w:style>
  <w:style w:type="paragraph" w:customStyle="1" w:styleId="FCF9A7EB3EBA4494941698A8AB17B825">
    <w:name w:val="FCF9A7EB3EBA4494941698A8AB17B825"/>
  </w:style>
  <w:style w:type="paragraph" w:customStyle="1" w:styleId="95B679A7ACEB43EA8041E23B0E3645EC">
    <w:name w:val="95B679A7ACEB43EA8041E23B0E3645EC"/>
  </w:style>
  <w:style w:type="paragraph" w:customStyle="1" w:styleId="80ACAE02BB91498A9BFDF7E764692853">
    <w:name w:val="80ACAE02BB91498A9BFDF7E764692853"/>
  </w:style>
  <w:style w:type="paragraph" w:customStyle="1" w:styleId="3601F779132A4CC88E8A08AAE5330125">
    <w:name w:val="3601F779132A4CC88E8A08AAE5330125"/>
  </w:style>
  <w:style w:type="paragraph" w:customStyle="1" w:styleId="5BEC5908F9BA4C1A8ECF8C91C868111C">
    <w:name w:val="5BEC5908F9BA4C1A8ECF8C91C868111C"/>
  </w:style>
  <w:style w:type="paragraph" w:customStyle="1" w:styleId="150ABEE29CFC458C9351FFCC6337AA6B">
    <w:name w:val="150ABEE29CFC458C9351FFCC6337AA6B"/>
  </w:style>
  <w:style w:type="paragraph" w:customStyle="1" w:styleId="398C5F7265A1442BBB59BD6D36227888">
    <w:name w:val="398C5F7265A1442BBB59BD6D36227888"/>
  </w:style>
  <w:style w:type="paragraph" w:customStyle="1" w:styleId="D5FB81EB6B7E44C5A299A215AFFA7AFB">
    <w:name w:val="D5FB81EB6B7E44C5A299A215AFFA7AFB"/>
  </w:style>
  <w:style w:type="paragraph" w:customStyle="1" w:styleId="67240329AD4248A1B5CD5342AE46E5A6">
    <w:name w:val="67240329AD4248A1B5CD5342AE46E5A6"/>
  </w:style>
  <w:style w:type="paragraph" w:customStyle="1" w:styleId="4EF3EE2965D045518CC3AE9FE747EBED">
    <w:name w:val="4EF3EE2965D045518CC3AE9FE747EBED"/>
  </w:style>
  <w:style w:type="paragraph" w:customStyle="1" w:styleId="642818A4DF114552BCF075DF6B3C27C8">
    <w:name w:val="642818A4DF114552BCF075DF6B3C27C8"/>
  </w:style>
  <w:style w:type="paragraph" w:customStyle="1" w:styleId="FCB405779FE8435EBAA7B04EA5A7762A">
    <w:name w:val="FCB405779FE8435EBAA7B04EA5A7762A"/>
  </w:style>
  <w:style w:type="paragraph" w:customStyle="1" w:styleId="C39626A2C17C4347A5EB673DE20A99F6">
    <w:name w:val="C39626A2C17C4347A5EB673DE20A99F6"/>
  </w:style>
  <w:style w:type="paragraph" w:customStyle="1" w:styleId="42E8D9D5394A4A1A890F7806CB70A036">
    <w:name w:val="42E8D9D5394A4A1A890F7806CB70A036"/>
  </w:style>
  <w:style w:type="paragraph" w:customStyle="1" w:styleId="08F74439337C4E489D9C47E83BE950F2">
    <w:name w:val="08F74439337C4E489D9C47E83BE950F2"/>
  </w:style>
  <w:style w:type="paragraph" w:customStyle="1" w:styleId="D98C9F3F11C44E1A91B42C148CB956D5">
    <w:name w:val="D98C9F3F11C44E1A91B42C148CB956D5"/>
  </w:style>
  <w:style w:type="paragraph" w:customStyle="1" w:styleId="F6B7242FAD574136A83F8DAF1AAD573D">
    <w:name w:val="F6B7242FAD574136A83F8DAF1AAD573D"/>
  </w:style>
  <w:style w:type="paragraph" w:customStyle="1" w:styleId="39DF821B7C50416CAF5E967367CBABF1">
    <w:name w:val="39DF821B7C50416CAF5E967367CBABF1"/>
  </w:style>
  <w:style w:type="paragraph" w:customStyle="1" w:styleId="29A73B1C85ED4E33A2FDF9906DB4CE4C">
    <w:name w:val="29A73B1C85ED4E33A2FDF9906DB4CE4C"/>
  </w:style>
  <w:style w:type="paragraph" w:customStyle="1" w:styleId="172CF4D3371344FF920DBFD9E0A55844">
    <w:name w:val="172CF4D3371344FF920DBFD9E0A55844"/>
  </w:style>
  <w:style w:type="paragraph" w:customStyle="1" w:styleId="35190C3A1A7746BA88F260536EAF2F72">
    <w:name w:val="35190C3A1A7746BA88F260536EAF2F72"/>
  </w:style>
  <w:style w:type="paragraph" w:customStyle="1" w:styleId="49589DCB1E564E96A682E31B50016000">
    <w:name w:val="49589DCB1E564E96A682E31B50016000"/>
  </w:style>
  <w:style w:type="paragraph" w:customStyle="1" w:styleId="E5F002FD2DAC4280A5A33C61A4AEF6B6">
    <w:name w:val="E5F002FD2DAC4280A5A33C61A4AEF6B6"/>
  </w:style>
  <w:style w:type="paragraph" w:customStyle="1" w:styleId="C54FBFB07C124FF382A29B5303D1225F">
    <w:name w:val="C54FBFB07C124FF382A29B5303D1225F"/>
  </w:style>
  <w:style w:type="paragraph" w:customStyle="1" w:styleId="31CB3BD6D14648E895C0A6582020E3F3">
    <w:name w:val="31CB3BD6D14648E895C0A6582020E3F3"/>
  </w:style>
  <w:style w:type="paragraph" w:customStyle="1" w:styleId="6B1B99F8C54C4B8D9399BC645562FDFE">
    <w:name w:val="6B1B99F8C54C4B8D9399BC645562FDFE"/>
  </w:style>
  <w:style w:type="paragraph" w:customStyle="1" w:styleId="04744EF08D38485AAF2C2B8B7C35AC87">
    <w:name w:val="04744EF08D38485AAF2C2B8B7C35AC87"/>
  </w:style>
  <w:style w:type="paragraph" w:customStyle="1" w:styleId="6F5196AB8C6D48C28B68F3EF13ACAB01">
    <w:name w:val="6F5196AB8C6D48C28B68F3EF13ACAB01"/>
  </w:style>
  <w:style w:type="paragraph" w:customStyle="1" w:styleId="F22630D4768749F8B190D5DF980C0BAA">
    <w:name w:val="F22630D4768749F8B190D5DF980C0BAA"/>
  </w:style>
  <w:style w:type="paragraph" w:customStyle="1" w:styleId="D0570E4942AF45D29EF56D05C933750D">
    <w:name w:val="D0570E4942AF45D29EF56D05C933750D"/>
  </w:style>
  <w:style w:type="paragraph" w:customStyle="1" w:styleId="7C60D1AC602B4F068905816E392AE810">
    <w:name w:val="7C60D1AC602B4F068905816E392AE810"/>
  </w:style>
  <w:style w:type="paragraph" w:customStyle="1" w:styleId="542BC64349424B18988AA2654B6AB771">
    <w:name w:val="542BC64349424B18988AA2654B6AB771"/>
  </w:style>
  <w:style w:type="paragraph" w:customStyle="1" w:styleId="8B4B7CD4EDC04541ABA8134D6FCD10A4">
    <w:name w:val="8B4B7CD4EDC04541ABA8134D6FCD10A4"/>
  </w:style>
  <w:style w:type="paragraph" w:customStyle="1" w:styleId="FF4D01FE1CFF417D8AD186F296E56452">
    <w:name w:val="FF4D01FE1CFF417D8AD186F296E56452"/>
  </w:style>
  <w:style w:type="paragraph" w:customStyle="1" w:styleId="476D59B7AB3F46B7935B9CA7EAD8A570">
    <w:name w:val="476D59B7AB3F46B7935B9CA7EAD8A570"/>
  </w:style>
  <w:style w:type="paragraph" w:customStyle="1" w:styleId="A83F8D86A19D447CA5D605EBC4BC093D">
    <w:name w:val="A83F8D86A19D447CA5D605EBC4BC093D"/>
  </w:style>
  <w:style w:type="paragraph" w:customStyle="1" w:styleId="17A8F8403A484D559EF1269FBB6CE601">
    <w:name w:val="17A8F8403A484D559EF1269FBB6CE601"/>
  </w:style>
  <w:style w:type="paragraph" w:customStyle="1" w:styleId="33210A86C081402EBB4B768E49940DA2">
    <w:name w:val="33210A86C081402EBB4B768E49940DA2"/>
  </w:style>
  <w:style w:type="paragraph" w:customStyle="1" w:styleId="F63643FA4D394C49980B74EF20E1E294">
    <w:name w:val="F63643FA4D394C49980B74EF20E1E294"/>
  </w:style>
  <w:style w:type="paragraph" w:customStyle="1" w:styleId="7AFF35C2398B4A0382585C340E4065B0">
    <w:name w:val="7AFF35C2398B4A0382585C340E4065B0"/>
  </w:style>
  <w:style w:type="paragraph" w:customStyle="1" w:styleId="F7DF7B2D742841B48141BA613D1A6000">
    <w:name w:val="F7DF7B2D742841B48141BA613D1A6000"/>
  </w:style>
  <w:style w:type="paragraph" w:customStyle="1" w:styleId="860A2D68E6B146F3B8B392A65D806B8B">
    <w:name w:val="860A2D68E6B146F3B8B392A65D806B8B"/>
  </w:style>
  <w:style w:type="paragraph" w:customStyle="1" w:styleId="39E8D2771DBF4DC68B7CB8524A269E7A">
    <w:name w:val="39E8D2771DBF4DC68B7CB8524A269E7A"/>
  </w:style>
  <w:style w:type="paragraph" w:customStyle="1" w:styleId="3DFB134C7C6F41CAB5C46D5A0E3E8CFD">
    <w:name w:val="3DFB134C7C6F41CAB5C46D5A0E3E8CFD"/>
  </w:style>
  <w:style w:type="paragraph" w:customStyle="1" w:styleId="9B5D93D4686E4662A10508A681C447DD">
    <w:name w:val="9B5D93D4686E4662A10508A681C447DD"/>
  </w:style>
  <w:style w:type="paragraph" w:customStyle="1" w:styleId="7D3ECE651AF043E485E5DEBCEEC4D28D">
    <w:name w:val="7D3ECE651AF043E485E5DEBCEEC4D28D"/>
  </w:style>
  <w:style w:type="paragraph" w:customStyle="1" w:styleId="A77B4EB33C7D41D89571A2D1FA85D920">
    <w:name w:val="A77B4EB33C7D41D89571A2D1FA85D920"/>
  </w:style>
  <w:style w:type="paragraph" w:customStyle="1" w:styleId="FC9DD6505F674BA2B5CEAA6955ADA641">
    <w:name w:val="FC9DD6505F674BA2B5CEAA6955ADA641"/>
  </w:style>
  <w:style w:type="paragraph" w:customStyle="1" w:styleId="47661A990F4F4261846767BD0AA7283C">
    <w:name w:val="47661A990F4F4261846767BD0AA7283C"/>
  </w:style>
  <w:style w:type="paragraph" w:customStyle="1" w:styleId="A73691BF44B64DD7901030C4ECB36C5D">
    <w:name w:val="A73691BF44B64DD7901030C4ECB36C5D"/>
  </w:style>
  <w:style w:type="paragraph" w:customStyle="1" w:styleId="1AAA5363A6564AE191628239C0BF1C01">
    <w:name w:val="1AAA5363A6564AE191628239C0BF1C01"/>
  </w:style>
  <w:style w:type="paragraph" w:customStyle="1" w:styleId="3BB5E571C5BF421BA8BC21C22A183CA9">
    <w:name w:val="3BB5E571C5BF421BA8BC21C22A183CA9"/>
  </w:style>
  <w:style w:type="paragraph" w:customStyle="1" w:styleId="033DFD8FDD264FFD98F8D286643AC7CA">
    <w:name w:val="033DFD8FDD264FFD98F8D286643AC7CA"/>
  </w:style>
  <w:style w:type="paragraph" w:customStyle="1" w:styleId="A00D56873DC84880969D9051B9FB5393">
    <w:name w:val="A00D56873DC84880969D9051B9FB5393"/>
  </w:style>
  <w:style w:type="paragraph" w:customStyle="1" w:styleId="E9354B17AD9C445493F936BBCAD5CEF5">
    <w:name w:val="E9354B17AD9C445493F936BBCAD5CEF5"/>
  </w:style>
  <w:style w:type="paragraph" w:customStyle="1" w:styleId="C8FD755385B24BD69E9887E461AC8662">
    <w:name w:val="C8FD755385B24BD69E9887E461AC8662"/>
  </w:style>
  <w:style w:type="paragraph" w:customStyle="1" w:styleId="0A858A235BE04AD0A4507A75C2B324E3">
    <w:name w:val="0A858A235BE04AD0A4507A75C2B324E3"/>
  </w:style>
  <w:style w:type="paragraph" w:customStyle="1" w:styleId="61F14233390A4F80BA9E31BFA059CA0D">
    <w:name w:val="61F14233390A4F80BA9E31BFA059CA0D"/>
  </w:style>
  <w:style w:type="paragraph" w:customStyle="1" w:styleId="70995A44DD4B4EE28694C081EB14AB40">
    <w:name w:val="70995A44DD4B4EE28694C081EB14AB4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C5B23754A7046039E9DD62B6CE11E8E">
    <w:name w:val="EC5B23754A7046039E9DD62B6CE11E8E"/>
  </w:style>
  <w:style w:type="paragraph" w:customStyle="1" w:styleId="BA91B6B1318D4788AE0CC4307DBC3A3D">
    <w:name w:val="BA91B6B1318D4788AE0CC4307DBC3A3D"/>
  </w:style>
  <w:style w:type="paragraph" w:customStyle="1" w:styleId="9BBD3FB2EF704067A408D2607BB5B137">
    <w:name w:val="9BBD3FB2EF704067A408D2607BB5B137"/>
  </w:style>
  <w:style w:type="paragraph" w:customStyle="1" w:styleId="887E0CF26EBF4895851E0E5B5AF57E2A">
    <w:name w:val="887E0CF26EBF4895851E0E5B5AF57E2A"/>
  </w:style>
  <w:style w:type="paragraph" w:customStyle="1" w:styleId="4326421EB26C41C18DC804A349A56E8B">
    <w:name w:val="4326421EB26C41C18DC804A349A56E8B"/>
  </w:style>
  <w:style w:type="paragraph" w:customStyle="1" w:styleId="785CAE5ABCCC4C858E163F5AFCF748E3">
    <w:name w:val="785CAE5ABCCC4C858E163F5AFCF748E3"/>
  </w:style>
  <w:style w:type="paragraph" w:customStyle="1" w:styleId="85FBC86CE75740D2ACE2098A461945C4">
    <w:name w:val="85FBC86CE75740D2ACE2098A461945C4"/>
  </w:style>
  <w:style w:type="paragraph" w:customStyle="1" w:styleId="A1297A5E62A6478ABF36ACE75228B150">
    <w:name w:val="A1297A5E62A6478ABF36ACE75228B150"/>
  </w:style>
  <w:style w:type="paragraph" w:customStyle="1" w:styleId="1F1CD636CAE94DCBB5A5FF88CFA7A940">
    <w:name w:val="1F1CD636CAE94DCBB5A5FF88CFA7A940"/>
  </w:style>
  <w:style w:type="paragraph" w:customStyle="1" w:styleId="30173B040FD84EF2846A46866BAEFBEA">
    <w:name w:val="30173B040FD84EF2846A46866BAEFBEA"/>
  </w:style>
  <w:style w:type="paragraph" w:customStyle="1" w:styleId="7C71A37406DB4DE99AC1A7364E2572AE">
    <w:name w:val="7C71A37406DB4DE99AC1A7364E2572AE"/>
  </w:style>
  <w:style w:type="paragraph" w:customStyle="1" w:styleId="7250F4E1456C438F9B28C34F52BB99CB">
    <w:name w:val="7250F4E1456C438F9B28C34F52BB99CB"/>
  </w:style>
  <w:style w:type="paragraph" w:customStyle="1" w:styleId="AE75CA2A0BC84E5E8A1FB3323F9D2253">
    <w:name w:val="AE75CA2A0BC84E5E8A1FB3323F9D2253"/>
  </w:style>
  <w:style w:type="paragraph" w:customStyle="1" w:styleId="8CC2198EBB564AC19B84B2F63E42DC9D">
    <w:name w:val="8CC2198EBB564AC19B84B2F63E42DC9D"/>
  </w:style>
  <w:style w:type="paragraph" w:customStyle="1" w:styleId="F487721687FE484FA17D5DB9F852F2F5">
    <w:name w:val="F487721687FE484FA17D5DB9F852F2F5"/>
  </w:style>
  <w:style w:type="paragraph" w:customStyle="1" w:styleId="8B8A5A799E824158A4627D6E83BFF10F">
    <w:name w:val="8B8A5A799E824158A4627D6E83BFF10F"/>
  </w:style>
  <w:style w:type="paragraph" w:customStyle="1" w:styleId="DF757ABED0E64D8791E376B08556A880">
    <w:name w:val="DF757ABED0E64D8791E376B08556A880"/>
  </w:style>
  <w:style w:type="paragraph" w:customStyle="1" w:styleId="0BAE2351E99B4B509C8B7CB7FC2F69AC">
    <w:name w:val="0BAE2351E99B4B509C8B7CB7FC2F69AC"/>
  </w:style>
  <w:style w:type="paragraph" w:customStyle="1" w:styleId="D6206515D0244A09AD38AE3AE40B72F3">
    <w:name w:val="D6206515D0244A09AD38AE3AE40B72F3"/>
  </w:style>
  <w:style w:type="paragraph" w:customStyle="1" w:styleId="DE0355CDFBEB44F3A83E9CC4B4F1680A">
    <w:name w:val="DE0355CDFBEB44F3A83E9CC4B4F1680A"/>
  </w:style>
  <w:style w:type="paragraph" w:customStyle="1" w:styleId="C3427816DA584196BD59A95F6A1CB044">
    <w:name w:val="C3427816DA584196BD59A95F6A1CB044"/>
  </w:style>
  <w:style w:type="paragraph" w:customStyle="1" w:styleId="829749B8366346C9A3E0AB0AB35951E3">
    <w:name w:val="829749B8366346C9A3E0AB0AB35951E3"/>
  </w:style>
  <w:style w:type="paragraph" w:customStyle="1" w:styleId="DE2F9DD88E6244168EF267FC6372F36F">
    <w:name w:val="DE2F9DD88E6244168EF267FC6372F36F"/>
  </w:style>
  <w:style w:type="paragraph" w:customStyle="1" w:styleId="945DA17637C343DDAADED37616465A9A">
    <w:name w:val="945DA17637C343DDAADED37616465A9A"/>
  </w:style>
  <w:style w:type="paragraph" w:customStyle="1" w:styleId="121157724B7B45AC9C074FBD355CE4DC">
    <w:name w:val="121157724B7B45AC9C074FBD355CE4DC"/>
  </w:style>
  <w:style w:type="paragraph" w:customStyle="1" w:styleId="8C2A6756B13242C3825B6ABDD4281929">
    <w:name w:val="8C2A6756B13242C3825B6ABDD4281929"/>
  </w:style>
  <w:style w:type="paragraph" w:customStyle="1" w:styleId="F0C032F206FB456C836AA7CBCF6E0EFF">
    <w:name w:val="F0C032F206FB456C836AA7CBCF6E0EFF"/>
  </w:style>
  <w:style w:type="paragraph" w:customStyle="1" w:styleId="4289748AAEC843BFBA3DD62BD3EB9BB6">
    <w:name w:val="4289748AAEC843BFBA3DD62BD3EB9BB6"/>
  </w:style>
  <w:style w:type="paragraph" w:customStyle="1" w:styleId="8DEF8CDFED8143C99CD9862867057DFC">
    <w:name w:val="8DEF8CDFED8143C99CD9862867057DFC"/>
  </w:style>
  <w:style w:type="paragraph" w:customStyle="1" w:styleId="D51128A7174E4D479A2CFD2A6213B8ED">
    <w:name w:val="D51128A7174E4D479A2CFD2A6213B8ED"/>
  </w:style>
  <w:style w:type="paragraph" w:customStyle="1" w:styleId="AA7F9828D1A74D3680508924D8D8FCE8">
    <w:name w:val="AA7F9828D1A74D3680508924D8D8FCE8"/>
  </w:style>
  <w:style w:type="paragraph" w:customStyle="1" w:styleId="CB959D8358A64A01B2066FAB8174CB13">
    <w:name w:val="CB959D8358A64A01B2066FAB8174CB13"/>
  </w:style>
  <w:style w:type="paragraph" w:customStyle="1" w:styleId="B7594193E449454FB0383915B6673633">
    <w:name w:val="B7594193E449454FB0383915B6673633"/>
  </w:style>
  <w:style w:type="paragraph" w:customStyle="1" w:styleId="ADF94A5290C64A0DA60F96A09BAD2E3A">
    <w:name w:val="ADF94A5290C64A0DA60F96A09BAD2E3A"/>
  </w:style>
  <w:style w:type="paragraph" w:customStyle="1" w:styleId="BF9E42DF58A343948A147D410F6A1876">
    <w:name w:val="BF9E42DF58A343948A147D410F6A1876"/>
  </w:style>
  <w:style w:type="paragraph" w:customStyle="1" w:styleId="11811A1113C247C98FA245EE4095DA81">
    <w:name w:val="11811A1113C247C98FA245EE4095DA81"/>
  </w:style>
  <w:style w:type="paragraph" w:customStyle="1" w:styleId="AA3F073C42974FDDB7E0AC5707AA7500">
    <w:name w:val="AA3F073C42974FDDB7E0AC5707AA7500"/>
  </w:style>
  <w:style w:type="paragraph" w:customStyle="1" w:styleId="0088159F86744433AF55F9F90C7D31E4">
    <w:name w:val="0088159F86744433AF55F9F90C7D31E4"/>
  </w:style>
  <w:style w:type="paragraph" w:customStyle="1" w:styleId="E67B8CACBA534D2B8A21ED619B16FE21">
    <w:name w:val="E67B8CACBA534D2B8A21ED619B16FE21"/>
  </w:style>
  <w:style w:type="paragraph" w:customStyle="1" w:styleId="8609A609CF724D5CBB9C1E6C42581A31">
    <w:name w:val="8609A609CF724D5CBB9C1E6C42581A31"/>
  </w:style>
  <w:style w:type="paragraph" w:customStyle="1" w:styleId="CB087600665445B08C58E0C6C14EF60B">
    <w:name w:val="CB087600665445B08C58E0C6C14EF60B"/>
  </w:style>
  <w:style w:type="paragraph" w:customStyle="1" w:styleId="1FFEB9AA4CEC4056A3E36D74A8F02FC1">
    <w:name w:val="1FFEB9AA4CEC4056A3E36D74A8F02FC1"/>
  </w:style>
  <w:style w:type="paragraph" w:customStyle="1" w:styleId="D6251728608F4ADF964A797F70748AAB">
    <w:name w:val="D6251728608F4ADF964A797F70748AAB"/>
  </w:style>
  <w:style w:type="paragraph" w:customStyle="1" w:styleId="62F3867D6E1445A3801294AE7029C840">
    <w:name w:val="62F3867D6E1445A3801294AE7029C840"/>
  </w:style>
  <w:style w:type="paragraph" w:customStyle="1" w:styleId="BBC5C735F4A640D9A7EE32E92AAAD9CB">
    <w:name w:val="BBC5C735F4A640D9A7EE32E92AAAD9CB"/>
  </w:style>
  <w:style w:type="paragraph" w:customStyle="1" w:styleId="5F1366FE61ED4AEEB66FF8CEA30293D0">
    <w:name w:val="5F1366FE61ED4AEEB66FF8CEA30293D0"/>
  </w:style>
  <w:style w:type="paragraph" w:customStyle="1" w:styleId="6E1EC712B10C438C86D9D2F6E597BCDA">
    <w:name w:val="6E1EC712B10C438C86D9D2F6E597BCDA"/>
  </w:style>
  <w:style w:type="paragraph" w:customStyle="1" w:styleId="87995FB2C45E452896E55BA840E75518">
    <w:name w:val="87995FB2C45E452896E55BA840E75518"/>
  </w:style>
  <w:style w:type="paragraph" w:customStyle="1" w:styleId="F90A1B848459492C8759B71135208CCA">
    <w:name w:val="F90A1B848459492C8759B71135208CCA"/>
  </w:style>
  <w:style w:type="paragraph" w:customStyle="1" w:styleId="B15BFF6783BB42CFB186A3A9F7BD76D3">
    <w:name w:val="B15BFF6783BB42CFB186A3A9F7BD76D3"/>
  </w:style>
  <w:style w:type="paragraph" w:customStyle="1" w:styleId="3766AC416CCE406CA45D70F07C57341F">
    <w:name w:val="3766AC416CCE406CA45D70F07C57341F"/>
  </w:style>
  <w:style w:type="paragraph" w:customStyle="1" w:styleId="9A1D459D1A1343F6B8D96F1CA532ED6B">
    <w:name w:val="9A1D459D1A1343F6B8D96F1CA532ED6B"/>
  </w:style>
  <w:style w:type="paragraph" w:customStyle="1" w:styleId="EC648C340BF2420BB937890A5A2FFC23">
    <w:name w:val="EC648C340BF2420BB937890A5A2FFC23"/>
  </w:style>
  <w:style w:type="paragraph" w:customStyle="1" w:styleId="85E8859A55744293A51DAE64910442EB">
    <w:name w:val="85E8859A55744293A51DAE64910442EB"/>
  </w:style>
  <w:style w:type="paragraph" w:customStyle="1" w:styleId="2655204E1F2E438EB020656825E42767">
    <w:name w:val="2655204E1F2E438EB020656825E42767"/>
  </w:style>
  <w:style w:type="paragraph" w:customStyle="1" w:styleId="5A3F13B5E7634DD2B93CE0A20F9A4A00">
    <w:name w:val="5A3F13B5E7634DD2B93CE0A20F9A4A00"/>
  </w:style>
  <w:style w:type="paragraph" w:customStyle="1" w:styleId="F4D9668F5FCD4C24B41AA40E7C98D25F">
    <w:name w:val="F4D9668F5FCD4C24B41AA40E7C98D25F"/>
  </w:style>
  <w:style w:type="paragraph" w:customStyle="1" w:styleId="3BC9470B6DF54F53903BA7D6A3CAE37A">
    <w:name w:val="3BC9470B6DF54F53903BA7D6A3CAE37A"/>
  </w:style>
  <w:style w:type="paragraph" w:customStyle="1" w:styleId="367CC770083D4892B90AB886CEAB6793">
    <w:name w:val="367CC770083D4892B90AB886CEAB6793"/>
  </w:style>
  <w:style w:type="paragraph" w:customStyle="1" w:styleId="CD777F3344A04058A2EF3C4F34D2DB2C">
    <w:name w:val="CD777F3344A04058A2EF3C4F34D2DB2C"/>
  </w:style>
  <w:style w:type="paragraph" w:customStyle="1" w:styleId="FCF9A7EB3EBA4494941698A8AB17B825">
    <w:name w:val="FCF9A7EB3EBA4494941698A8AB17B825"/>
  </w:style>
  <w:style w:type="paragraph" w:customStyle="1" w:styleId="95B679A7ACEB43EA8041E23B0E3645EC">
    <w:name w:val="95B679A7ACEB43EA8041E23B0E3645EC"/>
  </w:style>
  <w:style w:type="paragraph" w:customStyle="1" w:styleId="80ACAE02BB91498A9BFDF7E764692853">
    <w:name w:val="80ACAE02BB91498A9BFDF7E764692853"/>
  </w:style>
  <w:style w:type="paragraph" w:customStyle="1" w:styleId="3601F779132A4CC88E8A08AAE5330125">
    <w:name w:val="3601F779132A4CC88E8A08AAE5330125"/>
  </w:style>
  <w:style w:type="paragraph" w:customStyle="1" w:styleId="5BEC5908F9BA4C1A8ECF8C91C868111C">
    <w:name w:val="5BEC5908F9BA4C1A8ECF8C91C868111C"/>
  </w:style>
  <w:style w:type="paragraph" w:customStyle="1" w:styleId="150ABEE29CFC458C9351FFCC6337AA6B">
    <w:name w:val="150ABEE29CFC458C9351FFCC6337AA6B"/>
  </w:style>
  <w:style w:type="paragraph" w:customStyle="1" w:styleId="398C5F7265A1442BBB59BD6D36227888">
    <w:name w:val="398C5F7265A1442BBB59BD6D36227888"/>
  </w:style>
  <w:style w:type="paragraph" w:customStyle="1" w:styleId="D5FB81EB6B7E44C5A299A215AFFA7AFB">
    <w:name w:val="D5FB81EB6B7E44C5A299A215AFFA7AFB"/>
  </w:style>
  <w:style w:type="paragraph" w:customStyle="1" w:styleId="67240329AD4248A1B5CD5342AE46E5A6">
    <w:name w:val="67240329AD4248A1B5CD5342AE46E5A6"/>
  </w:style>
  <w:style w:type="paragraph" w:customStyle="1" w:styleId="4EF3EE2965D045518CC3AE9FE747EBED">
    <w:name w:val="4EF3EE2965D045518CC3AE9FE747EBED"/>
  </w:style>
  <w:style w:type="paragraph" w:customStyle="1" w:styleId="642818A4DF114552BCF075DF6B3C27C8">
    <w:name w:val="642818A4DF114552BCF075DF6B3C27C8"/>
  </w:style>
  <w:style w:type="paragraph" w:customStyle="1" w:styleId="FCB405779FE8435EBAA7B04EA5A7762A">
    <w:name w:val="FCB405779FE8435EBAA7B04EA5A7762A"/>
  </w:style>
  <w:style w:type="paragraph" w:customStyle="1" w:styleId="C39626A2C17C4347A5EB673DE20A99F6">
    <w:name w:val="C39626A2C17C4347A5EB673DE20A99F6"/>
  </w:style>
  <w:style w:type="paragraph" w:customStyle="1" w:styleId="42E8D9D5394A4A1A890F7806CB70A036">
    <w:name w:val="42E8D9D5394A4A1A890F7806CB70A036"/>
  </w:style>
  <w:style w:type="paragraph" w:customStyle="1" w:styleId="08F74439337C4E489D9C47E83BE950F2">
    <w:name w:val="08F74439337C4E489D9C47E83BE950F2"/>
  </w:style>
  <w:style w:type="paragraph" w:customStyle="1" w:styleId="D98C9F3F11C44E1A91B42C148CB956D5">
    <w:name w:val="D98C9F3F11C44E1A91B42C148CB956D5"/>
  </w:style>
  <w:style w:type="paragraph" w:customStyle="1" w:styleId="F6B7242FAD574136A83F8DAF1AAD573D">
    <w:name w:val="F6B7242FAD574136A83F8DAF1AAD573D"/>
  </w:style>
  <w:style w:type="paragraph" w:customStyle="1" w:styleId="39DF821B7C50416CAF5E967367CBABF1">
    <w:name w:val="39DF821B7C50416CAF5E967367CBABF1"/>
  </w:style>
  <w:style w:type="paragraph" w:customStyle="1" w:styleId="29A73B1C85ED4E33A2FDF9906DB4CE4C">
    <w:name w:val="29A73B1C85ED4E33A2FDF9906DB4CE4C"/>
  </w:style>
  <w:style w:type="paragraph" w:customStyle="1" w:styleId="172CF4D3371344FF920DBFD9E0A55844">
    <w:name w:val="172CF4D3371344FF920DBFD9E0A55844"/>
  </w:style>
  <w:style w:type="paragraph" w:customStyle="1" w:styleId="35190C3A1A7746BA88F260536EAF2F72">
    <w:name w:val="35190C3A1A7746BA88F260536EAF2F72"/>
  </w:style>
  <w:style w:type="paragraph" w:customStyle="1" w:styleId="49589DCB1E564E96A682E31B50016000">
    <w:name w:val="49589DCB1E564E96A682E31B50016000"/>
  </w:style>
  <w:style w:type="paragraph" w:customStyle="1" w:styleId="E5F002FD2DAC4280A5A33C61A4AEF6B6">
    <w:name w:val="E5F002FD2DAC4280A5A33C61A4AEF6B6"/>
  </w:style>
  <w:style w:type="paragraph" w:customStyle="1" w:styleId="C54FBFB07C124FF382A29B5303D1225F">
    <w:name w:val="C54FBFB07C124FF382A29B5303D1225F"/>
  </w:style>
  <w:style w:type="paragraph" w:customStyle="1" w:styleId="31CB3BD6D14648E895C0A6582020E3F3">
    <w:name w:val="31CB3BD6D14648E895C0A6582020E3F3"/>
  </w:style>
  <w:style w:type="paragraph" w:customStyle="1" w:styleId="6B1B99F8C54C4B8D9399BC645562FDFE">
    <w:name w:val="6B1B99F8C54C4B8D9399BC645562FDFE"/>
  </w:style>
  <w:style w:type="paragraph" w:customStyle="1" w:styleId="04744EF08D38485AAF2C2B8B7C35AC87">
    <w:name w:val="04744EF08D38485AAF2C2B8B7C35AC87"/>
  </w:style>
  <w:style w:type="paragraph" w:customStyle="1" w:styleId="6F5196AB8C6D48C28B68F3EF13ACAB01">
    <w:name w:val="6F5196AB8C6D48C28B68F3EF13ACAB01"/>
  </w:style>
  <w:style w:type="paragraph" w:customStyle="1" w:styleId="F22630D4768749F8B190D5DF980C0BAA">
    <w:name w:val="F22630D4768749F8B190D5DF980C0BAA"/>
  </w:style>
  <w:style w:type="paragraph" w:customStyle="1" w:styleId="D0570E4942AF45D29EF56D05C933750D">
    <w:name w:val="D0570E4942AF45D29EF56D05C933750D"/>
  </w:style>
  <w:style w:type="paragraph" w:customStyle="1" w:styleId="7C60D1AC602B4F068905816E392AE810">
    <w:name w:val="7C60D1AC602B4F068905816E392AE810"/>
  </w:style>
  <w:style w:type="paragraph" w:customStyle="1" w:styleId="542BC64349424B18988AA2654B6AB771">
    <w:name w:val="542BC64349424B18988AA2654B6AB771"/>
  </w:style>
  <w:style w:type="paragraph" w:customStyle="1" w:styleId="8B4B7CD4EDC04541ABA8134D6FCD10A4">
    <w:name w:val="8B4B7CD4EDC04541ABA8134D6FCD10A4"/>
  </w:style>
  <w:style w:type="paragraph" w:customStyle="1" w:styleId="FF4D01FE1CFF417D8AD186F296E56452">
    <w:name w:val="FF4D01FE1CFF417D8AD186F296E56452"/>
  </w:style>
  <w:style w:type="paragraph" w:customStyle="1" w:styleId="476D59B7AB3F46B7935B9CA7EAD8A570">
    <w:name w:val="476D59B7AB3F46B7935B9CA7EAD8A570"/>
  </w:style>
  <w:style w:type="paragraph" w:customStyle="1" w:styleId="A83F8D86A19D447CA5D605EBC4BC093D">
    <w:name w:val="A83F8D86A19D447CA5D605EBC4BC093D"/>
  </w:style>
  <w:style w:type="paragraph" w:customStyle="1" w:styleId="17A8F8403A484D559EF1269FBB6CE601">
    <w:name w:val="17A8F8403A484D559EF1269FBB6CE601"/>
  </w:style>
  <w:style w:type="paragraph" w:customStyle="1" w:styleId="33210A86C081402EBB4B768E49940DA2">
    <w:name w:val="33210A86C081402EBB4B768E49940DA2"/>
  </w:style>
  <w:style w:type="paragraph" w:customStyle="1" w:styleId="F63643FA4D394C49980B74EF20E1E294">
    <w:name w:val="F63643FA4D394C49980B74EF20E1E294"/>
  </w:style>
  <w:style w:type="paragraph" w:customStyle="1" w:styleId="7AFF35C2398B4A0382585C340E4065B0">
    <w:name w:val="7AFF35C2398B4A0382585C340E4065B0"/>
  </w:style>
  <w:style w:type="paragraph" w:customStyle="1" w:styleId="F7DF7B2D742841B48141BA613D1A6000">
    <w:name w:val="F7DF7B2D742841B48141BA613D1A6000"/>
  </w:style>
  <w:style w:type="paragraph" w:customStyle="1" w:styleId="860A2D68E6B146F3B8B392A65D806B8B">
    <w:name w:val="860A2D68E6B146F3B8B392A65D806B8B"/>
  </w:style>
  <w:style w:type="paragraph" w:customStyle="1" w:styleId="39E8D2771DBF4DC68B7CB8524A269E7A">
    <w:name w:val="39E8D2771DBF4DC68B7CB8524A269E7A"/>
  </w:style>
  <w:style w:type="paragraph" w:customStyle="1" w:styleId="3DFB134C7C6F41CAB5C46D5A0E3E8CFD">
    <w:name w:val="3DFB134C7C6F41CAB5C46D5A0E3E8CFD"/>
  </w:style>
  <w:style w:type="paragraph" w:customStyle="1" w:styleId="9B5D93D4686E4662A10508A681C447DD">
    <w:name w:val="9B5D93D4686E4662A10508A681C447DD"/>
  </w:style>
  <w:style w:type="paragraph" w:customStyle="1" w:styleId="7D3ECE651AF043E485E5DEBCEEC4D28D">
    <w:name w:val="7D3ECE651AF043E485E5DEBCEEC4D28D"/>
  </w:style>
  <w:style w:type="paragraph" w:customStyle="1" w:styleId="A77B4EB33C7D41D89571A2D1FA85D920">
    <w:name w:val="A77B4EB33C7D41D89571A2D1FA85D920"/>
  </w:style>
  <w:style w:type="paragraph" w:customStyle="1" w:styleId="FC9DD6505F674BA2B5CEAA6955ADA641">
    <w:name w:val="FC9DD6505F674BA2B5CEAA6955ADA641"/>
  </w:style>
  <w:style w:type="paragraph" w:customStyle="1" w:styleId="47661A990F4F4261846767BD0AA7283C">
    <w:name w:val="47661A990F4F4261846767BD0AA7283C"/>
  </w:style>
  <w:style w:type="paragraph" w:customStyle="1" w:styleId="A73691BF44B64DD7901030C4ECB36C5D">
    <w:name w:val="A73691BF44B64DD7901030C4ECB36C5D"/>
  </w:style>
  <w:style w:type="paragraph" w:customStyle="1" w:styleId="1AAA5363A6564AE191628239C0BF1C01">
    <w:name w:val="1AAA5363A6564AE191628239C0BF1C01"/>
  </w:style>
  <w:style w:type="paragraph" w:customStyle="1" w:styleId="3BB5E571C5BF421BA8BC21C22A183CA9">
    <w:name w:val="3BB5E571C5BF421BA8BC21C22A183CA9"/>
  </w:style>
  <w:style w:type="paragraph" w:customStyle="1" w:styleId="033DFD8FDD264FFD98F8D286643AC7CA">
    <w:name w:val="033DFD8FDD264FFD98F8D286643AC7CA"/>
  </w:style>
  <w:style w:type="paragraph" w:customStyle="1" w:styleId="A00D56873DC84880969D9051B9FB5393">
    <w:name w:val="A00D56873DC84880969D9051B9FB5393"/>
  </w:style>
  <w:style w:type="paragraph" w:customStyle="1" w:styleId="E9354B17AD9C445493F936BBCAD5CEF5">
    <w:name w:val="E9354B17AD9C445493F936BBCAD5CEF5"/>
  </w:style>
  <w:style w:type="paragraph" w:customStyle="1" w:styleId="C8FD755385B24BD69E9887E461AC8662">
    <w:name w:val="C8FD755385B24BD69E9887E461AC8662"/>
  </w:style>
  <w:style w:type="paragraph" w:customStyle="1" w:styleId="0A858A235BE04AD0A4507A75C2B324E3">
    <w:name w:val="0A858A235BE04AD0A4507A75C2B324E3"/>
  </w:style>
  <w:style w:type="paragraph" w:customStyle="1" w:styleId="61F14233390A4F80BA9E31BFA059CA0D">
    <w:name w:val="61F14233390A4F80BA9E31BFA059CA0D"/>
  </w:style>
  <w:style w:type="paragraph" w:customStyle="1" w:styleId="70995A44DD4B4EE28694C081EB14AB40">
    <w:name w:val="70995A44DD4B4EE28694C081EB14AB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B0B2B0-90D5-4530-80FA-8FCF02354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Email Questionnaire 2017.dotx</Template>
  <TotalTime>0</TotalTime>
  <Pages>4</Pages>
  <Words>771</Words>
  <Characters>4398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To assist in expediting you requested insurance quotes for home and/or auto insurance please fill out the information requested below; to complete this form simply answer the questions, click save and forward the email back to me</vt:lpstr>
    </vt:vector>
  </TitlesOfParts>
  <Company>Firewheel Insurance Agency, LLC</Company>
  <LinksUpToDate>false</LinksUpToDate>
  <CharactersWithSpaces>5159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assist in expediting you requested insurance quotes for home and/or auto insurance please fill out the information requested below; to complete this form simply answer the questions, click save and forward the email back to me</dc:title>
  <dc:creator>Dan Obregon</dc:creator>
  <cp:lastModifiedBy>Dan Obregon</cp:lastModifiedBy>
  <cp:revision>1</cp:revision>
  <cp:lastPrinted>2017-03-17T12:23:00Z</cp:lastPrinted>
  <dcterms:created xsi:type="dcterms:W3CDTF">2017-03-17T13:39:00Z</dcterms:created>
  <dcterms:modified xsi:type="dcterms:W3CDTF">2017-03-17T13:39:00Z</dcterms:modified>
</cp:coreProperties>
</file>